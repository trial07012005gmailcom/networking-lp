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3A46" w14:textId="77777777" w:rsidR="00B00B2A" w:rsidRDefault="00B00B2A" w:rsidP="00B00B2A">
      <w:pPr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084850" wp14:editId="34CAD398">
                <wp:simplePos x="0" y="0"/>
                <wp:positionH relativeFrom="column">
                  <wp:posOffset>-1422400</wp:posOffset>
                </wp:positionH>
                <wp:positionV relativeFrom="paragraph">
                  <wp:posOffset>-932180</wp:posOffset>
                </wp:positionV>
                <wp:extent cx="8267700" cy="10174637"/>
                <wp:effectExtent l="0" t="0" r="19050" b="171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10174637"/>
                        </a:xfrm>
                        <a:prstGeom prst="rect">
                          <a:avLst/>
                        </a:prstGeom>
                        <a:solidFill>
                          <a:srgbClr val="06175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51F1B" id="Rectángulo 2" o:spid="_x0000_s1026" style="position:absolute;margin-left:-112pt;margin-top:-73.4pt;width:651pt;height:80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" fillcolor="#06175d" strokecolor="#1f3763 [1604]" strokeweight="1pt"/>
            </w:pict>
          </mc:Fallback>
        </mc:AlternateContent>
      </w:r>
    </w:p>
    <w:p w14:paraId="03AC544B" w14:textId="77777777" w:rsidR="00B00B2A" w:rsidRPr="00033C90" w:rsidRDefault="00B00B2A" w:rsidP="00B00B2A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64244057" wp14:editId="5DC52671">
            <wp:extent cx="2194560" cy="587647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8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71F4" w14:textId="77777777" w:rsidR="00B00B2A" w:rsidRPr="00033C90" w:rsidRDefault="00B00B2A" w:rsidP="00B00B2A">
      <w:pPr>
        <w:rPr>
          <w:b/>
          <w:bCs/>
        </w:rPr>
      </w:pPr>
    </w:p>
    <w:p w14:paraId="486253AA" w14:textId="77777777" w:rsidR="00B00B2A" w:rsidRPr="00212469" w:rsidRDefault="00B00B2A" w:rsidP="00B00B2A">
      <w:pPr>
        <w:rPr>
          <w:rFonts w:cs="Inter Tight"/>
          <w:b/>
          <w:bCs/>
          <w:color w:val="FFFFFF" w:themeColor="background1"/>
          <w:sz w:val="48"/>
          <w:szCs w:val="48"/>
        </w:rPr>
      </w:pPr>
      <w:bookmarkStart w:id="0" w:name="_Hlk179737523"/>
      <w:bookmarkEnd w:id="0"/>
    </w:p>
    <w:p w14:paraId="01A573B7" w14:textId="32011784" w:rsidR="00B00B2A" w:rsidRPr="004227C7" w:rsidRDefault="00A71EBE" w:rsidP="00B00B2A">
      <w:pPr>
        <w:rPr>
          <w:b/>
          <w:bCs/>
          <w:color w:val="FFFFFF" w:themeColor="background1"/>
          <w:sz w:val="48"/>
          <w:szCs w:val="48"/>
          <w:lang w:val="es-ES"/>
        </w:rPr>
      </w:pPr>
      <w:r>
        <w:rPr>
          <w:b/>
          <w:bCs/>
          <w:color w:val="FFFFFF" w:themeColor="background1"/>
          <w:sz w:val="48"/>
          <w:szCs w:val="48"/>
          <w:lang w:val="es-ES"/>
        </w:rPr>
        <w:t xml:space="preserve">GNS3 </w:t>
      </w:r>
      <w:r w:rsidR="00AE2908">
        <w:rPr>
          <w:b/>
          <w:bCs/>
          <w:color w:val="FFFFFF" w:themeColor="background1"/>
          <w:sz w:val="48"/>
          <w:szCs w:val="48"/>
          <w:lang w:val="es-ES"/>
        </w:rPr>
        <w:t>(</w:t>
      </w:r>
      <w:r>
        <w:rPr>
          <w:b/>
          <w:bCs/>
          <w:color w:val="FFFFFF" w:themeColor="background1"/>
          <w:sz w:val="48"/>
          <w:szCs w:val="48"/>
          <w:lang w:val="es-ES"/>
        </w:rPr>
        <w:t>Claude</w:t>
      </w:r>
      <w:r w:rsidR="00AE2908">
        <w:rPr>
          <w:b/>
          <w:bCs/>
          <w:color w:val="FFFFFF" w:themeColor="background1"/>
          <w:sz w:val="48"/>
          <w:szCs w:val="48"/>
          <w:lang w:val="es-ES"/>
        </w:rPr>
        <w:t>)</w:t>
      </w:r>
    </w:p>
    <w:p w14:paraId="4354E828" w14:textId="77777777" w:rsidR="00B00B2A" w:rsidRPr="004227C7" w:rsidRDefault="00B00B2A" w:rsidP="00B00B2A">
      <w:pPr>
        <w:spacing w:after="0" w:line="240" w:lineRule="auto"/>
        <w:rPr>
          <w:rFonts w:cs="Inter Tight"/>
          <w:color w:val="FFFFFF" w:themeColor="background1"/>
          <w:sz w:val="6"/>
          <w:szCs w:val="6"/>
          <w:lang w:val="es-ES"/>
        </w:rPr>
      </w:pPr>
    </w:p>
    <w:p w14:paraId="2B5B149C" w14:textId="77777777" w:rsidR="00B00B2A" w:rsidRPr="00F757C9" w:rsidRDefault="00B00B2A" w:rsidP="00B00B2A">
      <w:pPr>
        <w:spacing w:after="0" w:line="240" w:lineRule="auto"/>
        <w:rPr>
          <w:rFonts w:cs="Inter Tight"/>
          <w:color w:val="FFFFFF" w:themeColor="background1"/>
          <w:sz w:val="24"/>
          <w:szCs w:val="24"/>
          <w:lang w:val="es-ES"/>
        </w:rPr>
      </w:pPr>
      <w:proofErr w:type="spellStart"/>
      <w:r w:rsidRPr="00F757C9">
        <w:rPr>
          <w:rFonts w:cs="Inter Tight"/>
          <w:color w:val="FFFFFF" w:themeColor="background1"/>
          <w:sz w:val="24"/>
          <w:szCs w:val="24"/>
          <w:lang w:val="es-ES"/>
        </w:rPr>
        <w:t>Documentation</w:t>
      </w:r>
      <w:proofErr w:type="spellEnd"/>
    </w:p>
    <w:p w14:paraId="60326DF3" w14:textId="77777777" w:rsidR="00B00B2A" w:rsidRPr="00F757C9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09B0F5D9" w14:textId="77777777" w:rsidR="00B00B2A" w:rsidRPr="00212469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30"/>
          <w:szCs w:val="30"/>
          <w:lang w:val="es-ES"/>
        </w:rPr>
      </w:pPr>
      <w:r w:rsidRPr="00EF6C40">
        <w:rPr>
          <w:rFonts w:cs="Inter Tight"/>
          <w:b/>
          <w:bCs/>
          <w:color w:val="FFFFFF" w:themeColor="background1"/>
          <w:sz w:val="28"/>
          <w:szCs w:val="28"/>
          <w:lang w:val="es-ES"/>
        </w:rPr>
        <w:t>Cristian Rodrigo Meneses Zambrana</w:t>
      </w:r>
      <w:r w:rsidRPr="00212469">
        <w:rPr>
          <w:rFonts w:cs="Inter Tight"/>
          <w:b/>
          <w:bCs/>
          <w:color w:val="FFFFFF" w:themeColor="background1"/>
          <w:sz w:val="30"/>
          <w:szCs w:val="30"/>
          <w:lang w:val="es-ES"/>
        </w:rPr>
        <w:t xml:space="preserve"> </w:t>
      </w:r>
      <w:r w:rsidRPr="00EF6C40">
        <w:rPr>
          <w:rFonts w:cs="Inter Tight"/>
          <w:i/>
          <w:iCs/>
          <w:color w:val="FFFFFF" w:themeColor="background1"/>
          <w:szCs w:val="20"/>
          <w:lang w:val="es-ES"/>
        </w:rPr>
        <w:t>77832</w:t>
      </w:r>
    </w:p>
    <w:p w14:paraId="64D42EE4" w14:textId="77777777" w:rsidR="00B00B2A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3B17CF59" w14:textId="77777777" w:rsidR="00B00B2A" w:rsidRPr="00212469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1B7A601A" w14:textId="77777777" w:rsidR="00B00B2A" w:rsidRPr="005D1F9E" w:rsidRDefault="00B00B2A" w:rsidP="00B00B2A">
      <w:pPr>
        <w:spacing w:after="0" w:line="240" w:lineRule="auto"/>
        <w:rPr>
          <w:rFonts w:cs="Inter Tight"/>
          <w:color w:val="FFFFFF" w:themeColor="background1"/>
          <w:sz w:val="28"/>
          <w:szCs w:val="28"/>
        </w:rPr>
      </w:pPr>
      <w:r w:rsidRPr="005D1F9E">
        <w:rPr>
          <w:rFonts w:cs="Inter Tight"/>
          <w:b/>
          <w:bCs/>
          <w:color w:val="FFFFFF" w:themeColor="background1"/>
          <w:sz w:val="28"/>
          <w:szCs w:val="28"/>
        </w:rPr>
        <w:t>Professor:</w:t>
      </w:r>
      <w:r w:rsidR="00924670">
        <w:rPr>
          <w:rFonts w:cs="Inter Tight"/>
          <w:color w:val="FFFFFF" w:themeColor="background1"/>
          <w:sz w:val="28"/>
          <w:szCs w:val="28"/>
        </w:rPr>
        <w:t xml:space="preserve"> </w:t>
      </w:r>
      <w:r w:rsidR="00924670" w:rsidRPr="00924670">
        <w:rPr>
          <w:rFonts w:cs="Inter Tight"/>
          <w:color w:val="FFFFFF" w:themeColor="background1"/>
          <w:sz w:val="28"/>
          <w:szCs w:val="28"/>
        </w:rPr>
        <w:t>Hermann</w:t>
      </w:r>
      <w:r w:rsidR="00924670">
        <w:rPr>
          <w:rFonts w:cs="Inter Tight"/>
          <w:color w:val="FFFFFF" w:themeColor="background1"/>
          <w:sz w:val="28"/>
          <w:szCs w:val="28"/>
        </w:rPr>
        <w:t xml:space="preserve"> </w:t>
      </w:r>
      <w:r w:rsidR="00924670" w:rsidRPr="00924670">
        <w:rPr>
          <w:rFonts w:cs="Inter Tight"/>
          <w:color w:val="FFFFFF" w:themeColor="background1"/>
          <w:sz w:val="28"/>
          <w:szCs w:val="28"/>
        </w:rPr>
        <w:t xml:space="preserve">Medrano </w:t>
      </w:r>
      <w:proofErr w:type="spellStart"/>
      <w:r w:rsidR="00924670" w:rsidRPr="00924670">
        <w:rPr>
          <w:rFonts w:cs="Inter Tight"/>
          <w:color w:val="FFFFFF" w:themeColor="background1"/>
          <w:sz w:val="28"/>
          <w:szCs w:val="28"/>
        </w:rPr>
        <w:t>Larrain</w:t>
      </w:r>
      <w:proofErr w:type="spellEnd"/>
    </w:p>
    <w:p w14:paraId="40C585F5" w14:textId="77777777" w:rsidR="00B00B2A" w:rsidRPr="005D1F9E" w:rsidRDefault="00B00B2A" w:rsidP="00B00B2A">
      <w:pPr>
        <w:spacing w:after="0" w:line="240" w:lineRule="auto"/>
        <w:ind w:left="720" w:firstLine="720"/>
        <w:rPr>
          <w:rFonts w:cs="Inter Tight"/>
          <w:i/>
          <w:iCs/>
          <w:color w:val="FFFFFF" w:themeColor="background1"/>
          <w:sz w:val="22"/>
        </w:rPr>
      </w:pPr>
      <w:r w:rsidRPr="005D1F9E">
        <w:rPr>
          <w:rFonts w:cs="Inter Tight"/>
          <w:i/>
          <w:iCs/>
          <w:color w:val="FFFFFF" w:themeColor="background1"/>
          <w:sz w:val="22"/>
        </w:rPr>
        <w:t xml:space="preserve">MS. </w:t>
      </w:r>
      <w:r w:rsidR="00924670">
        <w:rPr>
          <w:rFonts w:cs="Inter Tight"/>
          <w:i/>
          <w:iCs/>
          <w:color w:val="FFFFFF" w:themeColor="background1"/>
          <w:sz w:val="22"/>
        </w:rPr>
        <w:t>T</w:t>
      </w:r>
      <w:r w:rsidR="00924670" w:rsidRPr="00924670">
        <w:rPr>
          <w:rFonts w:cs="Inter Tight"/>
          <w:i/>
          <w:iCs/>
          <w:color w:val="FFFFFF" w:themeColor="background1"/>
          <w:sz w:val="22"/>
        </w:rPr>
        <w:t>elecommunications</w:t>
      </w:r>
      <w:r w:rsidR="00924670">
        <w:rPr>
          <w:rFonts w:cs="Inter Tight"/>
          <w:i/>
          <w:iCs/>
          <w:color w:val="FFFFFF" w:themeColor="background1"/>
          <w:sz w:val="22"/>
        </w:rPr>
        <w:t xml:space="preserve"> – Networking Engineer</w:t>
      </w:r>
    </w:p>
    <w:p w14:paraId="74B0F0E7" w14:textId="77777777" w:rsidR="00B00B2A" w:rsidRPr="005D1F9E" w:rsidRDefault="00B00B2A" w:rsidP="00B00B2A">
      <w:pPr>
        <w:tabs>
          <w:tab w:val="left" w:pos="1072"/>
        </w:tabs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4316B325" w14:textId="77777777" w:rsidR="00B00B2A" w:rsidRPr="005D1F9E" w:rsidRDefault="00B00B2A" w:rsidP="00B00B2A">
      <w:pPr>
        <w:tabs>
          <w:tab w:val="left" w:pos="2820"/>
        </w:tabs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58E37B91" w14:textId="77777777" w:rsidR="00B00B2A" w:rsidRPr="005D1F9E" w:rsidRDefault="00B00B2A" w:rsidP="00B00B2A">
      <w:pPr>
        <w:tabs>
          <w:tab w:val="left" w:pos="1072"/>
        </w:tabs>
        <w:spacing w:after="0" w:line="240" w:lineRule="auto"/>
        <w:ind w:firstLine="720"/>
        <w:rPr>
          <w:rFonts w:cs="Inter Tight"/>
          <w:color w:val="FFFFFF" w:themeColor="background1"/>
          <w:sz w:val="40"/>
          <w:szCs w:val="40"/>
        </w:rPr>
      </w:pPr>
    </w:p>
    <w:p w14:paraId="2A083D73" w14:textId="77777777" w:rsidR="00B00B2A" w:rsidRPr="005D1F9E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24"/>
          <w:szCs w:val="24"/>
        </w:rPr>
      </w:pPr>
      <w:r w:rsidRPr="005D1F9E">
        <w:rPr>
          <w:rFonts w:cs="Inter Tight"/>
          <w:b/>
          <w:bCs/>
          <w:color w:val="FFFFFF" w:themeColor="background1"/>
          <w:sz w:val="24"/>
          <w:szCs w:val="24"/>
        </w:rPr>
        <w:t>Bolivian Private University</w:t>
      </w:r>
    </w:p>
    <w:p w14:paraId="192A1B1A" w14:textId="77777777" w:rsidR="00B00B2A" w:rsidRPr="005D1F9E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24"/>
          <w:szCs w:val="24"/>
        </w:rPr>
      </w:pPr>
      <w:r w:rsidRPr="005D1F9E">
        <w:rPr>
          <w:rFonts w:cs="Inter Tight"/>
          <w:b/>
          <w:bCs/>
          <w:color w:val="FFFFFF" w:themeColor="background1"/>
          <w:sz w:val="24"/>
          <w:szCs w:val="24"/>
        </w:rPr>
        <w:t>Faculty of Engineering and Architecture</w:t>
      </w:r>
    </w:p>
    <w:p w14:paraId="7F5E825E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  <w:r w:rsidRPr="00AF3108">
        <w:rPr>
          <w:rFonts w:cs="Inter Tight"/>
          <w:b/>
          <w:bCs/>
          <w:color w:val="FFFFFF" w:themeColor="background1"/>
          <w:sz w:val="24"/>
          <w:szCs w:val="24"/>
        </w:rPr>
        <w:t>Computer Systems Engineering</w:t>
      </w:r>
    </w:p>
    <w:p w14:paraId="67BC4CC1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3DD964A6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57F71AA8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3DC67D84" w14:textId="77777777" w:rsidR="00B00B2A" w:rsidRDefault="00B00B2A" w:rsidP="00B00B2A">
      <w:r w:rsidRPr="00EF6C40">
        <w:rPr>
          <w:rFonts w:cs="Inter Tight"/>
          <w:color w:val="FFFFFF" w:themeColor="background1"/>
          <w:sz w:val="24"/>
          <w:szCs w:val="24"/>
        </w:rPr>
        <w:t>Cochabamba, Bolivia</w:t>
      </w:r>
      <w:r>
        <w:rPr>
          <w:rFonts w:cs="Inter Tight"/>
          <w:color w:val="FFFFFF" w:themeColor="background1"/>
          <w:sz w:val="24"/>
          <w:szCs w:val="24"/>
        </w:rPr>
        <w:t xml:space="preserve"> August</w:t>
      </w:r>
      <w:r w:rsidRPr="00EF6C40">
        <w:rPr>
          <w:rFonts w:cs="Inter Tight"/>
          <w:color w:val="FFFFFF" w:themeColor="background1"/>
          <w:sz w:val="24"/>
          <w:szCs w:val="24"/>
        </w:rPr>
        <w:t xml:space="preserve"> 2025</w:t>
      </w:r>
    </w:p>
    <w:p w14:paraId="02CA0CAB" w14:textId="77777777" w:rsidR="00890023" w:rsidRDefault="00890023" w:rsidP="00924670">
      <w:pPr>
        <w:spacing w:after="0" w:line="240" w:lineRule="auto"/>
      </w:pPr>
    </w:p>
    <w:p w14:paraId="1C54BC30" w14:textId="77777777" w:rsidR="00924670" w:rsidRDefault="00924670" w:rsidP="00924670">
      <w:pPr>
        <w:spacing w:after="0" w:line="240" w:lineRule="auto"/>
      </w:pPr>
    </w:p>
    <w:p w14:paraId="79C43C87" w14:textId="77777777" w:rsidR="00924670" w:rsidRDefault="00924670" w:rsidP="00924670">
      <w:pPr>
        <w:spacing w:after="0" w:line="240" w:lineRule="auto"/>
      </w:pPr>
    </w:p>
    <w:p w14:paraId="7852F5A2" w14:textId="77777777" w:rsidR="00924670" w:rsidRDefault="00924670" w:rsidP="00924670">
      <w:pPr>
        <w:spacing w:after="0" w:line="240" w:lineRule="auto"/>
      </w:pPr>
    </w:p>
    <w:p w14:paraId="21A64BF4" w14:textId="77777777" w:rsidR="00924670" w:rsidRDefault="00924670" w:rsidP="00924670">
      <w:pPr>
        <w:spacing w:after="0" w:line="240" w:lineRule="auto"/>
      </w:pPr>
    </w:p>
    <w:p w14:paraId="03BC8C1D" w14:textId="77777777" w:rsidR="00924670" w:rsidRDefault="00924670" w:rsidP="00924670">
      <w:pPr>
        <w:spacing w:after="0" w:line="240" w:lineRule="auto"/>
      </w:pPr>
    </w:p>
    <w:p w14:paraId="72344112" w14:textId="77777777" w:rsidR="00A71EBE" w:rsidRDefault="00A71EBE" w:rsidP="00A71EBE">
      <w:pPr>
        <w:pStyle w:val="Ttulo1"/>
        <w:rPr>
          <w:rFonts w:ascii="Times New Roman" w:hAnsi="Times New Roman"/>
          <w:szCs w:val="48"/>
        </w:rPr>
      </w:pPr>
      <w:r>
        <w:lastRenderedPageBreak/>
        <w:t>GNS3 Enterprise Network Configuration Guide</w:t>
      </w:r>
    </w:p>
    <w:p w14:paraId="59B13D28" w14:textId="77777777" w:rsidR="00A71EBE" w:rsidRDefault="00A71EBE" w:rsidP="00A71EBE">
      <w:pPr>
        <w:pStyle w:val="Ttulo2"/>
      </w:pPr>
      <w:r>
        <w:t>Network Overview</w:t>
      </w:r>
    </w:p>
    <w:p w14:paraId="7F841DD7" w14:textId="77777777" w:rsidR="00A71EBE" w:rsidRPr="00A71EBE" w:rsidRDefault="00A71EBE" w:rsidP="00A71EBE">
      <w:pPr>
        <w:pStyle w:val="NormalWeb"/>
        <w:rPr>
          <w:rFonts w:ascii="Inter Tight" w:hAnsi="Inter Tight"/>
          <w:sz w:val="20"/>
        </w:rPr>
      </w:pPr>
      <w:r w:rsidRPr="00A71EBE">
        <w:rPr>
          <w:rFonts w:ascii="Inter Tight" w:hAnsi="Inter Tight"/>
          <w:sz w:val="20"/>
        </w:rPr>
        <w:t>This lab implements a complex enterprise network with:</w:t>
      </w:r>
    </w:p>
    <w:p w14:paraId="0A79BA0B" w14:textId="77777777" w:rsidR="00A71EBE" w:rsidRDefault="00A71EBE" w:rsidP="00A71EB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6 Routers (R1-R6 + ISP)</w:t>
      </w:r>
    </w:p>
    <w:p w14:paraId="7AE2F210" w14:textId="77777777" w:rsidR="00A71EBE" w:rsidRDefault="00A71EBE" w:rsidP="00A71EB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6 Switches (SW1-SW6) with Layer 3 capability on SW1/SW2</w:t>
      </w:r>
    </w:p>
    <w:p w14:paraId="6F6D473F" w14:textId="77777777" w:rsidR="00A71EBE" w:rsidRDefault="00A71EBE" w:rsidP="00A71EB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Multiple VLANs with HSRP redundancy</w:t>
      </w:r>
    </w:p>
    <w:p w14:paraId="4E532A68" w14:textId="77777777" w:rsidR="00A71EBE" w:rsidRDefault="00A71EBE" w:rsidP="00A71EB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OSPF WAN routing</w:t>
      </w:r>
    </w:p>
    <w:p w14:paraId="678EAE9F" w14:textId="77777777" w:rsidR="00A71EBE" w:rsidRDefault="00A71EBE" w:rsidP="00A71EB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Multiple services (DHCP, DNS, Web, PBX)</w:t>
      </w:r>
    </w:p>
    <w:p w14:paraId="67CDF79B" w14:textId="77777777" w:rsidR="00A71EBE" w:rsidRDefault="00A71EBE" w:rsidP="00A71EBE">
      <w:pPr>
        <w:pStyle w:val="Ttulo2"/>
      </w:pPr>
      <w:r>
        <w:t>Phase 1: Basic Router WAN Configuration</w:t>
      </w:r>
    </w:p>
    <w:p w14:paraId="63A0DA16" w14:textId="77777777" w:rsidR="00A71EBE" w:rsidRDefault="00A71EBE" w:rsidP="00A71EBE">
      <w:pPr>
        <w:pStyle w:val="Ttulo3"/>
      </w:pPr>
      <w:r>
        <w:t>ISP Router Configuration</w:t>
      </w:r>
    </w:p>
    <w:p w14:paraId="2CDB639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hostname ISP</w:t>
      </w:r>
    </w:p>
    <w:p w14:paraId="7788A3B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4FFEB4F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GigabitEthernet0/0</w:t>
      </w:r>
    </w:p>
    <w:p w14:paraId="79708AB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R3"</w:t>
      </w:r>
    </w:p>
    <w:p w14:paraId="6D878B4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192.10.0.1 255.255.255.252</w:t>
      </w:r>
    </w:p>
    <w:p w14:paraId="03F68D7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249CE48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31F78C3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GigabitEthernet0/1</w:t>
      </w:r>
    </w:p>
    <w:p w14:paraId="00CA37C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R4"</w:t>
      </w:r>
    </w:p>
    <w:p w14:paraId="68C9959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192.10.1.1 255.255.255.252</w:t>
      </w:r>
    </w:p>
    <w:p w14:paraId="187BCD3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607BBD3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0617072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GigabitEthernet0/2</w:t>
      </w:r>
    </w:p>
    <w:p w14:paraId="3C7B308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R5"</w:t>
      </w:r>
    </w:p>
    <w:p w14:paraId="5D01631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145.0.10.1 255.255.255.240</w:t>
      </w:r>
    </w:p>
    <w:p w14:paraId="19433E1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43B22FA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25DA189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GigabitEthernet0/3</w:t>
      </w:r>
    </w:p>
    <w:p w14:paraId="3AED4DC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R6"</w:t>
      </w:r>
    </w:p>
    <w:p w14:paraId="3CCE136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66.2.10.1 255.255.255.240</w:t>
      </w:r>
    </w:p>
    <w:p w14:paraId="48CC1CA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59742DA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59072FB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Loopback0</w:t>
      </w:r>
    </w:p>
    <w:p w14:paraId="03BF2C9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8.8.8.8 255.255.255.255</w:t>
      </w:r>
    </w:p>
    <w:p w14:paraId="581F83C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4C0EABE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Loopback1</w:t>
      </w:r>
    </w:p>
    <w:p w14:paraId="69E6860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8.8.4.4 255.255.255.255</w:t>
      </w:r>
    </w:p>
    <w:p w14:paraId="4BAFA53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2C61E21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router </w:t>
      </w:r>
      <w:proofErr w:type="spellStart"/>
      <w:r>
        <w:rPr>
          <w:rStyle w:val="CdigoHTML"/>
          <w:rFonts w:eastAsiaTheme="minorEastAsia"/>
        </w:rPr>
        <w:t>ospf</w:t>
      </w:r>
      <w:proofErr w:type="spellEnd"/>
      <w:r>
        <w:rPr>
          <w:rStyle w:val="CdigoHTML"/>
          <w:rFonts w:eastAsiaTheme="minorEastAsia"/>
        </w:rPr>
        <w:t xml:space="preserve"> 1</w:t>
      </w:r>
    </w:p>
    <w:p w14:paraId="422B14D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router-id 1.1.1.1</w:t>
      </w:r>
    </w:p>
    <w:p w14:paraId="09CAAA4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192.10.0.0 0.0.0.3 area 0</w:t>
      </w:r>
    </w:p>
    <w:p w14:paraId="3EF37ED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192.10.1.0 0.0.0.3 area 0</w:t>
      </w:r>
    </w:p>
    <w:p w14:paraId="1E570E6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145.0.10.0 0.0.0.15 area 0</w:t>
      </w:r>
    </w:p>
    <w:p w14:paraId="0CCF38C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66.2.10.0 0.0.0.15 area 0</w:t>
      </w:r>
    </w:p>
    <w:p w14:paraId="04C274E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8.8.8.8 0.0.0.0 area 0</w:t>
      </w:r>
    </w:p>
    <w:p w14:paraId="330B7B6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8.8.4.4 0.0.0.0 area 0</w:t>
      </w:r>
    </w:p>
    <w:p w14:paraId="5A896B04" w14:textId="77777777" w:rsidR="00A71EBE" w:rsidRDefault="00A71EBE" w:rsidP="00A71EBE">
      <w:pPr>
        <w:pStyle w:val="Ttulo3"/>
      </w:pPr>
      <w:r>
        <w:lastRenderedPageBreak/>
        <w:t>R1 Configuration</w:t>
      </w:r>
    </w:p>
    <w:p w14:paraId="64DB616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hostname R1</w:t>
      </w:r>
    </w:p>
    <w:p w14:paraId="4F357EC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524E16A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GigabitEthernet0/0</w:t>
      </w:r>
    </w:p>
    <w:p w14:paraId="18C8B80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R2"</w:t>
      </w:r>
    </w:p>
    <w:p w14:paraId="67489B7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192.10.5.1 255.255.255.252</w:t>
      </w:r>
    </w:p>
    <w:p w14:paraId="6781038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5B71A0C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3131850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GigabitEthernet0/1</w:t>
      </w:r>
    </w:p>
    <w:p w14:paraId="53C920C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R3"</w:t>
      </w:r>
    </w:p>
    <w:p w14:paraId="65FA635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192.10.4.2 255.255.255.252</w:t>
      </w:r>
    </w:p>
    <w:p w14:paraId="51C177D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061F434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7864E24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router </w:t>
      </w:r>
      <w:proofErr w:type="spellStart"/>
      <w:r>
        <w:rPr>
          <w:rStyle w:val="CdigoHTML"/>
          <w:rFonts w:eastAsiaTheme="minorEastAsia"/>
        </w:rPr>
        <w:t>ospf</w:t>
      </w:r>
      <w:proofErr w:type="spellEnd"/>
      <w:r>
        <w:rPr>
          <w:rStyle w:val="CdigoHTML"/>
          <w:rFonts w:eastAsiaTheme="minorEastAsia"/>
        </w:rPr>
        <w:t xml:space="preserve"> 1</w:t>
      </w:r>
    </w:p>
    <w:p w14:paraId="514944F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router-id 2.2.2.2</w:t>
      </w:r>
    </w:p>
    <w:p w14:paraId="02E8622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192.10.5.0 0.0.0.3 area 0</w:t>
      </w:r>
    </w:p>
    <w:p w14:paraId="280AF7A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192.10.4.0 0.0.0.3 area 0</w:t>
      </w:r>
    </w:p>
    <w:p w14:paraId="47CC321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default-information originate</w:t>
      </w:r>
    </w:p>
    <w:p w14:paraId="7FAB6EF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6ECC807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route 0.0.0.0 0.0.0.0 192.10.4.1</w:t>
      </w:r>
    </w:p>
    <w:p w14:paraId="3669894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route 10.0.10.0 255.255.255.0 145.0.10.2</w:t>
      </w:r>
    </w:p>
    <w:p w14:paraId="09C47B9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route 192.168.10.0 255.255.255.0 145.0.10.2</w:t>
      </w:r>
    </w:p>
    <w:p w14:paraId="51C5B03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route 172.16.10.0 255.255.255.0 145.0.10.2</w:t>
      </w:r>
    </w:p>
    <w:p w14:paraId="2806D4F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route 10.1.10.0 255.255.255.0 145.0.10.2</w:t>
      </w:r>
    </w:p>
    <w:p w14:paraId="292532D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route 172.1.10.0 255.255.255.0 145.0.10.2</w:t>
      </w:r>
    </w:p>
    <w:p w14:paraId="131D4365" w14:textId="77777777" w:rsidR="00A71EBE" w:rsidRDefault="00A71EBE" w:rsidP="00A71EBE">
      <w:pPr>
        <w:pStyle w:val="Ttulo3"/>
      </w:pPr>
      <w:r>
        <w:t>R2 Configuration</w:t>
      </w:r>
    </w:p>
    <w:p w14:paraId="64AF3DE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hostname R2</w:t>
      </w:r>
    </w:p>
    <w:p w14:paraId="31E59F7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5123004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GigabitEthernet0/0</w:t>
      </w:r>
    </w:p>
    <w:p w14:paraId="46CD92A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R1"</w:t>
      </w:r>
    </w:p>
    <w:p w14:paraId="5780171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192.10.5.2 255.255.255.252</w:t>
      </w:r>
    </w:p>
    <w:p w14:paraId="6802A1F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480BC3E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0666C8C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GigabitEthernet0/1</w:t>
      </w:r>
    </w:p>
    <w:p w14:paraId="3031A16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R3"</w:t>
      </w:r>
    </w:p>
    <w:p w14:paraId="7B0908A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192.10.3.1 255.255.255.252</w:t>
      </w:r>
    </w:p>
    <w:p w14:paraId="249F2AD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093B715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487709E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GigabitEthernet0/2</w:t>
      </w:r>
    </w:p>
    <w:p w14:paraId="19C3450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R4"</w:t>
      </w:r>
    </w:p>
    <w:p w14:paraId="733BBEC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192.10.2.2 255.255.255.252</w:t>
      </w:r>
    </w:p>
    <w:p w14:paraId="5613FDE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5800D77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3355F74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GigabitEthernet0/3</w:t>
      </w:r>
    </w:p>
    <w:p w14:paraId="03FCF20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</w:t>
      </w:r>
      <w:proofErr w:type="spellStart"/>
      <w:r>
        <w:rPr>
          <w:rStyle w:val="CdigoHTML"/>
          <w:rFonts w:eastAsiaTheme="minorEastAsia"/>
        </w:rPr>
        <w:t>ARHuawei</w:t>
      </w:r>
      <w:proofErr w:type="spellEnd"/>
      <w:r>
        <w:rPr>
          <w:rStyle w:val="CdigoHTML"/>
          <w:rFonts w:eastAsiaTheme="minorEastAsia"/>
        </w:rPr>
        <w:t>"</w:t>
      </w:r>
    </w:p>
    <w:p w14:paraId="19DCF09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192.168.10.1 255.255.255.252</w:t>
      </w:r>
    </w:p>
    <w:p w14:paraId="4C05F39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1B5DFC6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7FA90FD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router </w:t>
      </w:r>
      <w:proofErr w:type="spellStart"/>
      <w:r>
        <w:rPr>
          <w:rStyle w:val="CdigoHTML"/>
          <w:rFonts w:eastAsiaTheme="minorEastAsia"/>
        </w:rPr>
        <w:t>ospf</w:t>
      </w:r>
      <w:proofErr w:type="spellEnd"/>
      <w:r>
        <w:rPr>
          <w:rStyle w:val="CdigoHTML"/>
          <w:rFonts w:eastAsiaTheme="minorEastAsia"/>
        </w:rPr>
        <w:t xml:space="preserve"> 1</w:t>
      </w:r>
    </w:p>
    <w:p w14:paraId="13D1F18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router-id 3.3.3.3</w:t>
      </w:r>
    </w:p>
    <w:p w14:paraId="782B2E3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192.10.5.0 0.0.0.3 area 0</w:t>
      </w:r>
    </w:p>
    <w:p w14:paraId="2B97F47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192.10.3.0 0.0.0.3 area 0</w:t>
      </w:r>
    </w:p>
    <w:p w14:paraId="7F89DA4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192.10.2.0 0.0.0.3 area 0</w:t>
      </w:r>
    </w:p>
    <w:p w14:paraId="6687FBA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192.168.10.0 0.0.0.3 area 0</w:t>
      </w:r>
    </w:p>
    <w:p w14:paraId="09CF486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lastRenderedPageBreak/>
        <w:t xml:space="preserve"> default-information originate</w:t>
      </w:r>
    </w:p>
    <w:p w14:paraId="7019A3D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22AF0B5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route 0.0.0.0 0.0.0.0 192.10.2.1</w:t>
      </w:r>
    </w:p>
    <w:p w14:paraId="305367F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route 10.0.10.0 255.255.255.0 66.2.10.2</w:t>
      </w:r>
    </w:p>
    <w:p w14:paraId="0AC85AA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route 192.168.10.0 255.255.255.0 66.2.10.2</w:t>
      </w:r>
    </w:p>
    <w:p w14:paraId="43499B8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route 172.16.10.0 255.255.255.0 66.2.10.2</w:t>
      </w:r>
    </w:p>
    <w:p w14:paraId="79E1012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route 10.1.10.0 255.255.255.0 66.2.10.2</w:t>
      </w:r>
    </w:p>
    <w:p w14:paraId="47F6375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route 172.1.10.0 255.255.255.0 66.2.10.2</w:t>
      </w:r>
    </w:p>
    <w:p w14:paraId="4BB50BE5" w14:textId="77777777" w:rsidR="00A71EBE" w:rsidRDefault="00A71EBE" w:rsidP="00A71EBE">
      <w:pPr>
        <w:pStyle w:val="Ttulo3"/>
      </w:pPr>
      <w:r>
        <w:t>R3 Configuration</w:t>
      </w:r>
    </w:p>
    <w:p w14:paraId="7B96387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hostname R3</w:t>
      </w:r>
    </w:p>
    <w:p w14:paraId="4D020D9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62D14A2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GigabitEthernet0/0</w:t>
      </w:r>
    </w:p>
    <w:p w14:paraId="1215A4C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ISP"</w:t>
      </w:r>
    </w:p>
    <w:p w14:paraId="635E9F5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192.10.0.2 255.255.255.252</w:t>
      </w:r>
    </w:p>
    <w:p w14:paraId="40137F8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4711583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7F71B92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GigabitEthernet0/1</w:t>
      </w:r>
    </w:p>
    <w:p w14:paraId="48D7F29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R1"</w:t>
      </w:r>
    </w:p>
    <w:p w14:paraId="1F826F5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192.10.4.1 255.255.255.252</w:t>
      </w:r>
    </w:p>
    <w:p w14:paraId="69F5FFF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1D69C31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7D6EBFD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GigabitEthernet0/2</w:t>
      </w:r>
    </w:p>
    <w:p w14:paraId="1CC3986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R2"</w:t>
      </w:r>
    </w:p>
    <w:p w14:paraId="16BB029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192.10.3.2 255.255.255.252</w:t>
      </w:r>
    </w:p>
    <w:p w14:paraId="1F5EF36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18ADB2F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5AB80FD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router </w:t>
      </w:r>
      <w:proofErr w:type="spellStart"/>
      <w:r>
        <w:rPr>
          <w:rStyle w:val="CdigoHTML"/>
          <w:rFonts w:eastAsiaTheme="minorEastAsia"/>
        </w:rPr>
        <w:t>ospf</w:t>
      </w:r>
      <w:proofErr w:type="spellEnd"/>
      <w:r>
        <w:rPr>
          <w:rStyle w:val="CdigoHTML"/>
          <w:rFonts w:eastAsiaTheme="minorEastAsia"/>
        </w:rPr>
        <w:t xml:space="preserve"> 1</w:t>
      </w:r>
    </w:p>
    <w:p w14:paraId="6245727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router-id 4.4.4.4</w:t>
      </w:r>
    </w:p>
    <w:p w14:paraId="1D452FA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192.10.0.0 0.0.0.3 area 0</w:t>
      </w:r>
    </w:p>
    <w:p w14:paraId="0240D24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192.10.4.0 0.0.0.3 area 0</w:t>
      </w:r>
    </w:p>
    <w:p w14:paraId="0BD0071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192.10.3.0 0.0.0.3 area 0</w:t>
      </w:r>
    </w:p>
    <w:p w14:paraId="46AD15FD" w14:textId="77777777" w:rsidR="00A71EBE" w:rsidRDefault="00A71EBE" w:rsidP="00A71EBE">
      <w:pPr>
        <w:pStyle w:val="Ttulo3"/>
      </w:pPr>
      <w:r>
        <w:t>R4 Configuration</w:t>
      </w:r>
    </w:p>
    <w:p w14:paraId="7931557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hostname R4</w:t>
      </w:r>
    </w:p>
    <w:p w14:paraId="74A829C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725824E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GigabitEthernet0/0</w:t>
      </w:r>
    </w:p>
    <w:p w14:paraId="3A8C181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ISP"</w:t>
      </w:r>
    </w:p>
    <w:p w14:paraId="2B842AE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192.10.1.2 255.255.255.252</w:t>
      </w:r>
    </w:p>
    <w:p w14:paraId="086EBAE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1B04373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0BC6D48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GigabitEthernet0/1</w:t>
      </w:r>
    </w:p>
    <w:p w14:paraId="65D51F6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R2"</w:t>
      </w:r>
    </w:p>
    <w:p w14:paraId="3C23A29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192.10.2.1 255.255.255.252</w:t>
      </w:r>
    </w:p>
    <w:p w14:paraId="3E22513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45920E8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0F436A2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router </w:t>
      </w:r>
      <w:proofErr w:type="spellStart"/>
      <w:r>
        <w:rPr>
          <w:rStyle w:val="CdigoHTML"/>
          <w:rFonts w:eastAsiaTheme="minorEastAsia"/>
        </w:rPr>
        <w:t>ospf</w:t>
      </w:r>
      <w:proofErr w:type="spellEnd"/>
      <w:r>
        <w:rPr>
          <w:rStyle w:val="CdigoHTML"/>
          <w:rFonts w:eastAsiaTheme="minorEastAsia"/>
        </w:rPr>
        <w:t xml:space="preserve"> 1</w:t>
      </w:r>
    </w:p>
    <w:p w14:paraId="284CBE6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router-id 5.5.5.5</w:t>
      </w:r>
    </w:p>
    <w:p w14:paraId="2331338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192.10.1.0 0.0.0.3 area 0</w:t>
      </w:r>
    </w:p>
    <w:p w14:paraId="3192D88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192.10.2.0 0.0.0.3 area 0</w:t>
      </w:r>
    </w:p>
    <w:p w14:paraId="69887626" w14:textId="77777777" w:rsidR="00A71EBE" w:rsidRDefault="00A71EBE" w:rsidP="00A71EBE">
      <w:pPr>
        <w:pStyle w:val="Ttulo3"/>
      </w:pPr>
      <w:r>
        <w:t>R5 Configuration</w:t>
      </w:r>
    </w:p>
    <w:p w14:paraId="33296CD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hostname R5</w:t>
      </w:r>
    </w:p>
    <w:p w14:paraId="57424B0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254619B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GigabitEthernet0/0</w:t>
      </w:r>
    </w:p>
    <w:p w14:paraId="0D55AC8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lastRenderedPageBreak/>
        <w:t xml:space="preserve"> description "Connection to ISP"</w:t>
      </w:r>
    </w:p>
    <w:p w14:paraId="2AC91E4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145.0.10.2 255.255.255.240</w:t>
      </w:r>
    </w:p>
    <w:p w14:paraId="009B2BB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5BE9B00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2F11CEA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GigabitEthernet0/1</w:t>
      </w:r>
    </w:p>
    <w:p w14:paraId="593111F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SW1"</w:t>
      </w:r>
    </w:p>
    <w:p w14:paraId="4A8B06E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145.0.10.3 255.255.255.240</w:t>
      </w:r>
    </w:p>
    <w:p w14:paraId="52947B0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145.0.10.4</w:t>
      </w:r>
    </w:p>
    <w:p w14:paraId="25415ED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 priority 110</w:t>
      </w:r>
    </w:p>
    <w:p w14:paraId="57E1268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 preempt</w:t>
      </w:r>
    </w:p>
    <w:p w14:paraId="738F74C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618127C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32DEE90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router </w:t>
      </w:r>
      <w:proofErr w:type="spellStart"/>
      <w:r>
        <w:rPr>
          <w:rStyle w:val="CdigoHTML"/>
          <w:rFonts w:eastAsiaTheme="minorEastAsia"/>
        </w:rPr>
        <w:t>ospf</w:t>
      </w:r>
      <w:proofErr w:type="spellEnd"/>
      <w:r>
        <w:rPr>
          <w:rStyle w:val="CdigoHTML"/>
          <w:rFonts w:eastAsiaTheme="minorEastAsia"/>
        </w:rPr>
        <w:t xml:space="preserve"> 1</w:t>
      </w:r>
    </w:p>
    <w:p w14:paraId="2C9DE00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router-id 6.6.6.6</w:t>
      </w:r>
    </w:p>
    <w:p w14:paraId="3FA8080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145.0.10.0 0.0.0.15 area 0</w:t>
      </w:r>
    </w:p>
    <w:p w14:paraId="2C495AE0" w14:textId="77777777" w:rsidR="00A71EBE" w:rsidRDefault="00A71EBE" w:rsidP="00A71EBE">
      <w:pPr>
        <w:pStyle w:val="Ttulo3"/>
      </w:pPr>
      <w:r>
        <w:t>R6 Configuration</w:t>
      </w:r>
    </w:p>
    <w:p w14:paraId="153004C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hostname R6</w:t>
      </w:r>
    </w:p>
    <w:p w14:paraId="6E3482C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6F8B3FB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GigabitEthernet0/0</w:t>
      </w:r>
    </w:p>
    <w:p w14:paraId="4C17A3A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ISP"</w:t>
      </w:r>
    </w:p>
    <w:p w14:paraId="41EDE74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66.2.10.2 255.255.255.240</w:t>
      </w:r>
    </w:p>
    <w:p w14:paraId="5ECD7B2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0BFB9A5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4E5D7E8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GigabitEthernet0/1</w:t>
      </w:r>
    </w:p>
    <w:p w14:paraId="73CD043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SW2"</w:t>
      </w:r>
    </w:p>
    <w:p w14:paraId="1B26E09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66.2.10.3 255.255.255.240</w:t>
      </w:r>
    </w:p>
    <w:p w14:paraId="3D83909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66.2.10.4</w:t>
      </w:r>
    </w:p>
    <w:p w14:paraId="7B4FF65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 priority 90</w:t>
      </w:r>
    </w:p>
    <w:p w14:paraId="45A9FB2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 preempt</w:t>
      </w:r>
    </w:p>
    <w:p w14:paraId="25153D7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3AE3FBD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57401E8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router </w:t>
      </w:r>
      <w:proofErr w:type="spellStart"/>
      <w:r>
        <w:rPr>
          <w:rStyle w:val="CdigoHTML"/>
          <w:rFonts w:eastAsiaTheme="minorEastAsia"/>
        </w:rPr>
        <w:t>ospf</w:t>
      </w:r>
      <w:proofErr w:type="spellEnd"/>
      <w:r>
        <w:rPr>
          <w:rStyle w:val="CdigoHTML"/>
          <w:rFonts w:eastAsiaTheme="minorEastAsia"/>
        </w:rPr>
        <w:t xml:space="preserve"> 1</w:t>
      </w:r>
    </w:p>
    <w:p w14:paraId="51DFCAD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router-id 7.7.7.7</w:t>
      </w:r>
    </w:p>
    <w:p w14:paraId="1175F4A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network 66.2.10.0 0.0.0.15 area 0</w:t>
      </w:r>
    </w:p>
    <w:p w14:paraId="75383E67" w14:textId="77777777" w:rsidR="00A71EBE" w:rsidRDefault="00A71EBE" w:rsidP="00A71EBE">
      <w:pPr>
        <w:pStyle w:val="Ttulo2"/>
      </w:pPr>
      <w:r>
        <w:t>Phase 2: Layer 3 Switch Configuration (SW1 &amp; SW2)</w:t>
      </w:r>
    </w:p>
    <w:p w14:paraId="09BEE00B" w14:textId="77777777" w:rsidR="00A71EBE" w:rsidRDefault="00A71EBE" w:rsidP="00A71EBE">
      <w:pPr>
        <w:pStyle w:val="Ttulo3"/>
      </w:pPr>
      <w:r>
        <w:t>SW1 Configuration (Root for VLANs 10,11,12)</w:t>
      </w:r>
    </w:p>
    <w:p w14:paraId="7AA5CBC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hostname SW1</w:t>
      </w:r>
    </w:p>
    <w:p w14:paraId="4586891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55456F5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enable secret cisco</w:t>
      </w:r>
    </w:p>
    <w:p w14:paraId="63CD942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60BA834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username admin password cisco</w:t>
      </w:r>
    </w:p>
    <w:p w14:paraId="6E4BEB9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domain-name cisco.com</w:t>
      </w:r>
    </w:p>
    <w:p w14:paraId="719A497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crypto key generate </w:t>
      </w:r>
      <w:proofErr w:type="spellStart"/>
      <w:r>
        <w:rPr>
          <w:rStyle w:val="CdigoHTML"/>
          <w:rFonts w:eastAsiaTheme="minorEastAsia"/>
        </w:rPr>
        <w:t>rsa</w:t>
      </w:r>
      <w:proofErr w:type="spellEnd"/>
      <w:r>
        <w:rPr>
          <w:rStyle w:val="CdigoHTML"/>
          <w:rFonts w:eastAsiaTheme="minorEastAsia"/>
        </w:rPr>
        <w:t xml:space="preserve"> modulus 1024</w:t>
      </w:r>
    </w:p>
    <w:p w14:paraId="4702127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358AE87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domain cisco.com</w:t>
      </w:r>
    </w:p>
    <w:p w14:paraId="2D04445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mode server</w:t>
      </w:r>
    </w:p>
    <w:p w14:paraId="17BF93A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password cisco</w:t>
      </w:r>
    </w:p>
    <w:p w14:paraId="2B904EC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version 2</w:t>
      </w:r>
    </w:p>
    <w:p w14:paraId="5A2AEB5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3B93CB5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10</w:t>
      </w:r>
    </w:p>
    <w:p w14:paraId="2FEC94C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name </w:t>
      </w:r>
      <w:proofErr w:type="spellStart"/>
      <w:r>
        <w:rPr>
          <w:rStyle w:val="CdigoHTML"/>
          <w:rFonts w:eastAsiaTheme="minorEastAsia"/>
        </w:rPr>
        <w:t>gerencia</w:t>
      </w:r>
      <w:proofErr w:type="spellEnd"/>
    </w:p>
    <w:p w14:paraId="221598A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11</w:t>
      </w:r>
    </w:p>
    <w:p w14:paraId="318CFA4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lastRenderedPageBreak/>
        <w:t xml:space="preserve"> name </w:t>
      </w:r>
      <w:proofErr w:type="spellStart"/>
      <w:r>
        <w:rPr>
          <w:rStyle w:val="CdigoHTML"/>
          <w:rFonts w:eastAsiaTheme="minorEastAsia"/>
        </w:rPr>
        <w:t>administracion</w:t>
      </w:r>
      <w:proofErr w:type="spellEnd"/>
    </w:p>
    <w:p w14:paraId="086A72E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12</w:t>
      </w:r>
    </w:p>
    <w:p w14:paraId="76C7AE9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name VoIP</w:t>
      </w:r>
    </w:p>
    <w:p w14:paraId="65827F9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13</w:t>
      </w:r>
    </w:p>
    <w:p w14:paraId="5A64E94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name IT</w:t>
      </w:r>
    </w:p>
    <w:p w14:paraId="6C55BEC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15</w:t>
      </w:r>
    </w:p>
    <w:p w14:paraId="3083BEE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name </w:t>
      </w:r>
      <w:proofErr w:type="spellStart"/>
      <w:r>
        <w:rPr>
          <w:rStyle w:val="CdigoHTML"/>
          <w:rFonts w:eastAsiaTheme="minorEastAsia"/>
        </w:rPr>
        <w:t>Admin_Equipos</w:t>
      </w:r>
      <w:proofErr w:type="spellEnd"/>
    </w:p>
    <w:p w14:paraId="493FF7E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18</w:t>
      </w:r>
    </w:p>
    <w:p w14:paraId="3615BA5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7A9ABDF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spanning-tree mode </w:t>
      </w:r>
      <w:proofErr w:type="spellStart"/>
      <w:r>
        <w:rPr>
          <w:rStyle w:val="CdigoHTML"/>
          <w:rFonts w:eastAsiaTheme="minorEastAsia"/>
        </w:rPr>
        <w:t>pvst</w:t>
      </w:r>
      <w:proofErr w:type="spellEnd"/>
    </w:p>
    <w:p w14:paraId="1D76EAE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spanning-tree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10 root primary</w:t>
      </w:r>
    </w:p>
    <w:p w14:paraId="761E53B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spanning-tree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11 root primary</w:t>
      </w:r>
    </w:p>
    <w:p w14:paraId="047D9AD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spanning-tree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12 root primary</w:t>
      </w:r>
    </w:p>
    <w:p w14:paraId="61AA3FE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spanning-tree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13 root secondary</w:t>
      </w:r>
    </w:p>
    <w:p w14:paraId="5B61C52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spanning-tree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15 root secondary</w:t>
      </w:r>
    </w:p>
    <w:p w14:paraId="50D4386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7885018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range GigabitEthernet0/1-6</w:t>
      </w:r>
    </w:p>
    <w:p w14:paraId="2198EC7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trunk encapsulation dot1q</w:t>
      </w:r>
    </w:p>
    <w:p w14:paraId="02B4694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mode trunk</w:t>
      </w:r>
    </w:p>
    <w:p w14:paraId="5E37665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trunk allowed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all</w:t>
      </w:r>
    </w:p>
    <w:p w14:paraId="0E5CFAA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2007F51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6C523DD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GigabitEthernet0/7</w:t>
      </w:r>
    </w:p>
    <w:p w14:paraId="2A1B035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R5"</w:t>
      </w:r>
    </w:p>
    <w:p w14:paraId="695C479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switchport</w:t>
      </w:r>
    </w:p>
    <w:p w14:paraId="143473E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145.0.10.5 255.255.255.240</w:t>
      </w:r>
    </w:p>
    <w:p w14:paraId="3B4E65C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145.0.10.4</w:t>
      </w:r>
    </w:p>
    <w:p w14:paraId="49A2E0A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 priority 90</w:t>
      </w:r>
    </w:p>
    <w:p w14:paraId="089229D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 preempt</w:t>
      </w:r>
    </w:p>
    <w:p w14:paraId="6A5BBA2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5C023C7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5CD6A58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Vlan10</w:t>
      </w:r>
    </w:p>
    <w:p w14:paraId="319A09E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"VLAN 10 - </w:t>
      </w:r>
      <w:proofErr w:type="spellStart"/>
      <w:r>
        <w:rPr>
          <w:rStyle w:val="CdigoHTML"/>
          <w:rFonts w:eastAsiaTheme="minorEastAsia"/>
        </w:rPr>
        <w:t>Gerencia</w:t>
      </w:r>
      <w:proofErr w:type="spellEnd"/>
      <w:r>
        <w:rPr>
          <w:rStyle w:val="CdigoHTML"/>
          <w:rFonts w:eastAsiaTheme="minorEastAsia"/>
        </w:rPr>
        <w:t>"</w:t>
      </w:r>
    </w:p>
    <w:p w14:paraId="7D7A000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10.0.10.2 255.255.255.0</w:t>
      </w:r>
    </w:p>
    <w:p w14:paraId="4C5F55E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10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10.0.10.1</w:t>
      </w:r>
    </w:p>
    <w:p w14:paraId="007008B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10 priority 110</w:t>
      </w:r>
    </w:p>
    <w:p w14:paraId="650A2C7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10 preempt</w:t>
      </w:r>
    </w:p>
    <w:p w14:paraId="5259AE7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helper-address 10.1.10.11</w:t>
      </w:r>
    </w:p>
    <w:p w14:paraId="55872EF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3E20F5B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117E8A3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Vlan11</w:t>
      </w:r>
    </w:p>
    <w:p w14:paraId="3E88ACE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"VLAN 11 - </w:t>
      </w:r>
      <w:proofErr w:type="spellStart"/>
      <w:r>
        <w:rPr>
          <w:rStyle w:val="CdigoHTML"/>
          <w:rFonts w:eastAsiaTheme="minorEastAsia"/>
        </w:rPr>
        <w:t>Administracion</w:t>
      </w:r>
      <w:proofErr w:type="spellEnd"/>
      <w:r>
        <w:rPr>
          <w:rStyle w:val="CdigoHTML"/>
          <w:rFonts w:eastAsiaTheme="minorEastAsia"/>
        </w:rPr>
        <w:t>"</w:t>
      </w:r>
    </w:p>
    <w:p w14:paraId="1C5D123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192.168.10.2 255.255.255.0</w:t>
      </w:r>
    </w:p>
    <w:p w14:paraId="3990F06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11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192.168.10.1</w:t>
      </w:r>
    </w:p>
    <w:p w14:paraId="08641F4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11 priority 110</w:t>
      </w:r>
    </w:p>
    <w:p w14:paraId="04118C1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11 preempt</w:t>
      </w:r>
    </w:p>
    <w:p w14:paraId="3037196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helper-address 10.1.10.11</w:t>
      </w:r>
    </w:p>
    <w:p w14:paraId="4CD66B3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58DC254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108ED7C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Vlan12</w:t>
      </w:r>
    </w:p>
    <w:p w14:paraId="52F8D5F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"VLAN 12 - VoIP"</w:t>
      </w:r>
    </w:p>
    <w:p w14:paraId="2F355B6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172.16.10.2 255.255.255.0</w:t>
      </w:r>
    </w:p>
    <w:p w14:paraId="2D00E6E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12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172.16.10.1</w:t>
      </w:r>
    </w:p>
    <w:p w14:paraId="16A7B76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12 priority 110</w:t>
      </w:r>
    </w:p>
    <w:p w14:paraId="3B34228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12 preempt</w:t>
      </w:r>
    </w:p>
    <w:p w14:paraId="5A1D06F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helper-address 10.1.10.11</w:t>
      </w:r>
    </w:p>
    <w:p w14:paraId="26A0B92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7EEBBFF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lastRenderedPageBreak/>
        <w:t>!</w:t>
      </w:r>
    </w:p>
    <w:p w14:paraId="35306CC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Vlan13</w:t>
      </w:r>
    </w:p>
    <w:p w14:paraId="1DC9E67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"VLAN 13 - IT"</w:t>
      </w:r>
    </w:p>
    <w:p w14:paraId="659BF4D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10.1.10.2 255.255.255.0</w:t>
      </w:r>
    </w:p>
    <w:p w14:paraId="2B0DCFF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13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10.1.10.1</w:t>
      </w:r>
    </w:p>
    <w:p w14:paraId="4BF06FC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13 priority 90</w:t>
      </w:r>
    </w:p>
    <w:p w14:paraId="61FDFE5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13 preempt</w:t>
      </w:r>
    </w:p>
    <w:p w14:paraId="6813148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3F07D02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29C9D9E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Vlan15</w:t>
      </w:r>
    </w:p>
    <w:p w14:paraId="3FB8B24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"VLAN 15 - </w:t>
      </w:r>
      <w:proofErr w:type="spellStart"/>
      <w:r>
        <w:rPr>
          <w:rStyle w:val="CdigoHTML"/>
          <w:rFonts w:eastAsiaTheme="minorEastAsia"/>
        </w:rPr>
        <w:t>Admin_Equipos</w:t>
      </w:r>
      <w:proofErr w:type="spellEnd"/>
      <w:r>
        <w:rPr>
          <w:rStyle w:val="CdigoHTML"/>
          <w:rFonts w:eastAsiaTheme="minorEastAsia"/>
        </w:rPr>
        <w:t>"</w:t>
      </w:r>
    </w:p>
    <w:p w14:paraId="2B9B4AD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172.1.10.2 255.255.255.0</w:t>
      </w:r>
    </w:p>
    <w:p w14:paraId="7F9220A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15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172.1.10.1</w:t>
      </w:r>
    </w:p>
    <w:p w14:paraId="23FB494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15 priority 90</w:t>
      </w:r>
    </w:p>
    <w:p w14:paraId="7A374C5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15 preempt</w:t>
      </w:r>
    </w:p>
    <w:p w14:paraId="3679534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677C3CA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242EE00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routing</w:t>
      </w:r>
    </w:p>
    <w:p w14:paraId="355549D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route 0.0.0.0 0.0.0.0 145.0.10.4</w:t>
      </w:r>
    </w:p>
    <w:p w14:paraId="23FE295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688430C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access-list 100 permit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10.1.10.0 0.0.0.255 172.1.10.0 0.0.0.255</w:t>
      </w:r>
    </w:p>
    <w:p w14:paraId="325094D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access-list 100 deny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any 172.1.10.0 0.0.0.255</w:t>
      </w:r>
    </w:p>
    <w:p w14:paraId="586AE5A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access-list 100 permit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any </w:t>
      </w:r>
      <w:proofErr w:type="spellStart"/>
      <w:r>
        <w:rPr>
          <w:rStyle w:val="CdigoHTML"/>
          <w:rFonts w:eastAsiaTheme="minorEastAsia"/>
        </w:rPr>
        <w:t>any</w:t>
      </w:r>
      <w:proofErr w:type="spellEnd"/>
    </w:p>
    <w:p w14:paraId="17FA1B6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70FB0EE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interface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15</w:t>
      </w:r>
    </w:p>
    <w:p w14:paraId="6A7843E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access-group 100 in</w:t>
      </w:r>
    </w:p>
    <w:p w14:paraId="22D202E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6DC6602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line </w:t>
      </w:r>
      <w:proofErr w:type="spellStart"/>
      <w:r>
        <w:rPr>
          <w:rStyle w:val="CdigoHTML"/>
          <w:rFonts w:eastAsiaTheme="minorEastAsia"/>
        </w:rPr>
        <w:t>vty</w:t>
      </w:r>
      <w:proofErr w:type="spellEnd"/>
      <w:r>
        <w:rPr>
          <w:rStyle w:val="CdigoHTML"/>
          <w:rFonts w:eastAsiaTheme="minorEastAsia"/>
        </w:rPr>
        <w:t xml:space="preserve"> 0 4</w:t>
      </w:r>
    </w:p>
    <w:p w14:paraId="6E63011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login local</w:t>
      </w:r>
    </w:p>
    <w:p w14:paraId="672DE29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transport input </w:t>
      </w:r>
      <w:proofErr w:type="spellStart"/>
      <w:r>
        <w:rPr>
          <w:rStyle w:val="CdigoHTML"/>
          <w:rFonts w:eastAsiaTheme="minorEastAsia"/>
        </w:rPr>
        <w:t>ssh</w:t>
      </w:r>
      <w:proofErr w:type="spellEnd"/>
    </w:p>
    <w:p w14:paraId="665A91D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3B9A074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ssh</w:t>
      </w:r>
      <w:proofErr w:type="spellEnd"/>
      <w:r>
        <w:rPr>
          <w:rStyle w:val="CdigoHTML"/>
          <w:rFonts w:eastAsiaTheme="minorEastAsia"/>
        </w:rPr>
        <w:t xml:space="preserve"> version 2</w:t>
      </w:r>
    </w:p>
    <w:p w14:paraId="1F14FECA" w14:textId="77777777" w:rsidR="00A71EBE" w:rsidRDefault="00A71EBE" w:rsidP="00A71EBE">
      <w:pPr>
        <w:pStyle w:val="Ttulo3"/>
      </w:pPr>
      <w:r>
        <w:t>SW2 Configuration (Root for VLANs 13,15)</w:t>
      </w:r>
    </w:p>
    <w:p w14:paraId="037F4B6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hostname SW2</w:t>
      </w:r>
    </w:p>
    <w:p w14:paraId="457B59F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2838675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enable secret cisco</w:t>
      </w:r>
    </w:p>
    <w:p w14:paraId="16E1A7C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69EDA2E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username admin password cisco</w:t>
      </w:r>
    </w:p>
    <w:p w14:paraId="5C905C0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domain-name cisco.com</w:t>
      </w:r>
    </w:p>
    <w:p w14:paraId="2928458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crypto key generate </w:t>
      </w:r>
      <w:proofErr w:type="spellStart"/>
      <w:r>
        <w:rPr>
          <w:rStyle w:val="CdigoHTML"/>
          <w:rFonts w:eastAsiaTheme="minorEastAsia"/>
        </w:rPr>
        <w:t>rsa</w:t>
      </w:r>
      <w:proofErr w:type="spellEnd"/>
      <w:r>
        <w:rPr>
          <w:rStyle w:val="CdigoHTML"/>
          <w:rFonts w:eastAsiaTheme="minorEastAsia"/>
        </w:rPr>
        <w:t xml:space="preserve"> modulus 1024</w:t>
      </w:r>
    </w:p>
    <w:p w14:paraId="0900079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6130D50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domain cisco.com</w:t>
      </w:r>
    </w:p>
    <w:p w14:paraId="2969097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mode server</w:t>
      </w:r>
    </w:p>
    <w:p w14:paraId="3D9DF71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password cisco</w:t>
      </w:r>
    </w:p>
    <w:p w14:paraId="701D492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version 2</w:t>
      </w:r>
    </w:p>
    <w:p w14:paraId="2E8B690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35491D1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10</w:t>
      </w:r>
    </w:p>
    <w:p w14:paraId="50ECE1C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name </w:t>
      </w:r>
      <w:proofErr w:type="spellStart"/>
      <w:r>
        <w:rPr>
          <w:rStyle w:val="CdigoHTML"/>
          <w:rFonts w:eastAsiaTheme="minorEastAsia"/>
        </w:rPr>
        <w:t>gerencia</w:t>
      </w:r>
      <w:proofErr w:type="spellEnd"/>
    </w:p>
    <w:p w14:paraId="2A9D750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11</w:t>
      </w:r>
    </w:p>
    <w:p w14:paraId="759EF45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name </w:t>
      </w:r>
      <w:proofErr w:type="spellStart"/>
      <w:r>
        <w:rPr>
          <w:rStyle w:val="CdigoHTML"/>
          <w:rFonts w:eastAsiaTheme="minorEastAsia"/>
        </w:rPr>
        <w:t>administracion</w:t>
      </w:r>
      <w:proofErr w:type="spellEnd"/>
    </w:p>
    <w:p w14:paraId="6E1192C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12</w:t>
      </w:r>
    </w:p>
    <w:p w14:paraId="333924B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name VoIP</w:t>
      </w:r>
    </w:p>
    <w:p w14:paraId="3242C93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13</w:t>
      </w:r>
    </w:p>
    <w:p w14:paraId="472E0E0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name IT</w:t>
      </w:r>
    </w:p>
    <w:p w14:paraId="4CDE2F7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15</w:t>
      </w:r>
    </w:p>
    <w:p w14:paraId="02CEBB4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lastRenderedPageBreak/>
        <w:t xml:space="preserve"> name </w:t>
      </w:r>
      <w:proofErr w:type="spellStart"/>
      <w:r>
        <w:rPr>
          <w:rStyle w:val="CdigoHTML"/>
          <w:rFonts w:eastAsiaTheme="minorEastAsia"/>
        </w:rPr>
        <w:t>Admin_Equipos</w:t>
      </w:r>
      <w:proofErr w:type="spellEnd"/>
    </w:p>
    <w:p w14:paraId="4FF423C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18</w:t>
      </w:r>
    </w:p>
    <w:p w14:paraId="640C987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524175D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spanning-tree mode </w:t>
      </w:r>
      <w:proofErr w:type="spellStart"/>
      <w:r>
        <w:rPr>
          <w:rStyle w:val="CdigoHTML"/>
          <w:rFonts w:eastAsiaTheme="minorEastAsia"/>
        </w:rPr>
        <w:t>pvst</w:t>
      </w:r>
      <w:proofErr w:type="spellEnd"/>
    </w:p>
    <w:p w14:paraId="345312A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spanning-tree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10 root secondary</w:t>
      </w:r>
    </w:p>
    <w:p w14:paraId="71FE433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spanning-tree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11 root secondary</w:t>
      </w:r>
    </w:p>
    <w:p w14:paraId="42656C9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spanning-tree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12 root secondary</w:t>
      </w:r>
    </w:p>
    <w:p w14:paraId="480303E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spanning-tree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13 root primary</w:t>
      </w:r>
    </w:p>
    <w:p w14:paraId="36BA10E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spanning-tree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15 root primary</w:t>
      </w:r>
    </w:p>
    <w:p w14:paraId="1B27798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546D594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range GigabitEthernet0/1-6</w:t>
      </w:r>
    </w:p>
    <w:p w14:paraId="0206C59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trunk encapsulation dot1q</w:t>
      </w:r>
    </w:p>
    <w:p w14:paraId="58D7390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mode trunk</w:t>
      </w:r>
    </w:p>
    <w:p w14:paraId="53B38F1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trunk allowed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all</w:t>
      </w:r>
    </w:p>
    <w:p w14:paraId="2A857C7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5E05890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15676FB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GigabitEthernet0/7</w:t>
      </w:r>
    </w:p>
    <w:p w14:paraId="3C34CD7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"Connection to R6"</w:t>
      </w:r>
    </w:p>
    <w:p w14:paraId="50BA305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switchport</w:t>
      </w:r>
    </w:p>
    <w:p w14:paraId="11DDF7C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66.2.10.5 255.255.255.240</w:t>
      </w:r>
    </w:p>
    <w:p w14:paraId="0B76D27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66.2.10.4</w:t>
      </w:r>
    </w:p>
    <w:p w14:paraId="6875559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 priority 110</w:t>
      </w:r>
    </w:p>
    <w:p w14:paraId="7861F97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 preempt</w:t>
      </w:r>
    </w:p>
    <w:p w14:paraId="61AD3CF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4E09135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4D38E11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Vlan10</w:t>
      </w:r>
    </w:p>
    <w:p w14:paraId="1A20882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"VLAN 10 - </w:t>
      </w:r>
      <w:proofErr w:type="spellStart"/>
      <w:r>
        <w:rPr>
          <w:rStyle w:val="CdigoHTML"/>
          <w:rFonts w:eastAsiaTheme="minorEastAsia"/>
        </w:rPr>
        <w:t>Gerencia</w:t>
      </w:r>
      <w:proofErr w:type="spellEnd"/>
      <w:r>
        <w:rPr>
          <w:rStyle w:val="CdigoHTML"/>
          <w:rFonts w:eastAsiaTheme="minorEastAsia"/>
        </w:rPr>
        <w:t>"</w:t>
      </w:r>
    </w:p>
    <w:p w14:paraId="6D12F9C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10.0.10.3 255.255.255.0</w:t>
      </w:r>
    </w:p>
    <w:p w14:paraId="0C0461E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10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10.0.10.1</w:t>
      </w:r>
    </w:p>
    <w:p w14:paraId="1F2D312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10 priority 90</w:t>
      </w:r>
    </w:p>
    <w:p w14:paraId="23C2F17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10 preempt</w:t>
      </w:r>
    </w:p>
    <w:p w14:paraId="08B655B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helper-address 10.1.10.11</w:t>
      </w:r>
    </w:p>
    <w:p w14:paraId="560263F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34C2779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23739D4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Vlan11</w:t>
      </w:r>
    </w:p>
    <w:p w14:paraId="25664F9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"VLAN 11 - </w:t>
      </w:r>
      <w:proofErr w:type="spellStart"/>
      <w:r>
        <w:rPr>
          <w:rStyle w:val="CdigoHTML"/>
          <w:rFonts w:eastAsiaTheme="minorEastAsia"/>
        </w:rPr>
        <w:t>Administracion</w:t>
      </w:r>
      <w:proofErr w:type="spellEnd"/>
      <w:r>
        <w:rPr>
          <w:rStyle w:val="CdigoHTML"/>
          <w:rFonts w:eastAsiaTheme="minorEastAsia"/>
        </w:rPr>
        <w:t>"</w:t>
      </w:r>
    </w:p>
    <w:p w14:paraId="61082BA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192.168.10.3 255.255.255.0</w:t>
      </w:r>
    </w:p>
    <w:p w14:paraId="11803AD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11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192.168.10.1</w:t>
      </w:r>
    </w:p>
    <w:p w14:paraId="7F5DAC9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11 priority 90</w:t>
      </w:r>
    </w:p>
    <w:p w14:paraId="47B2BA9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11 preempt</w:t>
      </w:r>
    </w:p>
    <w:p w14:paraId="2EAD842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helper-address 10.1.10.11</w:t>
      </w:r>
    </w:p>
    <w:p w14:paraId="51B2CC3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5350445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495AEE4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Vlan12</w:t>
      </w:r>
    </w:p>
    <w:p w14:paraId="40744C3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"VLAN 12 - VoIP"</w:t>
      </w:r>
    </w:p>
    <w:p w14:paraId="489C06A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172.16.10.3 255.255.255.0</w:t>
      </w:r>
    </w:p>
    <w:p w14:paraId="24B85BD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12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172.16.10.1</w:t>
      </w:r>
    </w:p>
    <w:p w14:paraId="4FA7DD6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12 priority 90</w:t>
      </w:r>
    </w:p>
    <w:p w14:paraId="75E6CA1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12 preempt</w:t>
      </w:r>
    </w:p>
    <w:p w14:paraId="31E4656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helper-address 10.1.10.11</w:t>
      </w:r>
    </w:p>
    <w:p w14:paraId="2212A9A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410292C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1AC6B25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Vlan13</w:t>
      </w:r>
    </w:p>
    <w:p w14:paraId="53B494B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"VLAN 13 - IT"</w:t>
      </w:r>
    </w:p>
    <w:p w14:paraId="51B9F38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10.1.10.3 255.255.255.0</w:t>
      </w:r>
    </w:p>
    <w:p w14:paraId="65C0E4C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13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10.1.10.1</w:t>
      </w:r>
    </w:p>
    <w:p w14:paraId="3415727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13 priority 110</w:t>
      </w:r>
    </w:p>
    <w:p w14:paraId="35D6419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lastRenderedPageBreak/>
        <w:t xml:space="preserve"> standby 13 preempt</w:t>
      </w:r>
    </w:p>
    <w:p w14:paraId="779DF97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0278475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5B567B7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Vlan15</w:t>
      </w:r>
    </w:p>
    <w:p w14:paraId="1FCABB4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"VLAN 15 - </w:t>
      </w:r>
      <w:proofErr w:type="spellStart"/>
      <w:r>
        <w:rPr>
          <w:rStyle w:val="CdigoHTML"/>
          <w:rFonts w:eastAsiaTheme="minorEastAsia"/>
        </w:rPr>
        <w:t>Admin_Equipos</w:t>
      </w:r>
      <w:proofErr w:type="spellEnd"/>
      <w:r>
        <w:rPr>
          <w:rStyle w:val="CdigoHTML"/>
          <w:rFonts w:eastAsiaTheme="minorEastAsia"/>
        </w:rPr>
        <w:t>"</w:t>
      </w:r>
    </w:p>
    <w:p w14:paraId="3F7E7A3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172.1.10.3 255.255.255.0</w:t>
      </w:r>
    </w:p>
    <w:p w14:paraId="722456E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15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172.1.10.1</w:t>
      </w:r>
    </w:p>
    <w:p w14:paraId="772655C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15 priority 110</w:t>
      </w:r>
    </w:p>
    <w:p w14:paraId="14B56AF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standby 15 preempt</w:t>
      </w:r>
    </w:p>
    <w:p w14:paraId="0ED55E1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2A86B84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0D591AB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routing</w:t>
      </w:r>
    </w:p>
    <w:p w14:paraId="2E61E56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route 0.0.0.0 0.0.0.0 66.2.10.4</w:t>
      </w:r>
    </w:p>
    <w:p w14:paraId="7CAA3F8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2A536D0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access-list 100 permit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10.1.10.0 0.0.0.255 172.1.10.0 0.0.0.255</w:t>
      </w:r>
    </w:p>
    <w:p w14:paraId="5D8AFA9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access-list 100 deny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any 172.1.10.0 0.0.0.255</w:t>
      </w:r>
    </w:p>
    <w:p w14:paraId="37BB4FA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access-list 100 permit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any </w:t>
      </w:r>
      <w:proofErr w:type="spellStart"/>
      <w:r>
        <w:rPr>
          <w:rStyle w:val="CdigoHTML"/>
          <w:rFonts w:eastAsiaTheme="minorEastAsia"/>
        </w:rPr>
        <w:t>any</w:t>
      </w:r>
      <w:proofErr w:type="spellEnd"/>
    </w:p>
    <w:p w14:paraId="27EBEF1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213F55D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interface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15</w:t>
      </w:r>
    </w:p>
    <w:p w14:paraId="15CDCE5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access-group 100 in</w:t>
      </w:r>
    </w:p>
    <w:p w14:paraId="137184E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050516B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line </w:t>
      </w:r>
      <w:proofErr w:type="spellStart"/>
      <w:r>
        <w:rPr>
          <w:rStyle w:val="CdigoHTML"/>
          <w:rFonts w:eastAsiaTheme="minorEastAsia"/>
        </w:rPr>
        <w:t>vty</w:t>
      </w:r>
      <w:proofErr w:type="spellEnd"/>
      <w:r>
        <w:rPr>
          <w:rStyle w:val="CdigoHTML"/>
          <w:rFonts w:eastAsiaTheme="minorEastAsia"/>
        </w:rPr>
        <w:t xml:space="preserve"> 0 4</w:t>
      </w:r>
    </w:p>
    <w:p w14:paraId="2F465C0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login local</w:t>
      </w:r>
    </w:p>
    <w:p w14:paraId="39454CB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transport input </w:t>
      </w:r>
      <w:proofErr w:type="spellStart"/>
      <w:r>
        <w:rPr>
          <w:rStyle w:val="CdigoHTML"/>
          <w:rFonts w:eastAsiaTheme="minorEastAsia"/>
        </w:rPr>
        <w:t>ssh</w:t>
      </w:r>
      <w:proofErr w:type="spellEnd"/>
    </w:p>
    <w:p w14:paraId="329BD51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1F4B262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ssh</w:t>
      </w:r>
      <w:proofErr w:type="spellEnd"/>
      <w:r>
        <w:rPr>
          <w:rStyle w:val="CdigoHTML"/>
          <w:rFonts w:eastAsiaTheme="minorEastAsia"/>
        </w:rPr>
        <w:t xml:space="preserve"> version 2</w:t>
      </w:r>
    </w:p>
    <w:p w14:paraId="2102981B" w14:textId="77777777" w:rsidR="00A71EBE" w:rsidRDefault="00A71EBE" w:rsidP="00A71EBE">
      <w:pPr>
        <w:pStyle w:val="Ttulo2"/>
      </w:pPr>
      <w:r>
        <w:t>Phase 3: Access Layer Switch Configuration</w:t>
      </w:r>
    </w:p>
    <w:p w14:paraId="7B920EA9" w14:textId="77777777" w:rsidR="00A71EBE" w:rsidRDefault="00A71EBE" w:rsidP="00A71EBE">
      <w:pPr>
        <w:pStyle w:val="Ttulo3"/>
      </w:pPr>
      <w:r>
        <w:t>SW3 Configuration (Client Mode)</w:t>
      </w:r>
    </w:p>
    <w:p w14:paraId="2D4954D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hostname SW3</w:t>
      </w:r>
    </w:p>
    <w:p w14:paraId="7148A83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0B6A970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enable secret cisco</w:t>
      </w:r>
    </w:p>
    <w:p w14:paraId="1330DF5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username admin password cisco</w:t>
      </w:r>
    </w:p>
    <w:p w14:paraId="54F56A8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6605311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domain cisco.com</w:t>
      </w:r>
    </w:p>
    <w:p w14:paraId="7038E39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mode client</w:t>
      </w:r>
    </w:p>
    <w:p w14:paraId="5181214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password cisco</w:t>
      </w:r>
    </w:p>
    <w:p w14:paraId="61E77F6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version 2</w:t>
      </w:r>
    </w:p>
    <w:p w14:paraId="090EA87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1261E39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spanning-tree mode </w:t>
      </w:r>
      <w:proofErr w:type="spellStart"/>
      <w:r>
        <w:rPr>
          <w:rStyle w:val="CdigoHTML"/>
          <w:rFonts w:eastAsiaTheme="minorEastAsia"/>
        </w:rPr>
        <w:t>pvst</w:t>
      </w:r>
      <w:proofErr w:type="spellEnd"/>
    </w:p>
    <w:p w14:paraId="5064726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3885471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range GigabitEthernet0/1-2</w:t>
      </w:r>
    </w:p>
    <w:p w14:paraId="6C03F76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"Trunk to SW1 and SW2"</w:t>
      </w:r>
    </w:p>
    <w:p w14:paraId="6F36BB9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trunk encapsulation dot1q</w:t>
      </w:r>
    </w:p>
    <w:p w14:paraId="21C6E72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mode trunk</w:t>
      </w:r>
    </w:p>
    <w:p w14:paraId="669F44B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trunk allowed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all</w:t>
      </w:r>
    </w:p>
    <w:p w14:paraId="071B45F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3C5804C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17BB026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GigabitEthernet0/3</w:t>
      </w:r>
    </w:p>
    <w:p w14:paraId="7C59172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"Windows1 Cloud"</w:t>
      </w:r>
    </w:p>
    <w:p w14:paraId="00D9B07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mode access</w:t>
      </w:r>
    </w:p>
    <w:p w14:paraId="3A53D71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access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10</w:t>
      </w:r>
    </w:p>
    <w:p w14:paraId="3D70667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spanning-tree </w:t>
      </w:r>
      <w:proofErr w:type="spellStart"/>
      <w:r>
        <w:rPr>
          <w:rStyle w:val="CdigoHTML"/>
          <w:rFonts w:eastAsiaTheme="minorEastAsia"/>
        </w:rPr>
        <w:t>portfast</w:t>
      </w:r>
      <w:proofErr w:type="spellEnd"/>
    </w:p>
    <w:p w14:paraId="1C182DB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669D8AD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lastRenderedPageBreak/>
        <w:t>!</w:t>
      </w:r>
    </w:p>
    <w:p w14:paraId="44E3FBA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GigabitEthernet0/4</w:t>
      </w:r>
    </w:p>
    <w:p w14:paraId="793ADDB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"PC1"</w:t>
      </w:r>
    </w:p>
    <w:p w14:paraId="62585BF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mode access</w:t>
      </w:r>
    </w:p>
    <w:p w14:paraId="72CE073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access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11</w:t>
      </w:r>
    </w:p>
    <w:p w14:paraId="64F706E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spanning-tree </w:t>
      </w:r>
      <w:proofErr w:type="spellStart"/>
      <w:r>
        <w:rPr>
          <w:rStyle w:val="CdigoHTML"/>
          <w:rFonts w:eastAsiaTheme="minorEastAsia"/>
        </w:rPr>
        <w:t>portfast</w:t>
      </w:r>
      <w:proofErr w:type="spellEnd"/>
    </w:p>
    <w:p w14:paraId="73D0513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19C9670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5E8257A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Vlan15</w:t>
      </w:r>
    </w:p>
    <w:p w14:paraId="496A636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172.1.10.10 255.255.255.0</w:t>
      </w:r>
    </w:p>
    <w:p w14:paraId="11748BA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3F1DB38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717DD8B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default-gateway 172.1.10.1</w:t>
      </w:r>
    </w:p>
    <w:p w14:paraId="03EF38E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0B65A7F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line </w:t>
      </w:r>
      <w:proofErr w:type="spellStart"/>
      <w:r>
        <w:rPr>
          <w:rStyle w:val="CdigoHTML"/>
          <w:rFonts w:eastAsiaTheme="minorEastAsia"/>
        </w:rPr>
        <w:t>vty</w:t>
      </w:r>
      <w:proofErr w:type="spellEnd"/>
      <w:r>
        <w:rPr>
          <w:rStyle w:val="CdigoHTML"/>
          <w:rFonts w:eastAsiaTheme="minorEastAsia"/>
        </w:rPr>
        <w:t xml:space="preserve"> 0 4</w:t>
      </w:r>
    </w:p>
    <w:p w14:paraId="55E895B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login local</w:t>
      </w:r>
    </w:p>
    <w:p w14:paraId="56C4DDD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transport input </w:t>
      </w:r>
      <w:proofErr w:type="spellStart"/>
      <w:r>
        <w:rPr>
          <w:rStyle w:val="CdigoHTML"/>
          <w:rFonts w:eastAsiaTheme="minorEastAsia"/>
        </w:rPr>
        <w:t>ssh</w:t>
      </w:r>
      <w:proofErr w:type="spellEnd"/>
    </w:p>
    <w:p w14:paraId="597FF9DE" w14:textId="77777777" w:rsidR="00A71EBE" w:rsidRDefault="00A71EBE" w:rsidP="00A71EBE">
      <w:pPr>
        <w:pStyle w:val="Ttulo3"/>
      </w:pPr>
      <w:r>
        <w:t>SW4 Configuration (Client Mode)</w:t>
      </w:r>
    </w:p>
    <w:p w14:paraId="1DA1954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hostname SW4</w:t>
      </w:r>
    </w:p>
    <w:p w14:paraId="5AE8F0F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3571906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enable secret cisco</w:t>
      </w:r>
    </w:p>
    <w:p w14:paraId="60BD49E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username admin password cisco</w:t>
      </w:r>
    </w:p>
    <w:p w14:paraId="58C9339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39CD917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domain cisco.com</w:t>
      </w:r>
    </w:p>
    <w:p w14:paraId="1E53032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mode client</w:t>
      </w:r>
    </w:p>
    <w:p w14:paraId="71AD0FD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password cisco</w:t>
      </w:r>
    </w:p>
    <w:p w14:paraId="1744893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version 2</w:t>
      </w:r>
    </w:p>
    <w:p w14:paraId="3B4FBC3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7CF3A81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spanning-tree mode </w:t>
      </w:r>
      <w:proofErr w:type="spellStart"/>
      <w:r>
        <w:rPr>
          <w:rStyle w:val="CdigoHTML"/>
          <w:rFonts w:eastAsiaTheme="minorEastAsia"/>
        </w:rPr>
        <w:t>pvst</w:t>
      </w:r>
      <w:proofErr w:type="spellEnd"/>
    </w:p>
    <w:p w14:paraId="2A85A4E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6414CEB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range GigabitEthernet0/1-2</w:t>
      </w:r>
    </w:p>
    <w:p w14:paraId="0D4B52A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"Trunk to SW1 and SW2"</w:t>
      </w:r>
    </w:p>
    <w:p w14:paraId="1DAE49B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trunk encapsulation dot1q</w:t>
      </w:r>
    </w:p>
    <w:p w14:paraId="424E35F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mode trunk</w:t>
      </w:r>
    </w:p>
    <w:p w14:paraId="4D79FC3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trunk allowed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all</w:t>
      </w:r>
    </w:p>
    <w:p w14:paraId="5BCD5A2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7008E01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1F899C3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GigabitEthernet0/3</w:t>
      </w:r>
    </w:p>
    <w:p w14:paraId="7D3B878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"PC2"</w:t>
      </w:r>
    </w:p>
    <w:p w14:paraId="6FCB4F2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mode access</w:t>
      </w:r>
    </w:p>
    <w:p w14:paraId="65A8C15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access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10</w:t>
      </w:r>
    </w:p>
    <w:p w14:paraId="160D302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spanning-tree </w:t>
      </w:r>
      <w:proofErr w:type="spellStart"/>
      <w:r>
        <w:rPr>
          <w:rStyle w:val="CdigoHTML"/>
          <w:rFonts w:eastAsiaTheme="minorEastAsia"/>
        </w:rPr>
        <w:t>portfast</w:t>
      </w:r>
      <w:proofErr w:type="spellEnd"/>
    </w:p>
    <w:p w14:paraId="12FCCE9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078F285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1A0B5A2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GigabitEthernet0/4</w:t>
      </w:r>
    </w:p>
    <w:p w14:paraId="408DC3F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"Windows2 Cloud"</w:t>
      </w:r>
    </w:p>
    <w:p w14:paraId="19A386A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mode access</w:t>
      </w:r>
    </w:p>
    <w:p w14:paraId="317105F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access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11</w:t>
      </w:r>
    </w:p>
    <w:p w14:paraId="57FF8E8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spanning-tree </w:t>
      </w:r>
      <w:proofErr w:type="spellStart"/>
      <w:r>
        <w:rPr>
          <w:rStyle w:val="CdigoHTML"/>
          <w:rFonts w:eastAsiaTheme="minorEastAsia"/>
        </w:rPr>
        <w:t>portfast</w:t>
      </w:r>
      <w:proofErr w:type="spellEnd"/>
    </w:p>
    <w:p w14:paraId="020BC62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18BDC2B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42E3228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Vlan15</w:t>
      </w:r>
    </w:p>
    <w:p w14:paraId="1EB042D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172.1.10.11 255.255.255.0</w:t>
      </w:r>
    </w:p>
    <w:p w14:paraId="6B0071D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0B1B3E9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2F3DBED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lastRenderedPageBreak/>
        <w:t>ip</w:t>
      </w:r>
      <w:proofErr w:type="spellEnd"/>
      <w:r>
        <w:rPr>
          <w:rStyle w:val="CdigoHTML"/>
          <w:rFonts w:eastAsiaTheme="minorEastAsia"/>
        </w:rPr>
        <w:t xml:space="preserve"> default-gateway 172.1.10.1</w:t>
      </w:r>
    </w:p>
    <w:p w14:paraId="6ECFF61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3B21512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line </w:t>
      </w:r>
      <w:proofErr w:type="spellStart"/>
      <w:r>
        <w:rPr>
          <w:rStyle w:val="CdigoHTML"/>
          <w:rFonts w:eastAsiaTheme="minorEastAsia"/>
        </w:rPr>
        <w:t>vty</w:t>
      </w:r>
      <w:proofErr w:type="spellEnd"/>
      <w:r>
        <w:rPr>
          <w:rStyle w:val="CdigoHTML"/>
          <w:rFonts w:eastAsiaTheme="minorEastAsia"/>
        </w:rPr>
        <w:t xml:space="preserve"> 0 4</w:t>
      </w:r>
    </w:p>
    <w:p w14:paraId="083271C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login local</w:t>
      </w:r>
    </w:p>
    <w:p w14:paraId="12438C6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transport input </w:t>
      </w:r>
      <w:proofErr w:type="spellStart"/>
      <w:r>
        <w:rPr>
          <w:rStyle w:val="CdigoHTML"/>
          <w:rFonts w:eastAsiaTheme="minorEastAsia"/>
        </w:rPr>
        <w:t>ssh</w:t>
      </w:r>
      <w:proofErr w:type="spellEnd"/>
    </w:p>
    <w:p w14:paraId="446E0C3B" w14:textId="77777777" w:rsidR="00A71EBE" w:rsidRDefault="00A71EBE" w:rsidP="00A71EBE">
      <w:pPr>
        <w:pStyle w:val="Ttulo3"/>
      </w:pPr>
      <w:r>
        <w:t>SW5 Configuration (Client Mode - Servers)</w:t>
      </w:r>
    </w:p>
    <w:p w14:paraId="4CD811D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hostname SW5</w:t>
      </w:r>
    </w:p>
    <w:p w14:paraId="1831603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3944E22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enable secret cisco</w:t>
      </w:r>
    </w:p>
    <w:p w14:paraId="22A54A5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username admin password cisco</w:t>
      </w:r>
    </w:p>
    <w:p w14:paraId="3A21A05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3711981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domain cisco.com</w:t>
      </w:r>
    </w:p>
    <w:p w14:paraId="3904FD8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mode client</w:t>
      </w:r>
    </w:p>
    <w:p w14:paraId="0F7E127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password cisco</w:t>
      </w:r>
    </w:p>
    <w:p w14:paraId="7296EF1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version 2</w:t>
      </w:r>
    </w:p>
    <w:p w14:paraId="236018D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38A663F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spanning-tree mode </w:t>
      </w:r>
      <w:proofErr w:type="spellStart"/>
      <w:r>
        <w:rPr>
          <w:rStyle w:val="CdigoHTML"/>
          <w:rFonts w:eastAsiaTheme="minorEastAsia"/>
        </w:rPr>
        <w:t>pvst</w:t>
      </w:r>
      <w:proofErr w:type="spellEnd"/>
    </w:p>
    <w:p w14:paraId="625710B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4128351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range GigabitEthernet0/1-2</w:t>
      </w:r>
    </w:p>
    <w:p w14:paraId="3E895E3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"Trunk to SW1 and SW2"</w:t>
      </w:r>
    </w:p>
    <w:p w14:paraId="36F039E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trunk encapsulation dot1q</w:t>
      </w:r>
    </w:p>
    <w:p w14:paraId="38EAF9B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mode trunk</w:t>
      </w:r>
    </w:p>
    <w:p w14:paraId="29799E7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trunk allowed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all</w:t>
      </w:r>
    </w:p>
    <w:p w14:paraId="39C0362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1DEA85F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4921D14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GigabitEthernet0/3</w:t>
      </w:r>
    </w:p>
    <w:p w14:paraId="3166A9B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</w:t>
      </w:r>
      <w:proofErr w:type="spellStart"/>
      <w:r>
        <w:rPr>
          <w:rStyle w:val="CdigoHTML"/>
          <w:rFonts w:eastAsiaTheme="minorEastAsia"/>
        </w:rPr>
        <w:t>DNS_Web</w:t>
      </w:r>
      <w:proofErr w:type="spellEnd"/>
      <w:r>
        <w:rPr>
          <w:rStyle w:val="CdigoHTML"/>
          <w:rFonts w:eastAsiaTheme="minorEastAsia"/>
        </w:rPr>
        <w:t xml:space="preserve"> Server"</w:t>
      </w:r>
    </w:p>
    <w:p w14:paraId="4A89EDA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mode access</w:t>
      </w:r>
    </w:p>
    <w:p w14:paraId="286E280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access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13</w:t>
      </w:r>
    </w:p>
    <w:p w14:paraId="2501AB7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spanning-tree </w:t>
      </w:r>
      <w:proofErr w:type="spellStart"/>
      <w:r>
        <w:rPr>
          <w:rStyle w:val="CdigoHTML"/>
          <w:rFonts w:eastAsiaTheme="minorEastAsia"/>
        </w:rPr>
        <w:t>portfast</w:t>
      </w:r>
      <w:proofErr w:type="spellEnd"/>
    </w:p>
    <w:p w14:paraId="4C1CE7A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0BEFB43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05E1141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GigabitEthernet0/4</w:t>
      </w:r>
    </w:p>
    <w:p w14:paraId="26CDABF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"DHCP Server"</w:t>
      </w:r>
    </w:p>
    <w:p w14:paraId="3B4A561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mode access</w:t>
      </w:r>
    </w:p>
    <w:p w14:paraId="2DD51E1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access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13</w:t>
      </w:r>
    </w:p>
    <w:p w14:paraId="63EF8C7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spanning-tree </w:t>
      </w:r>
      <w:proofErr w:type="spellStart"/>
      <w:r>
        <w:rPr>
          <w:rStyle w:val="CdigoHTML"/>
          <w:rFonts w:eastAsiaTheme="minorEastAsia"/>
        </w:rPr>
        <w:t>portfast</w:t>
      </w:r>
      <w:proofErr w:type="spellEnd"/>
    </w:p>
    <w:p w14:paraId="77EC17E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375DE9F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28E6462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GigabitEthernet0/5</w:t>
      </w:r>
    </w:p>
    <w:p w14:paraId="251D5B2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"Windows Server"</w:t>
      </w:r>
    </w:p>
    <w:p w14:paraId="723F722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mode access</w:t>
      </w:r>
    </w:p>
    <w:p w14:paraId="070A89A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access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13</w:t>
      </w:r>
    </w:p>
    <w:p w14:paraId="3A50671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spanning-tree </w:t>
      </w:r>
      <w:proofErr w:type="spellStart"/>
      <w:r>
        <w:rPr>
          <w:rStyle w:val="CdigoHTML"/>
          <w:rFonts w:eastAsiaTheme="minorEastAsia"/>
        </w:rPr>
        <w:t>portfast</w:t>
      </w:r>
      <w:proofErr w:type="spellEnd"/>
    </w:p>
    <w:p w14:paraId="3990EFB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08494F6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7F78931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GigabitEthernet0/6</w:t>
      </w:r>
    </w:p>
    <w:p w14:paraId="4FAF9D5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"PBX Server"</w:t>
      </w:r>
    </w:p>
    <w:p w14:paraId="1F32FCA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mode access</w:t>
      </w:r>
    </w:p>
    <w:p w14:paraId="021440E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access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12</w:t>
      </w:r>
    </w:p>
    <w:p w14:paraId="5E0BBA4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spanning-tree </w:t>
      </w:r>
      <w:proofErr w:type="spellStart"/>
      <w:r>
        <w:rPr>
          <w:rStyle w:val="CdigoHTML"/>
          <w:rFonts w:eastAsiaTheme="minorEastAsia"/>
        </w:rPr>
        <w:t>portfast</w:t>
      </w:r>
      <w:proofErr w:type="spellEnd"/>
    </w:p>
    <w:p w14:paraId="02F560F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1A962FF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0EBBB63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Vlan15</w:t>
      </w:r>
    </w:p>
    <w:p w14:paraId="524AE48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172.1.10.12 255.255.255.0</w:t>
      </w:r>
    </w:p>
    <w:p w14:paraId="1E2EDD6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lastRenderedPageBreak/>
        <w:t xml:space="preserve"> no shutdown</w:t>
      </w:r>
    </w:p>
    <w:p w14:paraId="06EF71C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2AECF18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default-gateway 172.1.10.1</w:t>
      </w:r>
    </w:p>
    <w:p w14:paraId="5EFB9DA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75DB7A3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line </w:t>
      </w:r>
      <w:proofErr w:type="spellStart"/>
      <w:r>
        <w:rPr>
          <w:rStyle w:val="CdigoHTML"/>
          <w:rFonts w:eastAsiaTheme="minorEastAsia"/>
        </w:rPr>
        <w:t>vty</w:t>
      </w:r>
      <w:proofErr w:type="spellEnd"/>
      <w:r>
        <w:rPr>
          <w:rStyle w:val="CdigoHTML"/>
          <w:rFonts w:eastAsiaTheme="minorEastAsia"/>
        </w:rPr>
        <w:t xml:space="preserve"> 0 4</w:t>
      </w:r>
    </w:p>
    <w:p w14:paraId="7FED51F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login local</w:t>
      </w:r>
    </w:p>
    <w:p w14:paraId="4E6D9E6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transport input </w:t>
      </w:r>
      <w:proofErr w:type="spellStart"/>
      <w:r>
        <w:rPr>
          <w:rStyle w:val="CdigoHTML"/>
          <w:rFonts w:eastAsiaTheme="minorEastAsia"/>
        </w:rPr>
        <w:t>ssh</w:t>
      </w:r>
      <w:proofErr w:type="spellEnd"/>
    </w:p>
    <w:p w14:paraId="5E61FDFA" w14:textId="77777777" w:rsidR="00A71EBE" w:rsidRDefault="00A71EBE" w:rsidP="00A71EBE">
      <w:pPr>
        <w:pStyle w:val="Ttulo3"/>
      </w:pPr>
      <w:r>
        <w:t>SW6 Configuration (Client Mode - Backup Servers)</w:t>
      </w:r>
    </w:p>
    <w:p w14:paraId="70593AA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hostname SW6</w:t>
      </w:r>
    </w:p>
    <w:p w14:paraId="2A2B386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571EF83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enable secret cisco</w:t>
      </w:r>
    </w:p>
    <w:p w14:paraId="5A25566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username admin password cisco</w:t>
      </w:r>
    </w:p>
    <w:p w14:paraId="6570BA5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30AA287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domain cisco.com</w:t>
      </w:r>
    </w:p>
    <w:p w14:paraId="0ADE932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mode client</w:t>
      </w:r>
    </w:p>
    <w:p w14:paraId="17BF1A2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password cisco</w:t>
      </w:r>
    </w:p>
    <w:p w14:paraId="195C0B3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version 2</w:t>
      </w:r>
    </w:p>
    <w:p w14:paraId="7B27E34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4447C70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spanning-tree mode </w:t>
      </w:r>
      <w:proofErr w:type="spellStart"/>
      <w:r>
        <w:rPr>
          <w:rStyle w:val="CdigoHTML"/>
          <w:rFonts w:eastAsiaTheme="minorEastAsia"/>
        </w:rPr>
        <w:t>pvst</w:t>
      </w:r>
      <w:proofErr w:type="spellEnd"/>
    </w:p>
    <w:p w14:paraId="10AB517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176096E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range GigabitEthernet0/1-2</w:t>
      </w:r>
    </w:p>
    <w:p w14:paraId="6F8AB60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"Trunk to SW1 and SW2"</w:t>
      </w:r>
    </w:p>
    <w:p w14:paraId="3775D94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trunk encapsulation dot1q</w:t>
      </w:r>
    </w:p>
    <w:p w14:paraId="3F1E1FA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mode trunk</w:t>
      </w:r>
    </w:p>
    <w:p w14:paraId="01B080B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trunk allowed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all</w:t>
      </w:r>
    </w:p>
    <w:p w14:paraId="6B45BCE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6D6D938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1FC1CB9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GigabitEthernet0/3</w:t>
      </w:r>
    </w:p>
    <w:p w14:paraId="68ACD53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</w:t>
      </w:r>
      <w:proofErr w:type="spellStart"/>
      <w:r>
        <w:rPr>
          <w:rStyle w:val="CdigoHTML"/>
          <w:rFonts w:eastAsiaTheme="minorEastAsia"/>
        </w:rPr>
        <w:t>DNS_Web</w:t>
      </w:r>
      <w:proofErr w:type="spellEnd"/>
      <w:r>
        <w:rPr>
          <w:rStyle w:val="CdigoHTML"/>
          <w:rFonts w:eastAsiaTheme="minorEastAsia"/>
        </w:rPr>
        <w:t xml:space="preserve"> Server Backup"</w:t>
      </w:r>
    </w:p>
    <w:p w14:paraId="497DA6D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mode access</w:t>
      </w:r>
    </w:p>
    <w:p w14:paraId="7476F8A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access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13</w:t>
      </w:r>
    </w:p>
    <w:p w14:paraId="132DD10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spanning-tree </w:t>
      </w:r>
      <w:proofErr w:type="spellStart"/>
      <w:r>
        <w:rPr>
          <w:rStyle w:val="CdigoHTML"/>
          <w:rFonts w:eastAsiaTheme="minorEastAsia"/>
        </w:rPr>
        <w:t>portfast</w:t>
      </w:r>
      <w:proofErr w:type="spellEnd"/>
    </w:p>
    <w:p w14:paraId="5FB8890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456EA89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41458B4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GigabitEthernet0/4</w:t>
      </w:r>
    </w:p>
    <w:p w14:paraId="23FD235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"DHCP Server Backup"</w:t>
      </w:r>
    </w:p>
    <w:p w14:paraId="4142C1A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mode access</w:t>
      </w:r>
    </w:p>
    <w:p w14:paraId="390C5B8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access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13</w:t>
      </w:r>
    </w:p>
    <w:p w14:paraId="2A20B39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spanning-tree </w:t>
      </w:r>
      <w:proofErr w:type="spellStart"/>
      <w:r>
        <w:rPr>
          <w:rStyle w:val="CdigoHTML"/>
          <w:rFonts w:eastAsiaTheme="minorEastAsia"/>
        </w:rPr>
        <w:t>portfast</w:t>
      </w:r>
      <w:proofErr w:type="spellEnd"/>
    </w:p>
    <w:p w14:paraId="4396AEB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06B9ED9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25DD63E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GigabitEthernet0/5</w:t>
      </w:r>
    </w:p>
    <w:p w14:paraId="394F1DF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"Windows Server Backup"</w:t>
      </w:r>
    </w:p>
    <w:p w14:paraId="2B3C6BC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mode access</w:t>
      </w:r>
    </w:p>
    <w:p w14:paraId="47FFD19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access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13</w:t>
      </w:r>
    </w:p>
    <w:p w14:paraId="3C176F7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spanning-tree </w:t>
      </w:r>
      <w:proofErr w:type="spellStart"/>
      <w:r>
        <w:rPr>
          <w:rStyle w:val="CdigoHTML"/>
          <w:rFonts w:eastAsiaTheme="minorEastAsia"/>
        </w:rPr>
        <w:t>portfast</w:t>
      </w:r>
      <w:proofErr w:type="spellEnd"/>
    </w:p>
    <w:p w14:paraId="6A1BB5C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441A01D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34C6625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GigabitEthernet0/6</w:t>
      </w:r>
    </w:p>
    <w:p w14:paraId="39B6678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description "PBX Server Backup"</w:t>
      </w:r>
    </w:p>
    <w:p w14:paraId="25AECFC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mode access</w:t>
      </w:r>
    </w:p>
    <w:p w14:paraId="3E6508E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switchport access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12</w:t>
      </w:r>
    </w:p>
    <w:p w14:paraId="4513BEC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spanning-tree </w:t>
      </w:r>
      <w:proofErr w:type="spellStart"/>
      <w:r>
        <w:rPr>
          <w:rStyle w:val="CdigoHTML"/>
          <w:rFonts w:eastAsiaTheme="minorEastAsia"/>
        </w:rPr>
        <w:t>portfast</w:t>
      </w:r>
      <w:proofErr w:type="spellEnd"/>
    </w:p>
    <w:p w14:paraId="218A432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503F738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2D40EB8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lastRenderedPageBreak/>
        <w:t>interface Vlan15</w:t>
      </w:r>
    </w:p>
    <w:p w14:paraId="2E9749F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address 172.1.10.13 255.255.255.0</w:t>
      </w:r>
    </w:p>
    <w:p w14:paraId="7CFD78F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no shutdown</w:t>
      </w:r>
    </w:p>
    <w:p w14:paraId="2316C60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3BB868E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default-gateway 172.1.10.1</w:t>
      </w:r>
    </w:p>
    <w:p w14:paraId="2C9CC4F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153C7B1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line </w:t>
      </w:r>
      <w:proofErr w:type="spellStart"/>
      <w:r>
        <w:rPr>
          <w:rStyle w:val="CdigoHTML"/>
          <w:rFonts w:eastAsiaTheme="minorEastAsia"/>
        </w:rPr>
        <w:t>vty</w:t>
      </w:r>
      <w:proofErr w:type="spellEnd"/>
      <w:r>
        <w:rPr>
          <w:rStyle w:val="CdigoHTML"/>
          <w:rFonts w:eastAsiaTheme="minorEastAsia"/>
        </w:rPr>
        <w:t xml:space="preserve"> 0 4</w:t>
      </w:r>
    </w:p>
    <w:p w14:paraId="4C4BE36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login local</w:t>
      </w:r>
    </w:p>
    <w:p w14:paraId="165F8E0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transport input </w:t>
      </w:r>
      <w:proofErr w:type="spellStart"/>
      <w:r>
        <w:rPr>
          <w:rStyle w:val="CdigoHTML"/>
          <w:rFonts w:eastAsiaTheme="minorEastAsia"/>
        </w:rPr>
        <w:t>ssh</w:t>
      </w:r>
      <w:proofErr w:type="spellEnd"/>
    </w:p>
    <w:p w14:paraId="6AD98C4B" w14:textId="77777777" w:rsidR="00A71EBE" w:rsidRDefault="00A71EBE" w:rsidP="00A71EBE">
      <w:pPr>
        <w:pStyle w:val="Ttulo2"/>
      </w:pPr>
      <w:r>
        <w:t>Phase 4: NAT Configuration on Edge Routers</w:t>
      </w:r>
    </w:p>
    <w:p w14:paraId="36E817F3" w14:textId="77777777" w:rsidR="00A71EBE" w:rsidRDefault="00A71EBE" w:rsidP="00A71EBE">
      <w:pPr>
        <w:pStyle w:val="Ttulo3"/>
      </w:pPr>
      <w:r>
        <w:t>R1 NAT Configuration</w:t>
      </w:r>
    </w:p>
    <w:p w14:paraId="00EBA51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 NAT Configuration for R1</w:t>
      </w:r>
    </w:p>
    <w:p w14:paraId="6B2A093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nat</w:t>
      </w:r>
      <w:proofErr w:type="spellEnd"/>
      <w:r>
        <w:rPr>
          <w:rStyle w:val="CdigoHTML"/>
          <w:rFonts w:eastAsiaTheme="minorEastAsia"/>
        </w:rPr>
        <w:t xml:space="preserve"> inside source static </w:t>
      </w:r>
      <w:proofErr w:type="spellStart"/>
      <w:r>
        <w:rPr>
          <w:rStyle w:val="CdigoHTML"/>
          <w:rFonts w:eastAsiaTheme="minorEastAsia"/>
        </w:rPr>
        <w:t>tcp</w:t>
      </w:r>
      <w:proofErr w:type="spellEnd"/>
      <w:r>
        <w:rPr>
          <w:rStyle w:val="CdigoHTML"/>
          <w:rFonts w:eastAsiaTheme="minorEastAsia"/>
        </w:rPr>
        <w:t xml:space="preserve"> 10.1.10.10 80 145.0.10.3 80</w:t>
      </w:r>
    </w:p>
    <w:p w14:paraId="46B0B8A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nat</w:t>
      </w:r>
      <w:proofErr w:type="spellEnd"/>
      <w:r>
        <w:rPr>
          <w:rStyle w:val="CdigoHTML"/>
          <w:rFonts w:eastAsiaTheme="minorEastAsia"/>
        </w:rPr>
        <w:t xml:space="preserve"> inside source static </w:t>
      </w:r>
      <w:proofErr w:type="spellStart"/>
      <w:r>
        <w:rPr>
          <w:rStyle w:val="CdigoHTML"/>
          <w:rFonts w:eastAsiaTheme="minorEastAsia"/>
        </w:rPr>
        <w:t>udp</w:t>
      </w:r>
      <w:proofErr w:type="spellEnd"/>
      <w:r>
        <w:rPr>
          <w:rStyle w:val="CdigoHTML"/>
          <w:rFonts w:eastAsiaTheme="minorEastAsia"/>
        </w:rPr>
        <w:t xml:space="preserve"> 10.1.10.10 53 145.0.10.3 53</w:t>
      </w:r>
    </w:p>
    <w:p w14:paraId="04A9E30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nat</w:t>
      </w:r>
      <w:proofErr w:type="spellEnd"/>
      <w:r>
        <w:rPr>
          <w:rStyle w:val="CdigoHTML"/>
          <w:rFonts w:eastAsiaTheme="minorEastAsia"/>
        </w:rPr>
        <w:t xml:space="preserve"> inside source list 1 interface GigabitEthernet0/1 overload</w:t>
      </w:r>
    </w:p>
    <w:p w14:paraId="047721A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6953515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access-list 1 permit 10.0.10.0 0.0.0.255</w:t>
      </w:r>
    </w:p>
    <w:p w14:paraId="3C648DF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access-list 1 permit 192.168.10.0 0.0.0.255</w:t>
      </w:r>
    </w:p>
    <w:p w14:paraId="78A6ECE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access-list 1 permit 172.16.10.0 0.0.0.255</w:t>
      </w:r>
    </w:p>
    <w:p w14:paraId="36DB789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access-list 1 permit 10.1.10.0 0.0.0.255</w:t>
      </w:r>
    </w:p>
    <w:p w14:paraId="1CAF147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access-list 1 permit 172.1.10.0 0.0.0.255</w:t>
      </w:r>
    </w:p>
    <w:p w14:paraId="03B04B7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1D4B8C8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GigabitEthernet0/1</w:t>
      </w:r>
    </w:p>
    <w:p w14:paraId="765A629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nat</w:t>
      </w:r>
      <w:proofErr w:type="spellEnd"/>
      <w:r>
        <w:rPr>
          <w:rStyle w:val="CdigoHTML"/>
          <w:rFonts w:eastAsiaTheme="minorEastAsia"/>
        </w:rPr>
        <w:t xml:space="preserve"> outside</w:t>
      </w:r>
    </w:p>
    <w:p w14:paraId="0485355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055D0A0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GigabitEthernet0/0</w:t>
      </w:r>
    </w:p>
    <w:p w14:paraId="5D566ED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nat</w:t>
      </w:r>
      <w:proofErr w:type="spellEnd"/>
      <w:r>
        <w:rPr>
          <w:rStyle w:val="CdigoHTML"/>
          <w:rFonts w:eastAsiaTheme="minorEastAsia"/>
        </w:rPr>
        <w:t xml:space="preserve"> inside</w:t>
      </w:r>
    </w:p>
    <w:p w14:paraId="57E6B55F" w14:textId="77777777" w:rsidR="00A71EBE" w:rsidRDefault="00A71EBE" w:rsidP="00A71EBE">
      <w:pPr>
        <w:pStyle w:val="Ttulo3"/>
      </w:pPr>
      <w:r>
        <w:t>R2 NAT Configuration</w:t>
      </w:r>
    </w:p>
    <w:p w14:paraId="48C8EF1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 NAT Configuration for R2</w:t>
      </w:r>
    </w:p>
    <w:p w14:paraId="5F89A05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nat</w:t>
      </w:r>
      <w:proofErr w:type="spellEnd"/>
      <w:r>
        <w:rPr>
          <w:rStyle w:val="CdigoHTML"/>
          <w:rFonts w:eastAsiaTheme="minorEastAsia"/>
        </w:rPr>
        <w:t xml:space="preserve"> inside source static </w:t>
      </w:r>
      <w:proofErr w:type="spellStart"/>
      <w:r>
        <w:rPr>
          <w:rStyle w:val="CdigoHTML"/>
          <w:rFonts w:eastAsiaTheme="minorEastAsia"/>
        </w:rPr>
        <w:t>tcp</w:t>
      </w:r>
      <w:proofErr w:type="spellEnd"/>
      <w:r>
        <w:rPr>
          <w:rStyle w:val="CdigoHTML"/>
          <w:rFonts w:eastAsiaTheme="minorEastAsia"/>
        </w:rPr>
        <w:t xml:space="preserve"> 10.1.10.10 80 66.2.10.3 80</w:t>
      </w:r>
    </w:p>
    <w:p w14:paraId="3DDA33E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nat</w:t>
      </w:r>
      <w:proofErr w:type="spellEnd"/>
      <w:r>
        <w:rPr>
          <w:rStyle w:val="CdigoHTML"/>
          <w:rFonts w:eastAsiaTheme="minorEastAsia"/>
        </w:rPr>
        <w:t xml:space="preserve"> inside source static </w:t>
      </w:r>
      <w:proofErr w:type="spellStart"/>
      <w:r>
        <w:rPr>
          <w:rStyle w:val="CdigoHTML"/>
          <w:rFonts w:eastAsiaTheme="minorEastAsia"/>
        </w:rPr>
        <w:t>udp</w:t>
      </w:r>
      <w:proofErr w:type="spellEnd"/>
      <w:r>
        <w:rPr>
          <w:rStyle w:val="CdigoHTML"/>
          <w:rFonts w:eastAsiaTheme="minorEastAsia"/>
        </w:rPr>
        <w:t xml:space="preserve"> 10.1.10.10 53 66.2.10.3 53</w:t>
      </w:r>
    </w:p>
    <w:p w14:paraId="770510A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nat</w:t>
      </w:r>
      <w:proofErr w:type="spellEnd"/>
      <w:r>
        <w:rPr>
          <w:rStyle w:val="CdigoHTML"/>
          <w:rFonts w:eastAsiaTheme="minorEastAsia"/>
        </w:rPr>
        <w:t xml:space="preserve"> inside source list 1 interface GigabitEthernet0/2 overload</w:t>
      </w:r>
    </w:p>
    <w:p w14:paraId="185C052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1D3E44A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access-list 1 permit 10.0.10.0 0.0.0.255</w:t>
      </w:r>
    </w:p>
    <w:p w14:paraId="78DD20F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access-list 1 permit 192.168.10.0 0.0.0.255</w:t>
      </w:r>
    </w:p>
    <w:p w14:paraId="5647BE6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access-list 1 permit 172.16.10.0 0.0.0.255</w:t>
      </w:r>
    </w:p>
    <w:p w14:paraId="1960B20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access-list 1 permit 10.1.10.0 0.0.0.255</w:t>
      </w:r>
    </w:p>
    <w:p w14:paraId="2D99FE3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access-list 1 permit 172.1.10.0 0.0.0.255</w:t>
      </w:r>
    </w:p>
    <w:p w14:paraId="07B9AD9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7945432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GigabitEthernet0/2</w:t>
      </w:r>
    </w:p>
    <w:p w14:paraId="712D61E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nat</w:t>
      </w:r>
      <w:proofErr w:type="spellEnd"/>
      <w:r>
        <w:rPr>
          <w:rStyle w:val="CdigoHTML"/>
          <w:rFonts w:eastAsiaTheme="minorEastAsia"/>
        </w:rPr>
        <w:t xml:space="preserve"> outside</w:t>
      </w:r>
    </w:p>
    <w:p w14:paraId="751243D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!</w:t>
      </w:r>
    </w:p>
    <w:p w14:paraId="58C2913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GigabitEthernet0/0</w:t>
      </w:r>
    </w:p>
    <w:p w14:paraId="3B499E4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nat</w:t>
      </w:r>
      <w:proofErr w:type="spellEnd"/>
      <w:r>
        <w:rPr>
          <w:rStyle w:val="CdigoHTML"/>
          <w:rFonts w:eastAsiaTheme="minorEastAsia"/>
        </w:rPr>
        <w:t xml:space="preserve"> inside</w:t>
      </w:r>
    </w:p>
    <w:p w14:paraId="124B007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interface GigabitEthernet0/1</w:t>
      </w:r>
    </w:p>
    <w:p w14:paraId="625C83F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nat</w:t>
      </w:r>
      <w:proofErr w:type="spellEnd"/>
      <w:r>
        <w:rPr>
          <w:rStyle w:val="CdigoHTML"/>
          <w:rFonts w:eastAsiaTheme="minorEastAsia"/>
        </w:rPr>
        <w:t xml:space="preserve"> inside</w:t>
      </w:r>
    </w:p>
    <w:p w14:paraId="123F1B7C" w14:textId="77777777" w:rsidR="00A71EBE" w:rsidRDefault="00A71EBE" w:rsidP="00A71EBE">
      <w:pPr>
        <w:pStyle w:val="Ttulo2"/>
      </w:pPr>
      <w:r>
        <w:lastRenderedPageBreak/>
        <w:t>Phase 5: Server Configuration Guidelines</w:t>
      </w:r>
    </w:p>
    <w:p w14:paraId="1A0E107B" w14:textId="77777777" w:rsidR="00A71EBE" w:rsidRDefault="00A71EBE" w:rsidP="00A71EBE">
      <w:pPr>
        <w:pStyle w:val="Ttulo3"/>
      </w:pPr>
      <w:r>
        <w:t>DHCP Server Configuration (</w:t>
      </w:r>
      <w:proofErr w:type="spellStart"/>
      <w:r>
        <w:t>Mikrotik</w:t>
      </w:r>
      <w:proofErr w:type="spellEnd"/>
      <w:r>
        <w:t>/</w:t>
      </w:r>
      <w:proofErr w:type="spellStart"/>
      <w:r>
        <w:t>RouterOS</w:t>
      </w:r>
      <w:proofErr w:type="spellEnd"/>
      <w:r>
        <w:t>)</w:t>
      </w:r>
    </w:p>
    <w:p w14:paraId="289B0D8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Create DHCP pools for each VLAN (except server VLANs)</w:t>
      </w:r>
    </w:p>
    <w:p w14:paraId="5F62115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/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pool</w:t>
      </w:r>
    </w:p>
    <w:p w14:paraId="5040EE2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add name=pool_vlan10 ranges=10.0.10.50-10.0.10.100</w:t>
      </w:r>
    </w:p>
    <w:p w14:paraId="65FD586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add name=pool_vlan11 ranges=192.168.10.50-192.168.10.100</w:t>
      </w:r>
    </w:p>
    <w:p w14:paraId="433592D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add name=pool_vlan12 ranges=172.16.10.50-172.16.10.100</w:t>
      </w:r>
    </w:p>
    <w:p w14:paraId="794FA5C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7F98F69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/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dhcp</w:t>
      </w:r>
      <w:proofErr w:type="spellEnd"/>
      <w:r>
        <w:rPr>
          <w:rStyle w:val="CdigoHTML"/>
          <w:rFonts w:eastAsiaTheme="minorEastAsia"/>
        </w:rPr>
        <w:t>-server network</w:t>
      </w:r>
    </w:p>
    <w:p w14:paraId="2A3A3ED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add address=10.0.10.0/24 gateway=10.0.10.1 </w:t>
      </w:r>
      <w:proofErr w:type="spellStart"/>
      <w:r>
        <w:rPr>
          <w:rStyle w:val="CdigoHTML"/>
          <w:rFonts w:eastAsiaTheme="minorEastAsia"/>
        </w:rPr>
        <w:t>dns</w:t>
      </w:r>
      <w:proofErr w:type="spellEnd"/>
      <w:r>
        <w:rPr>
          <w:rStyle w:val="CdigoHTML"/>
          <w:rFonts w:eastAsiaTheme="minorEastAsia"/>
        </w:rPr>
        <w:t>-server=10.1.10.10</w:t>
      </w:r>
    </w:p>
    <w:p w14:paraId="178A0C3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add address=192.168.10.0/24 gateway=192.168.10.1 </w:t>
      </w:r>
      <w:proofErr w:type="spellStart"/>
      <w:r>
        <w:rPr>
          <w:rStyle w:val="CdigoHTML"/>
          <w:rFonts w:eastAsiaTheme="minorEastAsia"/>
        </w:rPr>
        <w:t>dns</w:t>
      </w:r>
      <w:proofErr w:type="spellEnd"/>
      <w:r>
        <w:rPr>
          <w:rStyle w:val="CdigoHTML"/>
          <w:rFonts w:eastAsiaTheme="minorEastAsia"/>
        </w:rPr>
        <w:t>-server=10.1.10.10</w:t>
      </w:r>
    </w:p>
    <w:p w14:paraId="260427E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add address=172.16.10.0/24 gateway=172.16.10.1 </w:t>
      </w:r>
      <w:proofErr w:type="spellStart"/>
      <w:r>
        <w:rPr>
          <w:rStyle w:val="CdigoHTML"/>
          <w:rFonts w:eastAsiaTheme="minorEastAsia"/>
        </w:rPr>
        <w:t>dns</w:t>
      </w:r>
      <w:proofErr w:type="spellEnd"/>
      <w:r>
        <w:rPr>
          <w:rStyle w:val="CdigoHTML"/>
          <w:rFonts w:eastAsiaTheme="minorEastAsia"/>
        </w:rPr>
        <w:t>-server=10.1.10.10</w:t>
      </w:r>
    </w:p>
    <w:p w14:paraId="087A7A3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5DAE7E0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/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dhcp</w:t>
      </w:r>
      <w:proofErr w:type="spellEnd"/>
      <w:r>
        <w:rPr>
          <w:rStyle w:val="CdigoHTML"/>
          <w:rFonts w:eastAsiaTheme="minorEastAsia"/>
        </w:rPr>
        <w:t>-server</w:t>
      </w:r>
    </w:p>
    <w:p w14:paraId="0A2565F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add address-pool=pool_vlan10 disabled=no interface=vlan10 name=dhcp_vlan10</w:t>
      </w:r>
    </w:p>
    <w:p w14:paraId="57C4F6D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add address-pool=pool_vlan11 disabled=no interface=vlan11 name=dhcp_vlan11</w:t>
      </w:r>
    </w:p>
    <w:p w14:paraId="3A3E6E9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add address-pool=pool_vlan12 disabled=no interface=vlan12 name=dhcp_vlan12</w:t>
      </w:r>
    </w:p>
    <w:p w14:paraId="0825AAE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281AA9D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Static DHCP leases</w:t>
      </w:r>
    </w:p>
    <w:p w14:paraId="21F2D7A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/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dhcp</w:t>
      </w:r>
      <w:proofErr w:type="spellEnd"/>
      <w:r>
        <w:rPr>
          <w:rStyle w:val="CdigoHTML"/>
          <w:rFonts w:eastAsiaTheme="minorEastAsia"/>
        </w:rPr>
        <w:t>-server lease</w:t>
      </w:r>
    </w:p>
    <w:p w14:paraId="7C48EC9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add address=10.0.10.10 mac-address=aa:bb:cc:dd:ee:01 server=dhcp_vlan10</w:t>
      </w:r>
    </w:p>
    <w:p w14:paraId="14AA9BB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add address=10.0.10.11 mac-address=aa:bb:cc:dd:ee:02 server=dhcp_vlan10</w:t>
      </w:r>
    </w:p>
    <w:p w14:paraId="7025141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add address=192.168.10.10 mac-address=aa:bb:cc:dd:ee:03 server=dhcp_vlan11</w:t>
      </w:r>
    </w:p>
    <w:p w14:paraId="5980E1A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add address=192.168.10.11 mac-address=aa:bb:cc:dd:ee:04 server=dhcp_vlan11</w:t>
      </w:r>
    </w:p>
    <w:p w14:paraId="405D3369" w14:textId="77777777" w:rsidR="00A71EBE" w:rsidRDefault="00A71EBE" w:rsidP="00A71EBE">
      <w:pPr>
        <w:pStyle w:val="Ttulo3"/>
      </w:pPr>
      <w:r>
        <w:t>DNS Server Configuration (Debian 12 with BIND9)</w:t>
      </w:r>
    </w:p>
    <w:p w14:paraId="528A0D0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Install BIND9</w:t>
      </w:r>
    </w:p>
    <w:p w14:paraId="15227CC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sudo</w:t>
      </w:r>
      <w:proofErr w:type="spellEnd"/>
      <w:r>
        <w:rPr>
          <w:rStyle w:val="CdigoHTML"/>
          <w:rFonts w:eastAsiaTheme="minorEastAsia"/>
        </w:rPr>
        <w:t xml:space="preserve"> apt update</w:t>
      </w:r>
    </w:p>
    <w:p w14:paraId="6719400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sudo</w:t>
      </w:r>
      <w:proofErr w:type="spellEnd"/>
      <w:r>
        <w:rPr>
          <w:rStyle w:val="CdigoHTML"/>
          <w:rFonts w:eastAsiaTheme="minorEastAsia"/>
        </w:rPr>
        <w:t xml:space="preserve"> apt install bind9 bind9utils bind9-doc</w:t>
      </w:r>
    </w:p>
    <w:p w14:paraId="4EB9F15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4E6C2AD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/</w:t>
      </w:r>
      <w:proofErr w:type="spellStart"/>
      <w:r>
        <w:rPr>
          <w:rStyle w:val="CdigoHTML"/>
          <w:rFonts w:eastAsiaTheme="minorEastAsia"/>
        </w:rPr>
        <w:t>etc</w:t>
      </w:r>
      <w:proofErr w:type="spellEnd"/>
      <w:r>
        <w:rPr>
          <w:rStyle w:val="CdigoHTML"/>
          <w:rFonts w:eastAsiaTheme="minorEastAsia"/>
        </w:rPr>
        <w:t>/bind/</w:t>
      </w:r>
      <w:proofErr w:type="spellStart"/>
      <w:r>
        <w:rPr>
          <w:rStyle w:val="CdigoHTML"/>
          <w:rFonts w:eastAsiaTheme="minorEastAsia"/>
        </w:rPr>
        <w:t>named.conf.local</w:t>
      </w:r>
      <w:proofErr w:type="spellEnd"/>
    </w:p>
    <w:p w14:paraId="26B42F3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zone "dominio.com" {</w:t>
      </w:r>
    </w:p>
    <w:p w14:paraId="6984BBF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   type master;</w:t>
      </w:r>
    </w:p>
    <w:p w14:paraId="242B717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   file "/</w:t>
      </w:r>
      <w:proofErr w:type="spellStart"/>
      <w:r>
        <w:rPr>
          <w:rStyle w:val="CdigoHTML"/>
          <w:rFonts w:eastAsiaTheme="minorEastAsia"/>
        </w:rPr>
        <w:t>etc</w:t>
      </w:r>
      <w:proofErr w:type="spellEnd"/>
      <w:r>
        <w:rPr>
          <w:rStyle w:val="CdigoHTML"/>
          <w:rFonts w:eastAsiaTheme="minorEastAsia"/>
        </w:rPr>
        <w:t>/bind/db.dominio.com";</w:t>
      </w:r>
    </w:p>
    <w:p w14:paraId="31AC6BF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   allow-query { any; };</w:t>
      </w:r>
    </w:p>
    <w:p w14:paraId="3EB6FA7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};</w:t>
      </w:r>
    </w:p>
    <w:p w14:paraId="0CB353E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56A60F3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zone "10.1.10.in-addr.arpa" {</w:t>
      </w:r>
    </w:p>
    <w:p w14:paraId="3BA1C1F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   type master;</w:t>
      </w:r>
    </w:p>
    <w:p w14:paraId="4799E6A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   file "/</w:t>
      </w:r>
      <w:proofErr w:type="spellStart"/>
      <w:r>
        <w:rPr>
          <w:rStyle w:val="CdigoHTML"/>
          <w:rFonts w:eastAsiaTheme="minorEastAsia"/>
        </w:rPr>
        <w:t>etc</w:t>
      </w:r>
      <w:proofErr w:type="spellEnd"/>
      <w:r>
        <w:rPr>
          <w:rStyle w:val="CdigoHTML"/>
          <w:rFonts w:eastAsiaTheme="minorEastAsia"/>
        </w:rPr>
        <w:t>/bind/db.10.1.10";</w:t>
      </w:r>
    </w:p>
    <w:p w14:paraId="7633A0E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   allow-query { any; };</w:t>
      </w:r>
    </w:p>
    <w:p w14:paraId="35B0121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};</w:t>
      </w:r>
    </w:p>
    <w:p w14:paraId="3EB2A5F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6694E11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/etc/bind/db.dominio.com</w:t>
      </w:r>
    </w:p>
    <w:p w14:paraId="788D428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$TTL    604800</w:t>
      </w:r>
    </w:p>
    <w:p w14:paraId="5E3EB7F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@       IN      SOA     ns1.dominio.com. admin.dominio.com. (</w:t>
      </w:r>
    </w:p>
    <w:p w14:paraId="272581E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                             1         ; Serial</w:t>
      </w:r>
    </w:p>
    <w:p w14:paraId="64F4A98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                        604800         ; Refresh</w:t>
      </w:r>
    </w:p>
    <w:p w14:paraId="19192FA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                         86400         ; Retry</w:t>
      </w:r>
    </w:p>
    <w:p w14:paraId="76462B0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                       2419200         ; Expire</w:t>
      </w:r>
    </w:p>
    <w:p w14:paraId="7CED941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                        604800 )       ; Negative Cache TTL</w:t>
      </w:r>
    </w:p>
    <w:p w14:paraId="4156390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;</w:t>
      </w:r>
    </w:p>
    <w:p w14:paraId="23D5935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@       IN      NS      ns1.dominio.com.</w:t>
      </w:r>
    </w:p>
    <w:p w14:paraId="5382180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ns1     IN      A       10.1.10.10</w:t>
      </w:r>
    </w:p>
    <w:p w14:paraId="40E0401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lastRenderedPageBreak/>
        <w:t>www     IN      A       10.1.10.10</w:t>
      </w:r>
    </w:p>
    <w:p w14:paraId="7608C9F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dominio.com.    IN      A       10.1.10.10</w:t>
      </w:r>
    </w:p>
    <w:p w14:paraId="4A38E75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pbx</w:t>
      </w:r>
      <w:proofErr w:type="spellEnd"/>
      <w:r>
        <w:rPr>
          <w:rStyle w:val="CdigoHTML"/>
          <w:rFonts w:eastAsiaTheme="minorEastAsia"/>
        </w:rPr>
        <w:t xml:space="preserve">     IN      A       172.16.10.10</w:t>
      </w:r>
    </w:p>
    <w:p w14:paraId="0410C483" w14:textId="77777777" w:rsidR="00A71EBE" w:rsidRDefault="00A71EBE" w:rsidP="00A71EBE">
      <w:pPr>
        <w:pStyle w:val="Ttulo3"/>
      </w:pPr>
      <w:r>
        <w:t>Web Server Configuration (Nginx on Debian 12)</w:t>
      </w:r>
    </w:p>
    <w:p w14:paraId="124F946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Install Nginx</w:t>
      </w:r>
    </w:p>
    <w:p w14:paraId="11FC2F5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sudo</w:t>
      </w:r>
      <w:proofErr w:type="spellEnd"/>
      <w:r>
        <w:rPr>
          <w:rStyle w:val="CdigoHTML"/>
          <w:rFonts w:eastAsiaTheme="minorEastAsia"/>
        </w:rPr>
        <w:t xml:space="preserve"> apt install </w:t>
      </w:r>
      <w:proofErr w:type="spellStart"/>
      <w:r>
        <w:rPr>
          <w:rStyle w:val="CdigoHTML"/>
          <w:rFonts w:eastAsiaTheme="minorEastAsia"/>
        </w:rPr>
        <w:t>nginx</w:t>
      </w:r>
      <w:proofErr w:type="spellEnd"/>
    </w:p>
    <w:p w14:paraId="12B02DB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0BD67F8E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/etc/nginx/sites-available/dominio.com</w:t>
      </w:r>
    </w:p>
    <w:p w14:paraId="3EE8154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server {</w:t>
      </w:r>
    </w:p>
    <w:p w14:paraId="6885CC9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   listen 80;</w:t>
      </w:r>
    </w:p>
    <w:p w14:paraId="7007923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   </w:t>
      </w:r>
      <w:proofErr w:type="spellStart"/>
      <w:r>
        <w:rPr>
          <w:rStyle w:val="CdigoHTML"/>
          <w:rFonts w:eastAsiaTheme="minorEastAsia"/>
        </w:rPr>
        <w:t>server_name</w:t>
      </w:r>
      <w:proofErr w:type="spellEnd"/>
      <w:r>
        <w:rPr>
          <w:rStyle w:val="CdigoHTML"/>
          <w:rFonts w:eastAsiaTheme="minorEastAsia"/>
        </w:rPr>
        <w:t xml:space="preserve"> dominio.com www.dominio.com;</w:t>
      </w:r>
    </w:p>
    <w:p w14:paraId="6D81AA3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   root /var/www/dominio.com;</w:t>
      </w:r>
    </w:p>
    <w:p w14:paraId="226ADBA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   index index.html;</w:t>
      </w:r>
    </w:p>
    <w:p w14:paraId="7879D5B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75086F7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   location / {</w:t>
      </w:r>
    </w:p>
    <w:p w14:paraId="5FAA46F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       </w:t>
      </w:r>
      <w:proofErr w:type="spellStart"/>
      <w:r>
        <w:rPr>
          <w:rStyle w:val="CdigoHTML"/>
          <w:rFonts w:eastAsiaTheme="minorEastAsia"/>
        </w:rPr>
        <w:t>try_files</w:t>
      </w:r>
      <w:proofErr w:type="spellEnd"/>
      <w:r>
        <w:rPr>
          <w:rStyle w:val="CdigoHTML"/>
          <w:rFonts w:eastAsiaTheme="minorEastAsia"/>
        </w:rPr>
        <w:t xml:space="preserve"> $</w:t>
      </w:r>
      <w:proofErr w:type="spellStart"/>
      <w:r>
        <w:rPr>
          <w:rStyle w:val="CdigoHTML"/>
          <w:rFonts w:eastAsiaTheme="minorEastAsia"/>
        </w:rPr>
        <w:t>uri</w:t>
      </w:r>
      <w:proofErr w:type="spellEnd"/>
      <w:r>
        <w:rPr>
          <w:rStyle w:val="CdigoHTML"/>
          <w:rFonts w:eastAsiaTheme="minorEastAsia"/>
        </w:rPr>
        <w:t xml:space="preserve"> $</w:t>
      </w:r>
      <w:proofErr w:type="spellStart"/>
      <w:r>
        <w:rPr>
          <w:rStyle w:val="CdigoHTML"/>
          <w:rFonts w:eastAsiaTheme="minorEastAsia"/>
        </w:rPr>
        <w:t>uri</w:t>
      </w:r>
      <w:proofErr w:type="spellEnd"/>
      <w:r>
        <w:rPr>
          <w:rStyle w:val="CdigoHTML"/>
          <w:rFonts w:eastAsiaTheme="minorEastAsia"/>
        </w:rPr>
        <w:t>/ =404;</w:t>
      </w:r>
    </w:p>
    <w:p w14:paraId="22710D8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    }</w:t>
      </w:r>
    </w:p>
    <w:p w14:paraId="6620DCC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}</w:t>
      </w:r>
    </w:p>
    <w:p w14:paraId="15C32F0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7BF05D8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Enable site</w:t>
      </w:r>
    </w:p>
    <w:p w14:paraId="4F42295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sudo</w:t>
      </w:r>
      <w:proofErr w:type="spellEnd"/>
      <w:r>
        <w:rPr>
          <w:rStyle w:val="CdigoHTML"/>
          <w:rFonts w:eastAsiaTheme="minorEastAsia"/>
        </w:rPr>
        <w:t xml:space="preserve"> ln -s /etc/nginx/sites-available/dominio.com /</w:t>
      </w:r>
      <w:proofErr w:type="spellStart"/>
      <w:r>
        <w:rPr>
          <w:rStyle w:val="CdigoHTML"/>
          <w:rFonts w:eastAsiaTheme="minorEastAsia"/>
        </w:rPr>
        <w:t>etc</w:t>
      </w:r>
      <w:proofErr w:type="spellEnd"/>
      <w:r>
        <w:rPr>
          <w:rStyle w:val="CdigoHTML"/>
          <w:rFonts w:eastAsiaTheme="minorEastAsia"/>
        </w:rPr>
        <w:t>/</w:t>
      </w:r>
      <w:proofErr w:type="spellStart"/>
      <w:r>
        <w:rPr>
          <w:rStyle w:val="CdigoHTML"/>
          <w:rFonts w:eastAsiaTheme="minorEastAsia"/>
        </w:rPr>
        <w:t>nginx</w:t>
      </w:r>
      <w:proofErr w:type="spellEnd"/>
      <w:r>
        <w:rPr>
          <w:rStyle w:val="CdigoHTML"/>
          <w:rFonts w:eastAsiaTheme="minorEastAsia"/>
        </w:rPr>
        <w:t>/sites-enabled/</w:t>
      </w:r>
    </w:p>
    <w:p w14:paraId="3839BCB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sudo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mkdir</w:t>
      </w:r>
      <w:proofErr w:type="spellEnd"/>
      <w:r>
        <w:rPr>
          <w:rStyle w:val="CdigoHTML"/>
          <w:rFonts w:eastAsiaTheme="minorEastAsia"/>
        </w:rPr>
        <w:t xml:space="preserve"> -p /var/www/dominio.com</w:t>
      </w:r>
    </w:p>
    <w:p w14:paraId="1A09697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echo "&lt;h1&gt;Welcome to dominio.com&lt;/h1&gt;" | </w:t>
      </w:r>
      <w:proofErr w:type="spellStart"/>
      <w:r>
        <w:rPr>
          <w:rStyle w:val="CdigoHTML"/>
          <w:rFonts w:eastAsiaTheme="minorEastAsia"/>
        </w:rPr>
        <w:t>sudo</w:t>
      </w:r>
      <w:proofErr w:type="spellEnd"/>
      <w:r>
        <w:rPr>
          <w:rStyle w:val="CdigoHTML"/>
          <w:rFonts w:eastAsiaTheme="minorEastAsia"/>
        </w:rPr>
        <w:t xml:space="preserve"> tee /var/www/dominio.com/index.html</w:t>
      </w:r>
    </w:p>
    <w:p w14:paraId="76208BF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sudo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systemctl</w:t>
      </w:r>
      <w:proofErr w:type="spellEnd"/>
      <w:r>
        <w:rPr>
          <w:rStyle w:val="CdigoHTML"/>
          <w:rFonts w:eastAsiaTheme="minorEastAsia"/>
        </w:rPr>
        <w:t xml:space="preserve"> restart </w:t>
      </w:r>
      <w:proofErr w:type="spellStart"/>
      <w:r>
        <w:rPr>
          <w:rStyle w:val="CdigoHTML"/>
          <w:rFonts w:eastAsiaTheme="minorEastAsia"/>
        </w:rPr>
        <w:t>nginx</w:t>
      </w:r>
      <w:proofErr w:type="spellEnd"/>
    </w:p>
    <w:p w14:paraId="59A58AD8" w14:textId="77777777" w:rsidR="00A71EBE" w:rsidRDefault="00A71EBE" w:rsidP="00A71EBE">
      <w:pPr>
        <w:pStyle w:val="Ttulo3"/>
      </w:pPr>
      <w:r>
        <w:t>PBX Server Configuration (</w:t>
      </w:r>
      <w:proofErr w:type="spellStart"/>
      <w:r>
        <w:t>Issabel</w:t>
      </w:r>
      <w:proofErr w:type="spellEnd"/>
      <w:r>
        <w:t>)</w:t>
      </w:r>
    </w:p>
    <w:p w14:paraId="3ECC68B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# Install </w:t>
      </w:r>
      <w:proofErr w:type="spellStart"/>
      <w:r>
        <w:rPr>
          <w:rStyle w:val="CdigoHTML"/>
          <w:rFonts w:eastAsiaTheme="minorEastAsia"/>
        </w:rPr>
        <w:t>Issabel</w:t>
      </w:r>
      <w:proofErr w:type="spellEnd"/>
      <w:r>
        <w:rPr>
          <w:rStyle w:val="CdigoHTML"/>
          <w:rFonts w:eastAsiaTheme="minorEastAsia"/>
        </w:rPr>
        <w:t xml:space="preserve"> PBX (follow standard installation)</w:t>
      </w:r>
    </w:p>
    <w:p w14:paraId="42D9418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After installation, configure through web interface:</w:t>
      </w:r>
    </w:p>
    <w:p w14:paraId="23B432E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5311DE13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Create Extensions:</w:t>
      </w:r>
    </w:p>
    <w:p w14:paraId="6F81590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Extension 1001-1010 for GNS3 users</w:t>
      </w:r>
    </w:p>
    <w:p w14:paraId="5041C22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# Extension 2001-2010 for </w:t>
      </w:r>
      <w:proofErr w:type="spellStart"/>
      <w:r>
        <w:rPr>
          <w:rStyle w:val="CdigoHTML"/>
          <w:rFonts w:eastAsiaTheme="minorEastAsia"/>
        </w:rPr>
        <w:t>eSNP</w:t>
      </w:r>
      <w:proofErr w:type="spellEnd"/>
      <w:r>
        <w:rPr>
          <w:rStyle w:val="CdigoHTML"/>
          <w:rFonts w:eastAsiaTheme="minorEastAsia"/>
        </w:rPr>
        <w:t xml:space="preserve"> users</w:t>
      </w:r>
    </w:p>
    <w:p w14:paraId="05C327C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2AD967D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Configure IAX trunk between PBXs:</w:t>
      </w:r>
    </w:p>
    <w:p w14:paraId="7172651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# Trunk Name: </w:t>
      </w:r>
      <w:proofErr w:type="spellStart"/>
      <w:r>
        <w:rPr>
          <w:rStyle w:val="CdigoHTML"/>
          <w:rFonts w:eastAsiaTheme="minorEastAsia"/>
        </w:rPr>
        <w:t>eSnP_PBX</w:t>
      </w:r>
      <w:proofErr w:type="spellEnd"/>
    </w:p>
    <w:p w14:paraId="4C9C50E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Peer Details:</w:t>
      </w:r>
    </w:p>
    <w:p w14:paraId="23D9C22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host=192.168.10.2</w:t>
      </w:r>
    </w:p>
    <w:p w14:paraId="73FA507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type=friend</w:t>
      </w:r>
    </w:p>
    <w:p w14:paraId="64EEFB6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username=gns3_pbx</w:t>
      </w:r>
    </w:p>
    <w:p w14:paraId="3F30054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secret=</w:t>
      </w:r>
      <w:proofErr w:type="spellStart"/>
      <w:r>
        <w:rPr>
          <w:rStyle w:val="CdigoHTML"/>
          <w:rFonts w:eastAsiaTheme="minorEastAsia"/>
        </w:rPr>
        <w:t>strongpassword</w:t>
      </w:r>
      <w:proofErr w:type="spellEnd"/>
    </w:p>
    <w:p w14:paraId="30471A4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qualify=yes</w:t>
      </w:r>
    </w:p>
    <w:p w14:paraId="32C728E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disallow=all</w:t>
      </w:r>
    </w:p>
    <w:p w14:paraId="1D79C27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allow=</w:t>
      </w:r>
      <w:proofErr w:type="spellStart"/>
      <w:r>
        <w:rPr>
          <w:rStyle w:val="CdigoHTML"/>
          <w:rFonts w:eastAsiaTheme="minorEastAsia"/>
        </w:rPr>
        <w:t>ulaw</w:t>
      </w:r>
      <w:proofErr w:type="spellEnd"/>
    </w:p>
    <w:p w14:paraId="6327570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7742A00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Outbound Routes:</w:t>
      </w:r>
    </w:p>
    <w:p w14:paraId="5202096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# Route Name: </w:t>
      </w:r>
      <w:proofErr w:type="spellStart"/>
      <w:r>
        <w:rPr>
          <w:rStyle w:val="CdigoHTML"/>
          <w:rFonts w:eastAsiaTheme="minorEastAsia"/>
        </w:rPr>
        <w:t>To_eSNP</w:t>
      </w:r>
      <w:proofErr w:type="spellEnd"/>
    </w:p>
    <w:p w14:paraId="332EAA2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Dial Patterns: 2XXX</w:t>
      </w:r>
    </w:p>
    <w:p w14:paraId="2043555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# Trunk: </w:t>
      </w:r>
      <w:proofErr w:type="spellStart"/>
      <w:r>
        <w:rPr>
          <w:rStyle w:val="CdigoHTML"/>
          <w:rFonts w:eastAsiaTheme="minorEastAsia"/>
        </w:rPr>
        <w:t>eSnP_PBX</w:t>
      </w:r>
      <w:proofErr w:type="spellEnd"/>
    </w:p>
    <w:p w14:paraId="522CDD84" w14:textId="77777777" w:rsidR="00A71EBE" w:rsidRDefault="00A71EBE" w:rsidP="00A71EBE">
      <w:pPr>
        <w:pStyle w:val="Ttulo2"/>
      </w:pPr>
      <w:r>
        <w:lastRenderedPageBreak/>
        <w:t>Phase 6: Testing and Verification</w:t>
      </w:r>
    </w:p>
    <w:p w14:paraId="1E3AE9AC" w14:textId="77777777" w:rsidR="00A71EBE" w:rsidRDefault="00A71EBE" w:rsidP="00A71EBE">
      <w:pPr>
        <w:pStyle w:val="Ttulo3"/>
      </w:pPr>
      <w:r>
        <w:t>Connectivity Tests</w:t>
      </w:r>
    </w:p>
    <w:p w14:paraId="5523215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Test inter-VLAN connectivity</w:t>
      </w:r>
    </w:p>
    <w:p w14:paraId="3FC390E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ping 10.0.10.10    # From any VLAN to </w:t>
      </w:r>
      <w:proofErr w:type="spellStart"/>
      <w:r>
        <w:rPr>
          <w:rStyle w:val="CdigoHTML"/>
          <w:rFonts w:eastAsiaTheme="minorEastAsia"/>
        </w:rPr>
        <w:t>Gerencia</w:t>
      </w:r>
      <w:proofErr w:type="spellEnd"/>
    </w:p>
    <w:p w14:paraId="4C9AB68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ping 192.168.10.10 # From any VLAN to </w:t>
      </w:r>
      <w:proofErr w:type="spellStart"/>
      <w:r>
        <w:rPr>
          <w:rStyle w:val="CdigoHTML"/>
          <w:rFonts w:eastAsiaTheme="minorEastAsia"/>
        </w:rPr>
        <w:t>Administracion</w:t>
      </w:r>
      <w:proofErr w:type="spellEnd"/>
    </w:p>
    <w:p w14:paraId="66590CE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ping 172.16.10.10  # From any VLAN to VoIP</w:t>
      </w:r>
    </w:p>
    <w:p w14:paraId="01507B5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ping 10.1.10.10    # From any VLAN to IT servers</w:t>
      </w:r>
    </w:p>
    <w:p w14:paraId="0798A3C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05CEF33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Test internet connectivity</w:t>
      </w:r>
    </w:p>
    <w:p w14:paraId="6F554AA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ping 8.8.8.8       # Google DNS</w:t>
      </w:r>
    </w:p>
    <w:p w14:paraId="361CC2D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ping 8.8.4.4       # Google DNS alternate</w:t>
      </w:r>
    </w:p>
    <w:p w14:paraId="086A905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7B3006DC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Test DNS resolution</w:t>
      </w:r>
    </w:p>
    <w:p w14:paraId="7C841B0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nslookup</w:t>
      </w:r>
      <w:proofErr w:type="spellEnd"/>
      <w:r>
        <w:rPr>
          <w:rStyle w:val="CdigoHTML"/>
          <w:rFonts w:eastAsiaTheme="minorEastAsia"/>
        </w:rPr>
        <w:t xml:space="preserve"> www.dominio.com</w:t>
      </w:r>
    </w:p>
    <w:p w14:paraId="730DFE8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nslookup</w:t>
      </w:r>
      <w:proofErr w:type="spellEnd"/>
      <w:r>
        <w:rPr>
          <w:rStyle w:val="CdigoHTML"/>
          <w:rFonts w:eastAsiaTheme="minorEastAsia"/>
        </w:rPr>
        <w:t xml:space="preserve"> dominio.com</w:t>
      </w:r>
    </w:p>
    <w:p w14:paraId="7AE9C41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proofErr w:type="spellStart"/>
      <w:r>
        <w:rPr>
          <w:rStyle w:val="CdigoHTML"/>
          <w:rFonts w:eastAsiaTheme="minorEastAsia"/>
        </w:rPr>
        <w:t>nslookup</w:t>
      </w:r>
      <w:proofErr w:type="spellEnd"/>
      <w:r>
        <w:rPr>
          <w:rStyle w:val="CdigoHTML"/>
          <w:rFonts w:eastAsiaTheme="minorEastAsia"/>
        </w:rPr>
        <w:t xml:space="preserve"> pbx.dominio.com</w:t>
      </w:r>
    </w:p>
    <w:p w14:paraId="7515E60D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6427664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Test web server</w:t>
      </w:r>
    </w:p>
    <w:p w14:paraId="568A83E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curl http://dominio.com</w:t>
      </w:r>
    </w:p>
    <w:p w14:paraId="1AF25EC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curl http://www.dominio.com</w:t>
      </w:r>
    </w:p>
    <w:p w14:paraId="5F29C9EF" w14:textId="77777777" w:rsidR="00A71EBE" w:rsidRDefault="00A71EBE" w:rsidP="00A71EBE">
      <w:pPr>
        <w:pStyle w:val="Ttulo3"/>
      </w:pPr>
      <w:r>
        <w:t>HSRP Failover Test</w:t>
      </w:r>
    </w:p>
    <w:p w14:paraId="6134BC06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Shutdown primary gateway and verify failover</w:t>
      </w:r>
    </w:p>
    <w:p w14:paraId="3F1E2917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On SW1:</w:t>
      </w:r>
    </w:p>
    <w:p w14:paraId="031B3B5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interface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10</w:t>
      </w:r>
    </w:p>
    <w:p w14:paraId="46BF2B6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shutdown</w:t>
      </w:r>
    </w:p>
    <w:p w14:paraId="2EEFEE60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4598A3F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Verify HSRP status</w:t>
      </w:r>
    </w:p>
    <w:p w14:paraId="0BD6A1A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show standby brief</w:t>
      </w:r>
    </w:p>
    <w:p w14:paraId="44037D1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show standby </w:t>
      </w:r>
      <w:proofErr w:type="spellStart"/>
      <w:r>
        <w:rPr>
          <w:rStyle w:val="CdigoHTML"/>
          <w:rFonts w:eastAsiaTheme="minorEastAsia"/>
        </w:rPr>
        <w:t>vlan</w:t>
      </w:r>
      <w:proofErr w:type="spellEnd"/>
      <w:r>
        <w:rPr>
          <w:rStyle w:val="CdigoHTML"/>
          <w:rFonts w:eastAsiaTheme="minorEastAsia"/>
        </w:rPr>
        <w:t xml:space="preserve"> 10</w:t>
      </w:r>
    </w:p>
    <w:p w14:paraId="54E2F93A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22801B69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Test continued connectivity from VLAN 10 devices</w:t>
      </w:r>
    </w:p>
    <w:p w14:paraId="27A84FDB" w14:textId="77777777" w:rsidR="00A71EBE" w:rsidRDefault="00A71EBE" w:rsidP="00A71EBE">
      <w:pPr>
        <w:pStyle w:val="Ttulo3"/>
      </w:pPr>
      <w:r>
        <w:t>OSPF Verification</w:t>
      </w:r>
    </w:p>
    <w:p w14:paraId="7F0C4DA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Verify OSPF neighbors</w:t>
      </w:r>
    </w:p>
    <w:p w14:paraId="160D3D9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show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ospf</w:t>
      </w:r>
      <w:proofErr w:type="spellEnd"/>
      <w:r>
        <w:rPr>
          <w:rStyle w:val="CdigoHTML"/>
          <w:rFonts w:eastAsiaTheme="minorEastAsia"/>
        </w:rPr>
        <w:t xml:space="preserve"> neighbor</w:t>
      </w:r>
    </w:p>
    <w:p w14:paraId="14FFBB6B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31C5C63F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Verify routing table</w:t>
      </w:r>
    </w:p>
    <w:p w14:paraId="0B53389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show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route </w:t>
      </w:r>
      <w:proofErr w:type="spellStart"/>
      <w:r>
        <w:rPr>
          <w:rStyle w:val="CdigoHTML"/>
          <w:rFonts w:eastAsiaTheme="minorEastAsia"/>
        </w:rPr>
        <w:t>ospf</w:t>
      </w:r>
      <w:proofErr w:type="spellEnd"/>
    </w:p>
    <w:p w14:paraId="12AE498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</w:p>
    <w:p w14:paraId="4346952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# Verify LSA database</w:t>
      </w:r>
    </w:p>
    <w:p w14:paraId="05D406D5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show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ospf</w:t>
      </w:r>
      <w:proofErr w:type="spellEnd"/>
      <w:r>
        <w:rPr>
          <w:rStyle w:val="CdigoHTML"/>
          <w:rFonts w:eastAsiaTheme="minorEastAsia"/>
        </w:rPr>
        <w:t xml:space="preserve"> database</w:t>
      </w:r>
    </w:p>
    <w:p w14:paraId="3216C5D0" w14:textId="77777777" w:rsidR="00A71EBE" w:rsidRDefault="00A71EBE" w:rsidP="00A71EBE">
      <w:pPr>
        <w:pStyle w:val="Ttulo2"/>
      </w:pPr>
      <w:r>
        <w:t>Implementation Order</w:t>
      </w:r>
    </w:p>
    <w:p w14:paraId="2EAF8B63" w14:textId="77777777" w:rsidR="00A71EBE" w:rsidRDefault="00A71EBE" w:rsidP="00A71EB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Physical Topology Setup</w:t>
      </w:r>
      <w:r>
        <w:t xml:space="preserve"> - Connect all devices in GNS3</w:t>
      </w:r>
    </w:p>
    <w:p w14:paraId="1F83321A" w14:textId="77777777" w:rsidR="00A71EBE" w:rsidRDefault="00A71EBE" w:rsidP="00A71EB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Basic IP Configuration</w:t>
      </w:r>
      <w:r>
        <w:t xml:space="preserve"> - Configure all router interfaces</w:t>
      </w:r>
    </w:p>
    <w:p w14:paraId="0725E0D2" w14:textId="77777777" w:rsidR="00A71EBE" w:rsidRDefault="00A71EBE" w:rsidP="00A71EB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OSPF Configuration</w:t>
      </w:r>
      <w:r>
        <w:t xml:space="preserve"> - Enable OSPF on all routers</w:t>
      </w:r>
    </w:p>
    <w:p w14:paraId="532E95CE" w14:textId="77777777" w:rsidR="00A71EBE" w:rsidRDefault="00A71EBE" w:rsidP="00A71EB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Switch VTP &amp; VLAN</w:t>
      </w:r>
      <w:r>
        <w:t xml:space="preserve"> - Configure VTP domain and VLANs</w:t>
      </w:r>
    </w:p>
    <w:p w14:paraId="3D35DE8C" w14:textId="77777777" w:rsidR="00A71EBE" w:rsidRDefault="00A71EBE" w:rsidP="00A71EB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SVI &amp; HSRP</w:t>
      </w:r>
      <w:r>
        <w:t xml:space="preserve"> - Configure Layer 3 interfaces with HSRP</w:t>
      </w:r>
    </w:p>
    <w:p w14:paraId="56A76B1D" w14:textId="77777777" w:rsidR="00A71EBE" w:rsidRDefault="00A71EBE" w:rsidP="00A71EB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DHCP Server</w:t>
      </w:r>
      <w:r>
        <w:t xml:space="preserve"> - Setup </w:t>
      </w:r>
      <w:proofErr w:type="spellStart"/>
      <w:r>
        <w:t>Mikrotik</w:t>
      </w:r>
      <w:proofErr w:type="spellEnd"/>
      <w:r>
        <w:t xml:space="preserve"> DHCP server</w:t>
      </w:r>
    </w:p>
    <w:p w14:paraId="6FC51199" w14:textId="77777777" w:rsidR="00A71EBE" w:rsidRDefault="00A71EBE" w:rsidP="00A71EB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DNS &amp; Web Servers</w:t>
      </w:r>
      <w:r>
        <w:t xml:space="preserve"> - Configure Debian servers</w:t>
      </w:r>
    </w:p>
    <w:p w14:paraId="76410128" w14:textId="77777777" w:rsidR="00A71EBE" w:rsidRDefault="00A71EBE" w:rsidP="00A71EB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NAT Configuration</w:t>
      </w:r>
      <w:r>
        <w:t xml:space="preserve"> - Configure static NAT and PAT</w:t>
      </w:r>
    </w:p>
    <w:p w14:paraId="36D64EFF" w14:textId="77777777" w:rsidR="00A71EBE" w:rsidRDefault="00A71EBE" w:rsidP="00A71EB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ACL Implementation</w:t>
      </w:r>
      <w:r>
        <w:t xml:space="preserve"> - Apply access control lists</w:t>
      </w:r>
    </w:p>
    <w:p w14:paraId="56A16307" w14:textId="77777777" w:rsidR="00A71EBE" w:rsidRDefault="00A71EBE" w:rsidP="00A71EB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PBX Setup</w:t>
      </w:r>
      <w:r>
        <w:t xml:space="preserve"> - Install and configure </w:t>
      </w:r>
      <w:proofErr w:type="spellStart"/>
      <w:r>
        <w:t>Issabel</w:t>
      </w:r>
      <w:proofErr w:type="spellEnd"/>
      <w:r>
        <w:t xml:space="preserve"> PBX</w:t>
      </w:r>
    </w:p>
    <w:p w14:paraId="0860EDF2" w14:textId="77777777" w:rsidR="00A71EBE" w:rsidRDefault="00A71EBE" w:rsidP="00A71EB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Testing &amp; Verification</w:t>
      </w:r>
      <w:r>
        <w:t xml:space="preserve"> - Comprehensive testing</w:t>
      </w:r>
    </w:p>
    <w:p w14:paraId="09950DB2" w14:textId="77777777" w:rsidR="00A71EBE" w:rsidRDefault="00A71EBE" w:rsidP="00A71EBE">
      <w:pPr>
        <w:pStyle w:val="Ttulo2"/>
      </w:pPr>
      <w:r>
        <w:t>Troubleshooting Tips</w:t>
      </w:r>
    </w:p>
    <w:p w14:paraId="363B22A8" w14:textId="77777777" w:rsidR="00A71EBE" w:rsidRDefault="00A71EBE" w:rsidP="00A71EBE">
      <w:pPr>
        <w:pStyle w:val="Ttulo3"/>
      </w:pPr>
      <w:r>
        <w:t>Common Issues:</w:t>
      </w:r>
    </w:p>
    <w:p w14:paraId="15AD5B54" w14:textId="77777777" w:rsidR="00A71EBE" w:rsidRDefault="00A71EBE" w:rsidP="00A71EB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VTP not propagating</w:t>
      </w:r>
      <w:r>
        <w:t>: Verify VTP domain, password, and version</w:t>
      </w:r>
    </w:p>
    <w:p w14:paraId="36956641" w14:textId="77777777" w:rsidR="00A71EBE" w:rsidRDefault="00A71EBE" w:rsidP="00A71EB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HSRP not working</w:t>
      </w:r>
      <w:r>
        <w:t>: Check priority, preempt, and IP configuration</w:t>
      </w:r>
    </w:p>
    <w:p w14:paraId="1C80A30F" w14:textId="77777777" w:rsidR="00A71EBE" w:rsidRDefault="00A71EBE" w:rsidP="00A71EB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OSPF adjacency issues</w:t>
      </w:r>
      <w:r>
        <w:t>: Verify network statements and area configuration</w:t>
      </w:r>
    </w:p>
    <w:p w14:paraId="0DFC28F4" w14:textId="77777777" w:rsidR="00A71EBE" w:rsidRDefault="00A71EBE" w:rsidP="00A71EB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DHCP not working</w:t>
      </w:r>
      <w:r>
        <w:t>: Check helper-address configuration on SVI interfaces</w:t>
      </w:r>
    </w:p>
    <w:p w14:paraId="1DBBDC74" w14:textId="77777777" w:rsidR="00A71EBE" w:rsidRDefault="00A71EBE" w:rsidP="00A71EB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NAT not translating</w:t>
      </w:r>
      <w:r>
        <w:t>: Verify inside/outside interface designation</w:t>
      </w:r>
    </w:p>
    <w:p w14:paraId="4B051060" w14:textId="77777777" w:rsidR="00A71EBE" w:rsidRDefault="00A71EBE" w:rsidP="00A71EBE">
      <w:pPr>
        <w:pStyle w:val="Ttulo3"/>
      </w:pPr>
      <w:r>
        <w:t>Debug Commands:</w:t>
      </w:r>
    </w:p>
    <w:p w14:paraId="1C52229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debug </w:t>
      </w:r>
      <w:proofErr w:type="spellStart"/>
      <w:r>
        <w:rPr>
          <w:rStyle w:val="CdigoHTML"/>
          <w:rFonts w:eastAsiaTheme="minorEastAsia"/>
        </w:rPr>
        <w:t>vtp</w:t>
      </w:r>
      <w:proofErr w:type="spellEnd"/>
      <w:r>
        <w:rPr>
          <w:rStyle w:val="CdigoHTML"/>
          <w:rFonts w:eastAsiaTheme="minorEastAsia"/>
        </w:rPr>
        <w:t xml:space="preserve"> events</w:t>
      </w:r>
    </w:p>
    <w:p w14:paraId="1605F464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>debug standby events</w:t>
      </w:r>
    </w:p>
    <w:p w14:paraId="7D7D6BA1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debug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ospf</w:t>
      </w:r>
      <w:proofErr w:type="spellEnd"/>
      <w:r>
        <w:rPr>
          <w:rStyle w:val="CdigoHTML"/>
          <w:rFonts w:eastAsiaTheme="minorEastAsia"/>
        </w:rPr>
        <w:t xml:space="preserve"> adj</w:t>
      </w:r>
    </w:p>
    <w:p w14:paraId="4F96EE62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debug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dhcp</w:t>
      </w:r>
      <w:proofErr w:type="spellEnd"/>
      <w:r>
        <w:rPr>
          <w:rStyle w:val="CdigoHTML"/>
          <w:rFonts w:eastAsiaTheme="minorEastAsia"/>
        </w:rPr>
        <w:t xml:space="preserve"> server events</w:t>
      </w:r>
    </w:p>
    <w:p w14:paraId="6C43F8D8" w14:textId="77777777" w:rsidR="00A71EBE" w:rsidRDefault="00A71EBE" w:rsidP="00A71EBE">
      <w:pPr>
        <w:pStyle w:val="HTMLconformatoprevio"/>
        <w:rPr>
          <w:rStyle w:val="CdigoHTML"/>
          <w:rFonts w:eastAsiaTheme="minorEastAsia"/>
        </w:rPr>
      </w:pPr>
      <w:r>
        <w:rPr>
          <w:rStyle w:val="CdigoHTML"/>
          <w:rFonts w:eastAsiaTheme="minorEastAsia"/>
        </w:rPr>
        <w:t xml:space="preserve">debug </w:t>
      </w:r>
      <w:proofErr w:type="spellStart"/>
      <w:r>
        <w:rPr>
          <w:rStyle w:val="CdigoHTML"/>
          <w:rFonts w:eastAsiaTheme="minorEastAsia"/>
        </w:rPr>
        <w:t>ip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nat</w:t>
      </w:r>
      <w:proofErr w:type="spellEnd"/>
    </w:p>
    <w:p w14:paraId="06AE6F1B" w14:textId="77777777" w:rsidR="00A71EBE" w:rsidRPr="00A71EBE" w:rsidRDefault="00A71EBE" w:rsidP="00A71EBE">
      <w:pPr>
        <w:pStyle w:val="NormalWeb"/>
        <w:rPr>
          <w:rFonts w:ascii="Inter Tight" w:hAnsi="Inter Tight"/>
          <w:sz w:val="20"/>
        </w:rPr>
      </w:pPr>
      <w:r w:rsidRPr="00A71EBE">
        <w:rPr>
          <w:rFonts w:ascii="Inter Tight" w:hAnsi="Inter Tight"/>
          <w:sz w:val="20"/>
        </w:rPr>
        <w:t>This comprehensive configuration guide provides all the necessary commands and configurations to implement the complex enterprise network topology as specified in your lab requirements.</w:t>
      </w:r>
    </w:p>
    <w:p w14:paraId="7357D80C" w14:textId="77777777" w:rsidR="00924670" w:rsidRPr="00924670" w:rsidRDefault="00924670" w:rsidP="004227C7"/>
    <w:sectPr w:rsidR="00924670" w:rsidRPr="00924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F35D3" w14:textId="77777777" w:rsidR="00C26613" w:rsidRDefault="00C26613" w:rsidP="00890023">
      <w:pPr>
        <w:spacing w:after="0" w:line="240" w:lineRule="auto"/>
      </w:pPr>
      <w:r>
        <w:separator/>
      </w:r>
    </w:p>
  </w:endnote>
  <w:endnote w:type="continuationSeparator" w:id="0">
    <w:p w14:paraId="4B25D2A9" w14:textId="77777777" w:rsidR="00C26613" w:rsidRDefault="00C26613" w:rsidP="0089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 T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D0CEF" w14:textId="77777777" w:rsidR="00C26613" w:rsidRDefault="00C26613" w:rsidP="00890023">
      <w:pPr>
        <w:spacing w:after="0" w:line="240" w:lineRule="auto"/>
      </w:pPr>
      <w:r>
        <w:separator/>
      </w:r>
    </w:p>
  </w:footnote>
  <w:footnote w:type="continuationSeparator" w:id="0">
    <w:p w14:paraId="6595DDF4" w14:textId="77777777" w:rsidR="00C26613" w:rsidRDefault="00C26613" w:rsidP="00890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546"/>
    <w:multiLevelType w:val="multilevel"/>
    <w:tmpl w:val="C384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372A"/>
    <w:multiLevelType w:val="multilevel"/>
    <w:tmpl w:val="1EFE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15169"/>
    <w:multiLevelType w:val="multilevel"/>
    <w:tmpl w:val="D550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0936D5"/>
    <w:multiLevelType w:val="multilevel"/>
    <w:tmpl w:val="9A3E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B8281E"/>
    <w:multiLevelType w:val="multilevel"/>
    <w:tmpl w:val="6948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D153F8"/>
    <w:multiLevelType w:val="multilevel"/>
    <w:tmpl w:val="11F0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E7C1D"/>
    <w:multiLevelType w:val="multilevel"/>
    <w:tmpl w:val="8078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783FD4"/>
    <w:multiLevelType w:val="multilevel"/>
    <w:tmpl w:val="F2BC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DE5EBA"/>
    <w:multiLevelType w:val="multilevel"/>
    <w:tmpl w:val="7A1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61A1B"/>
    <w:multiLevelType w:val="multilevel"/>
    <w:tmpl w:val="663C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C106A9"/>
    <w:multiLevelType w:val="multilevel"/>
    <w:tmpl w:val="5F6E9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3003F7"/>
    <w:multiLevelType w:val="multilevel"/>
    <w:tmpl w:val="A83C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153F1C"/>
    <w:multiLevelType w:val="multilevel"/>
    <w:tmpl w:val="8E24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814AF2"/>
    <w:multiLevelType w:val="multilevel"/>
    <w:tmpl w:val="B790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B5438"/>
    <w:multiLevelType w:val="multilevel"/>
    <w:tmpl w:val="49C8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80FC9"/>
    <w:multiLevelType w:val="multilevel"/>
    <w:tmpl w:val="82C0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CC6F96"/>
    <w:multiLevelType w:val="multilevel"/>
    <w:tmpl w:val="1482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8C345A"/>
    <w:multiLevelType w:val="multilevel"/>
    <w:tmpl w:val="4E0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5B216D"/>
    <w:multiLevelType w:val="multilevel"/>
    <w:tmpl w:val="26C6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"/>
    </w:lvlOverride>
  </w:num>
  <w:num w:numId="2">
    <w:abstractNumId w:val="11"/>
    <w:lvlOverride w:ilvl="0">
      <w:startOverride w:val="2"/>
    </w:lvlOverride>
  </w:num>
  <w:num w:numId="3">
    <w:abstractNumId w:val="11"/>
    <w:lvlOverride w:ilvl="0">
      <w:startOverride w:val="3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2"/>
    </w:lvlOverride>
  </w:num>
  <w:num w:numId="6">
    <w:abstractNumId w:val="6"/>
    <w:lvlOverride w:ilvl="0">
      <w:startOverride w:val="3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2"/>
    </w:lvlOverride>
  </w:num>
  <w:num w:numId="9">
    <w:abstractNumId w:val="2"/>
    <w:lvlOverride w:ilvl="0">
      <w:startOverride w:val="3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2"/>
    </w:lvlOverride>
  </w:num>
  <w:num w:numId="12">
    <w:abstractNumId w:val="3"/>
    <w:lvlOverride w:ilvl="0">
      <w:startOverride w:val="3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2"/>
    </w:lvlOverride>
  </w:num>
  <w:num w:numId="15">
    <w:abstractNumId w:val="4"/>
    <w:lvlOverride w:ilvl="0">
      <w:startOverride w:val="3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2"/>
    </w:lvlOverride>
  </w:num>
  <w:num w:numId="18">
    <w:abstractNumId w:val="7"/>
    <w:lvlOverride w:ilvl="0">
      <w:startOverride w:val="3"/>
    </w:lvlOverride>
  </w:num>
  <w:num w:numId="19">
    <w:abstractNumId w:val="16"/>
    <w:lvlOverride w:ilvl="0">
      <w:startOverride w:val="1"/>
    </w:lvlOverride>
  </w:num>
  <w:num w:numId="20">
    <w:abstractNumId w:val="16"/>
    <w:lvlOverride w:ilvl="0">
      <w:startOverride w:val="2"/>
    </w:lvlOverride>
  </w:num>
  <w:num w:numId="21">
    <w:abstractNumId w:val="16"/>
    <w:lvlOverride w:ilvl="0">
      <w:startOverride w:val="3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2"/>
    </w:lvlOverride>
  </w:num>
  <w:num w:numId="24">
    <w:abstractNumId w:val="9"/>
    <w:lvlOverride w:ilvl="0">
      <w:startOverride w:val="3"/>
    </w:lvlOverride>
  </w:num>
  <w:num w:numId="25">
    <w:abstractNumId w:val="8"/>
  </w:num>
  <w:num w:numId="26">
    <w:abstractNumId w:val="17"/>
  </w:num>
  <w:num w:numId="27">
    <w:abstractNumId w:val="15"/>
  </w:num>
  <w:num w:numId="28">
    <w:abstractNumId w:val="1"/>
  </w:num>
  <w:num w:numId="29">
    <w:abstractNumId w:val="0"/>
  </w:num>
  <w:num w:numId="30">
    <w:abstractNumId w:val="18"/>
  </w:num>
  <w:num w:numId="31">
    <w:abstractNumId w:val="10"/>
  </w:num>
  <w:num w:numId="32">
    <w:abstractNumId w:val="13"/>
  </w:num>
  <w:num w:numId="33">
    <w:abstractNumId w:val="14"/>
  </w:num>
  <w:num w:numId="34">
    <w:abstractNumId w:val="12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0E"/>
    <w:rsid w:val="0003147E"/>
    <w:rsid w:val="000D14E6"/>
    <w:rsid w:val="000F0776"/>
    <w:rsid w:val="000F6568"/>
    <w:rsid w:val="00115700"/>
    <w:rsid w:val="001703F8"/>
    <w:rsid w:val="00302CD4"/>
    <w:rsid w:val="00351C0E"/>
    <w:rsid w:val="00356B67"/>
    <w:rsid w:val="004227C7"/>
    <w:rsid w:val="005472A2"/>
    <w:rsid w:val="0088265E"/>
    <w:rsid w:val="00890023"/>
    <w:rsid w:val="00924670"/>
    <w:rsid w:val="00A71EBE"/>
    <w:rsid w:val="00A81BF2"/>
    <w:rsid w:val="00AE2908"/>
    <w:rsid w:val="00B00B2A"/>
    <w:rsid w:val="00B32BA4"/>
    <w:rsid w:val="00C00B3D"/>
    <w:rsid w:val="00C23861"/>
    <w:rsid w:val="00C26613"/>
    <w:rsid w:val="00C340A8"/>
    <w:rsid w:val="00C6770E"/>
    <w:rsid w:val="00CA1C37"/>
    <w:rsid w:val="00EA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B157"/>
  <w15:chartTrackingRefBased/>
  <w15:docId w15:val="{3EE455DD-0F03-4B7D-99C8-13AA1A74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4E6"/>
    <w:pPr>
      <w:spacing w:after="160" w:line="259" w:lineRule="auto"/>
    </w:pPr>
    <w:rPr>
      <w:rFonts w:ascii="Inter Tight" w:hAnsi="Inter Tight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56B67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4E6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72A2"/>
    <w:pPr>
      <w:keepNext/>
      <w:spacing w:before="240" w:after="60"/>
      <w:outlineLvl w:val="2"/>
    </w:pPr>
    <w:rPr>
      <w:rFonts w:eastAsiaTheme="majorEastAsia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0776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0776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32BA4"/>
    <w:rPr>
      <w:sz w:val="22"/>
      <w:szCs w:val="22"/>
    </w:rPr>
  </w:style>
  <w:style w:type="character" w:customStyle="1" w:styleId="Ttulo1Car">
    <w:name w:val="Título 1 Car"/>
    <w:link w:val="Ttulo1"/>
    <w:uiPriority w:val="9"/>
    <w:rsid w:val="00356B67"/>
    <w:rPr>
      <w:rFonts w:ascii="Inter Tight" w:eastAsia="Times New Roman" w:hAnsi="Inter Tight"/>
      <w:b/>
      <w:sz w:val="32"/>
      <w:szCs w:val="32"/>
    </w:rPr>
  </w:style>
  <w:style w:type="character" w:customStyle="1" w:styleId="Ttulo4Car">
    <w:name w:val="Título 4 Car"/>
    <w:link w:val="Ttulo4"/>
    <w:uiPriority w:val="9"/>
    <w:rsid w:val="000F0776"/>
    <w:rPr>
      <w:rFonts w:ascii="Inter Tight" w:eastAsia="Times New Roman" w:hAnsi="Inter Tight"/>
      <w:b/>
      <w:bCs/>
      <w:szCs w:val="28"/>
    </w:rPr>
  </w:style>
  <w:style w:type="character" w:styleId="Hipervnculo">
    <w:name w:val="Hyperlink"/>
    <w:basedOn w:val="Fuentedeprrafopredeter"/>
    <w:uiPriority w:val="99"/>
    <w:unhideWhenUsed/>
    <w:rsid w:val="000D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14E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D14E6"/>
    <w:rPr>
      <w:rFonts w:ascii="Inter Tight" w:eastAsiaTheme="majorEastAsia" w:hAnsi="Inter Tight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472A2"/>
    <w:rPr>
      <w:rFonts w:ascii="Inter Tight" w:eastAsiaTheme="majorEastAsia" w:hAnsi="Inter Tight" w:cstheme="majorBidi"/>
      <w:b/>
      <w:bCs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0F077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msonormal0">
    <w:name w:val="msonormal"/>
    <w:basedOn w:val="Normal"/>
    <w:rsid w:val="005472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72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72A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472A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472A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72A2"/>
    <w:rPr>
      <w:rFonts w:ascii="Courier New" w:eastAsia="Times New Roman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89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023"/>
    <w:rPr>
      <w:rFonts w:ascii="Inter Tight" w:hAnsi="Inter Tight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89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023"/>
    <w:rPr>
      <w:rFonts w:ascii="Inter Tight" w:hAnsi="Inter Tight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Plantillas%20personalizadas%20de%20Office\Principios%20SOLI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Principios SOLID</Template>
  <TotalTime>7</TotalTime>
  <Pages>17</Pages>
  <Words>2924</Words>
  <Characters>16667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Cristian Meneses</cp:lastModifiedBy>
  <cp:revision>2</cp:revision>
  <cp:lastPrinted>2025-03-27T14:59:00Z</cp:lastPrinted>
  <dcterms:created xsi:type="dcterms:W3CDTF">2025-09-04T21:26:00Z</dcterms:created>
  <dcterms:modified xsi:type="dcterms:W3CDTF">2025-09-04T21:49:00Z</dcterms:modified>
</cp:coreProperties>
</file>