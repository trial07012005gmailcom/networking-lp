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4D23" w14:textId="77777777" w:rsidR="00B00B2A" w:rsidRDefault="00B00B2A" w:rsidP="00B00B2A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F7B75B" wp14:editId="194209A9">
                <wp:simplePos x="0" y="0"/>
                <wp:positionH relativeFrom="column">
                  <wp:posOffset>-1422400</wp:posOffset>
                </wp:positionH>
                <wp:positionV relativeFrom="paragraph">
                  <wp:posOffset>-932180</wp:posOffset>
                </wp:positionV>
                <wp:extent cx="8267700" cy="10174637"/>
                <wp:effectExtent l="0" t="0" r="19050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10174637"/>
                        </a:xfrm>
                        <a:prstGeom prst="rect">
                          <a:avLst/>
                        </a:prstGeom>
                        <a:solidFill>
                          <a:srgbClr val="0617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ECBD0" id="Rectángulo 2" o:spid="_x0000_s1026" style="position:absolute;margin-left:-112pt;margin-top:-73.4pt;width:651pt;height:80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" fillcolor="#06175d" strokecolor="#1f3763 [1604]" strokeweight="1pt"/>
            </w:pict>
          </mc:Fallback>
        </mc:AlternateContent>
      </w:r>
    </w:p>
    <w:p w14:paraId="45D90052" w14:textId="77777777" w:rsidR="00B00B2A" w:rsidRPr="00033C90" w:rsidRDefault="00B00B2A" w:rsidP="00B00B2A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15794594" wp14:editId="686F068B">
            <wp:extent cx="2194560" cy="58764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2401" w14:textId="77777777" w:rsidR="00B00B2A" w:rsidRPr="00033C90" w:rsidRDefault="00B00B2A" w:rsidP="00B00B2A">
      <w:pPr>
        <w:rPr>
          <w:b/>
          <w:bCs/>
        </w:rPr>
      </w:pPr>
    </w:p>
    <w:p w14:paraId="3AE80884" w14:textId="77777777" w:rsidR="00B00B2A" w:rsidRPr="00212469" w:rsidRDefault="00B00B2A" w:rsidP="00B00B2A">
      <w:pPr>
        <w:rPr>
          <w:rFonts w:cs="Inter Tight"/>
          <w:b/>
          <w:bCs/>
          <w:color w:val="FFFFFF" w:themeColor="background1"/>
          <w:sz w:val="48"/>
          <w:szCs w:val="48"/>
        </w:rPr>
      </w:pPr>
      <w:bookmarkStart w:id="0" w:name="_Hlk179737523"/>
      <w:bookmarkEnd w:id="0"/>
    </w:p>
    <w:p w14:paraId="729B74BC" w14:textId="0BCAAA96" w:rsidR="00B00B2A" w:rsidRPr="004227C7" w:rsidRDefault="00A71EBE" w:rsidP="00B00B2A">
      <w:pPr>
        <w:rPr>
          <w:b/>
          <w:bCs/>
          <w:color w:val="FFFFFF" w:themeColor="background1"/>
          <w:sz w:val="48"/>
          <w:szCs w:val="48"/>
          <w:lang w:val="es-ES"/>
        </w:rPr>
      </w:pPr>
      <w:r>
        <w:rPr>
          <w:b/>
          <w:bCs/>
          <w:color w:val="FFFFFF" w:themeColor="background1"/>
          <w:sz w:val="48"/>
          <w:szCs w:val="48"/>
          <w:lang w:val="es-ES"/>
        </w:rPr>
        <w:t xml:space="preserve">GNS3 </w:t>
      </w:r>
      <w:r w:rsidR="00AE2908">
        <w:rPr>
          <w:b/>
          <w:bCs/>
          <w:color w:val="FFFFFF" w:themeColor="background1"/>
          <w:sz w:val="48"/>
          <w:szCs w:val="48"/>
          <w:lang w:val="es-ES"/>
        </w:rPr>
        <w:t>(</w:t>
      </w:r>
      <w:r>
        <w:rPr>
          <w:b/>
          <w:bCs/>
          <w:color w:val="FFFFFF" w:themeColor="background1"/>
          <w:sz w:val="48"/>
          <w:szCs w:val="48"/>
          <w:lang w:val="es-ES"/>
        </w:rPr>
        <w:t>Claude</w:t>
      </w:r>
      <w:r w:rsidR="00AE2908">
        <w:rPr>
          <w:b/>
          <w:bCs/>
          <w:color w:val="FFFFFF" w:themeColor="background1"/>
          <w:sz w:val="48"/>
          <w:szCs w:val="48"/>
          <w:lang w:val="es-ES"/>
        </w:rPr>
        <w:t>)</w:t>
      </w:r>
      <w:r w:rsidR="00973CA8">
        <w:rPr>
          <w:b/>
          <w:bCs/>
          <w:color w:val="FFFFFF" w:themeColor="background1"/>
          <w:sz w:val="48"/>
          <w:szCs w:val="48"/>
          <w:lang w:val="es-ES"/>
        </w:rPr>
        <w:t xml:space="preserve"> [v1.0.1]</w:t>
      </w:r>
    </w:p>
    <w:p w14:paraId="50DA46C2" w14:textId="77777777" w:rsidR="00B00B2A" w:rsidRPr="004227C7" w:rsidRDefault="00B00B2A" w:rsidP="00B00B2A">
      <w:pPr>
        <w:spacing w:after="0" w:line="240" w:lineRule="auto"/>
        <w:rPr>
          <w:rFonts w:cs="Inter Tight"/>
          <w:color w:val="FFFFFF" w:themeColor="background1"/>
          <w:sz w:val="6"/>
          <w:szCs w:val="6"/>
          <w:lang w:val="es-ES"/>
        </w:rPr>
      </w:pPr>
    </w:p>
    <w:p w14:paraId="60D9610F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24"/>
          <w:szCs w:val="24"/>
          <w:lang w:val="es-ES"/>
        </w:rPr>
      </w:pPr>
      <w:proofErr w:type="spellStart"/>
      <w:r w:rsidRPr="00F757C9">
        <w:rPr>
          <w:rFonts w:cs="Inter Tight"/>
          <w:color w:val="FFFFFF" w:themeColor="background1"/>
          <w:sz w:val="24"/>
          <w:szCs w:val="24"/>
          <w:lang w:val="es-ES"/>
        </w:rPr>
        <w:t>Documentation</w:t>
      </w:r>
      <w:proofErr w:type="spellEnd"/>
    </w:p>
    <w:p w14:paraId="0E6D5B76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145A7DA2" w14:textId="77777777" w:rsidR="00B00B2A" w:rsidRPr="00212469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30"/>
          <w:szCs w:val="30"/>
          <w:lang w:val="es-ES"/>
        </w:rPr>
      </w:pPr>
      <w:r w:rsidRPr="00EF6C40">
        <w:rPr>
          <w:rFonts w:cs="Inter Tight"/>
          <w:b/>
          <w:bCs/>
          <w:color w:val="FFFFFF" w:themeColor="background1"/>
          <w:sz w:val="28"/>
          <w:szCs w:val="28"/>
          <w:lang w:val="es-ES"/>
        </w:rPr>
        <w:t>Cristian Rodrigo Meneses Zambrana</w:t>
      </w:r>
      <w:r w:rsidRPr="00212469">
        <w:rPr>
          <w:rFonts w:cs="Inter Tight"/>
          <w:b/>
          <w:bCs/>
          <w:color w:val="FFFFFF" w:themeColor="background1"/>
          <w:sz w:val="30"/>
          <w:szCs w:val="30"/>
          <w:lang w:val="es-ES"/>
        </w:rPr>
        <w:t xml:space="preserve"> </w:t>
      </w:r>
      <w:r w:rsidRPr="00EF6C40">
        <w:rPr>
          <w:rFonts w:cs="Inter Tight"/>
          <w:i/>
          <w:iCs/>
          <w:color w:val="FFFFFF" w:themeColor="background1"/>
          <w:szCs w:val="20"/>
          <w:lang w:val="es-ES"/>
        </w:rPr>
        <w:t>77832</w:t>
      </w:r>
    </w:p>
    <w:p w14:paraId="6E92796E" w14:textId="77777777" w:rsidR="00B00B2A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0449590A" w14:textId="77777777" w:rsidR="00B00B2A" w:rsidRPr="0021246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0CE993A7" w14:textId="77777777" w:rsidR="00B00B2A" w:rsidRPr="005D1F9E" w:rsidRDefault="00B00B2A" w:rsidP="00B00B2A">
      <w:pPr>
        <w:spacing w:after="0" w:line="240" w:lineRule="auto"/>
        <w:rPr>
          <w:rFonts w:cs="Inter Tight"/>
          <w:color w:val="FFFFFF" w:themeColor="background1"/>
          <w:sz w:val="28"/>
          <w:szCs w:val="28"/>
        </w:rPr>
      </w:pPr>
      <w:r w:rsidRPr="005D1F9E">
        <w:rPr>
          <w:rFonts w:cs="Inter Tight"/>
          <w:b/>
          <w:bCs/>
          <w:color w:val="FFFFFF" w:themeColor="background1"/>
          <w:sz w:val="28"/>
          <w:szCs w:val="28"/>
        </w:rPr>
        <w:t>Professor: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>Hermann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 xml:space="preserve">Medrano </w:t>
      </w:r>
      <w:proofErr w:type="spellStart"/>
      <w:r w:rsidR="00924670" w:rsidRPr="00924670">
        <w:rPr>
          <w:rFonts w:cs="Inter Tight"/>
          <w:color w:val="FFFFFF" w:themeColor="background1"/>
          <w:sz w:val="28"/>
          <w:szCs w:val="28"/>
        </w:rPr>
        <w:t>Larrain</w:t>
      </w:r>
      <w:proofErr w:type="spellEnd"/>
    </w:p>
    <w:p w14:paraId="77D217ED" w14:textId="77777777" w:rsidR="00B00B2A" w:rsidRPr="005D1F9E" w:rsidRDefault="00B00B2A" w:rsidP="00B00B2A">
      <w:pPr>
        <w:spacing w:after="0" w:line="240" w:lineRule="auto"/>
        <w:ind w:left="720" w:firstLine="720"/>
        <w:rPr>
          <w:rFonts w:cs="Inter Tight"/>
          <w:i/>
          <w:iCs/>
          <w:color w:val="FFFFFF" w:themeColor="background1"/>
          <w:sz w:val="22"/>
        </w:rPr>
      </w:pPr>
      <w:r w:rsidRPr="005D1F9E">
        <w:rPr>
          <w:rFonts w:cs="Inter Tight"/>
          <w:i/>
          <w:iCs/>
          <w:color w:val="FFFFFF" w:themeColor="background1"/>
          <w:sz w:val="22"/>
        </w:rPr>
        <w:t xml:space="preserve">MS. </w:t>
      </w:r>
      <w:r w:rsidR="00924670">
        <w:rPr>
          <w:rFonts w:cs="Inter Tight"/>
          <w:i/>
          <w:iCs/>
          <w:color w:val="FFFFFF" w:themeColor="background1"/>
          <w:sz w:val="22"/>
        </w:rPr>
        <w:t>T</w:t>
      </w:r>
      <w:r w:rsidR="00924670" w:rsidRPr="00924670">
        <w:rPr>
          <w:rFonts w:cs="Inter Tight"/>
          <w:i/>
          <w:iCs/>
          <w:color w:val="FFFFFF" w:themeColor="background1"/>
          <w:sz w:val="22"/>
        </w:rPr>
        <w:t>elecommunications</w:t>
      </w:r>
      <w:r w:rsidR="00924670">
        <w:rPr>
          <w:rFonts w:cs="Inter Tight"/>
          <w:i/>
          <w:iCs/>
          <w:color w:val="FFFFFF" w:themeColor="background1"/>
          <w:sz w:val="22"/>
        </w:rPr>
        <w:t xml:space="preserve"> – Networking Engineer</w:t>
      </w:r>
    </w:p>
    <w:p w14:paraId="51ECCA05" w14:textId="77777777" w:rsidR="00B00B2A" w:rsidRPr="005D1F9E" w:rsidRDefault="00B00B2A" w:rsidP="00B00B2A">
      <w:pPr>
        <w:tabs>
          <w:tab w:val="left" w:pos="1072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040F0374" w14:textId="77777777" w:rsidR="00B00B2A" w:rsidRPr="005D1F9E" w:rsidRDefault="00B00B2A" w:rsidP="00B00B2A">
      <w:pPr>
        <w:tabs>
          <w:tab w:val="left" w:pos="2820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4F042041" w14:textId="77777777" w:rsidR="00B00B2A" w:rsidRPr="005D1F9E" w:rsidRDefault="00B00B2A" w:rsidP="00B00B2A">
      <w:pPr>
        <w:tabs>
          <w:tab w:val="left" w:pos="1072"/>
        </w:tabs>
        <w:spacing w:after="0" w:line="240" w:lineRule="auto"/>
        <w:ind w:firstLine="720"/>
        <w:rPr>
          <w:rFonts w:cs="Inter Tight"/>
          <w:color w:val="FFFFFF" w:themeColor="background1"/>
          <w:sz w:val="40"/>
          <w:szCs w:val="40"/>
        </w:rPr>
      </w:pPr>
    </w:p>
    <w:p w14:paraId="6C563068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Bolivian Private University</w:t>
      </w:r>
    </w:p>
    <w:p w14:paraId="418BFAF8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Faculty of Engineering and Architecture</w:t>
      </w:r>
    </w:p>
    <w:p w14:paraId="3227D93B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  <w:r w:rsidRPr="00AF3108">
        <w:rPr>
          <w:rFonts w:cs="Inter Tight"/>
          <w:b/>
          <w:bCs/>
          <w:color w:val="FFFFFF" w:themeColor="background1"/>
          <w:sz w:val="24"/>
          <w:szCs w:val="24"/>
        </w:rPr>
        <w:t>Computer Systems Engineering</w:t>
      </w:r>
    </w:p>
    <w:p w14:paraId="3DC57DCE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5C782BB7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0931EA32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5AF2240E" w14:textId="77777777" w:rsidR="00B00B2A" w:rsidRDefault="00B00B2A" w:rsidP="00B00B2A">
      <w:r w:rsidRPr="00EF6C40">
        <w:rPr>
          <w:rFonts w:cs="Inter Tight"/>
          <w:color w:val="FFFFFF" w:themeColor="background1"/>
          <w:sz w:val="24"/>
          <w:szCs w:val="24"/>
        </w:rPr>
        <w:t>Cochabamba, Bolivia</w:t>
      </w:r>
      <w:r>
        <w:rPr>
          <w:rFonts w:cs="Inter Tight"/>
          <w:color w:val="FFFFFF" w:themeColor="background1"/>
          <w:sz w:val="24"/>
          <w:szCs w:val="24"/>
        </w:rPr>
        <w:t xml:space="preserve"> August</w:t>
      </w:r>
      <w:r w:rsidRPr="00EF6C40">
        <w:rPr>
          <w:rFonts w:cs="Inter Tight"/>
          <w:color w:val="FFFFFF" w:themeColor="background1"/>
          <w:sz w:val="24"/>
          <w:szCs w:val="24"/>
        </w:rPr>
        <w:t xml:space="preserve"> 2025</w:t>
      </w:r>
    </w:p>
    <w:p w14:paraId="165E0727" w14:textId="77777777" w:rsidR="00890023" w:rsidRDefault="00890023" w:rsidP="00924670">
      <w:pPr>
        <w:spacing w:after="0" w:line="240" w:lineRule="auto"/>
      </w:pPr>
    </w:p>
    <w:p w14:paraId="30452362" w14:textId="77777777" w:rsidR="00924670" w:rsidRDefault="00924670" w:rsidP="00924670">
      <w:pPr>
        <w:spacing w:after="0" w:line="240" w:lineRule="auto"/>
      </w:pPr>
    </w:p>
    <w:p w14:paraId="676B33A0" w14:textId="77777777" w:rsidR="00924670" w:rsidRDefault="00924670" w:rsidP="00924670">
      <w:pPr>
        <w:spacing w:after="0" w:line="240" w:lineRule="auto"/>
      </w:pPr>
    </w:p>
    <w:p w14:paraId="16A876D7" w14:textId="77777777" w:rsidR="00924670" w:rsidRDefault="00924670" w:rsidP="00924670">
      <w:pPr>
        <w:spacing w:after="0" w:line="240" w:lineRule="auto"/>
      </w:pPr>
    </w:p>
    <w:p w14:paraId="57E3D74B" w14:textId="77777777" w:rsidR="00924670" w:rsidRDefault="00924670" w:rsidP="00924670">
      <w:pPr>
        <w:spacing w:after="0" w:line="240" w:lineRule="auto"/>
      </w:pPr>
    </w:p>
    <w:p w14:paraId="5AC73322" w14:textId="77777777" w:rsidR="00924670" w:rsidRDefault="00924670" w:rsidP="00924670">
      <w:pPr>
        <w:spacing w:after="0" w:line="240" w:lineRule="auto"/>
      </w:pPr>
    </w:p>
    <w:p w14:paraId="35B49653" w14:textId="103E9AE8" w:rsidR="00924670" w:rsidRDefault="00924670" w:rsidP="004227C7"/>
    <w:p w14:paraId="4CC96DE1" w14:textId="66893909" w:rsidR="00973CA8" w:rsidRDefault="00973CA8" w:rsidP="004227C7"/>
    <w:p w14:paraId="4EE1D81D" w14:textId="53CFC2E5" w:rsidR="00973CA8" w:rsidRPr="00973CA8" w:rsidRDefault="00973CA8" w:rsidP="00973CA8">
      <w:pPr>
        <w:rPr>
          <w:color w:val="002060"/>
        </w:rPr>
      </w:pPr>
      <w:r w:rsidRPr="00973CA8">
        <w:rPr>
          <w:color w:val="002060"/>
        </w:rPr>
        <w:lastRenderedPageBreak/>
        <w:t xml:space="preserve">use of </w:t>
      </w:r>
      <w:proofErr w:type="spellStart"/>
      <w:r w:rsidRPr="00973CA8">
        <w:rPr>
          <w:color w:val="002060"/>
        </w:rPr>
        <w:t>vlan</w:t>
      </w:r>
      <w:proofErr w:type="spellEnd"/>
      <w:r w:rsidRPr="00973CA8">
        <w:rPr>
          <w:color w:val="002060"/>
        </w:rPr>
        <w:t xml:space="preserve"> 18 instead of the networks: 145.0.10.2 – 66.2.10.2</w:t>
      </w:r>
    </w:p>
    <w:p w14:paraId="531DA4B3" w14:textId="77777777" w:rsidR="00973CA8" w:rsidRDefault="00973CA8" w:rsidP="00973CA8"/>
    <w:p w14:paraId="5D6ACB75" w14:textId="77777777" w:rsidR="00973CA8" w:rsidRDefault="00973CA8" w:rsidP="00973CA8"/>
    <w:p w14:paraId="5D40C469" w14:textId="33444729" w:rsidR="00973CA8" w:rsidRDefault="00973CA8" w:rsidP="00973CA8">
      <w:pPr>
        <w:pStyle w:val="Ttulo1"/>
        <w:rPr>
          <w:rFonts w:ascii="Times New Roman" w:hAnsi="Times New Roman"/>
          <w:szCs w:val="48"/>
        </w:rPr>
      </w:pPr>
      <w:r>
        <w:t>GNS3 Enterprise Network Configuration Guide - CORRECTED VERSION</w:t>
      </w:r>
    </w:p>
    <w:p w14:paraId="18BBCD0F" w14:textId="77777777" w:rsidR="00973CA8" w:rsidRDefault="00973CA8" w:rsidP="00973CA8">
      <w:pPr>
        <w:pStyle w:val="Ttulo2"/>
      </w:pPr>
      <w:r>
        <w:t>Network Overview</w:t>
      </w:r>
    </w:p>
    <w:p w14:paraId="77B674EA" w14:textId="77777777" w:rsidR="00973CA8" w:rsidRDefault="00973CA8" w:rsidP="00973CA8">
      <w:pPr>
        <w:pStyle w:val="NormalWeb"/>
      </w:pPr>
      <w:r>
        <w:t>This lab implements a complex enterprise network with:</w:t>
      </w:r>
    </w:p>
    <w:p w14:paraId="2DB02540" w14:textId="77777777" w:rsidR="00973CA8" w:rsidRDefault="00973CA8" w:rsidP="00973CA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6 Routers (R1-R6 + ISP) with OSPF WAN routing</w:t>
      </w:r>
    </w:p>
    <w:p w14:paraId="5991E5FC" w14:textId="77777777" w:rsidR="00973CA8" w:rsidRDefault="00973CA8" w:rsidP="00973CA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6 Switches (SW1-SW6) with Layer 3 capability on SW1/SW2</w:t>
      </w:r>
    </w:p>
    <w:p w14:paraId="4D30D74D" w14:textId="77777777" w:rsidR="00973CA8" w:rsidRDefault="00973CA8" w:rsidP="00973CA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Multiple VLANs with HSRP redundancy</w:t>
      </w:r>
    </w:p>
    <w:p w14:paraId="65C08E3F" w14:textId="77777777" w:rsidR="00973CA8" w:rsidRDefault="00973CA8" w:rsidP="00973CA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NAT on edge routers (R5/R6)</w:t>
      </w:r>
    </w:p>
    <w:p w14:paraId="271DE898" w14:textId="77777777" w:rsidR="00973CA8" w:rsidRDefault="00973CA8" w:rsidP="00973CA8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Multiple services (DHCP, DNS, Web, PBX)</w:t>
      </w:r>
    </w:p>
    <w:p w14:paraId="4170E3AA" w14:textId="77777777" w:rsidR="00973CA8" w:rsidRDefault="00973CA8" w:rsidP="00973CA8">
      <w:pPr>
        <w:pStyle w:val="Ttulo2"/>
      </w:pPr>
      <w:r>
        <w:t>WAN Network Usage</w:t>
      </w:r>
    </w:p>
    <w:p w14:paraId="22DABF6F" w14:textId="77777777" w:rsidR="00973CA8" w:rsidRDefault="00973CA8" w:rsidP="00973CA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145.0.10.0/28</w:t>
      </w:r>
      <w:r>
        <w:t>: ISP ↔ R5 (Primary internet gateway)</w:t>
      </w:r>
    </w:p>
    <w:p w14:paraId="3CEED486" w14:textId="77777777" w:rsidR="00973CA8" w:rsidRDefault="00973CA8" w:rsidP="00973CA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66.2.10.0/28</w:t>
      </w:r>
      <w:r>
        <w:t>: ISP ↔ R6 (Secondary internet gateway)</w:t>
      </w:r>
    </w:p>
    <w:p w14:paraId="315BF24C" w14:textId="77777777" w:rsidR="00973CA8" w:rsidRDefault="00973CA8" w:rsidP="00973CA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192.10.x.x/30</w:t>
      </w:r>
      <w:r>
        <w:t>: Internal WAN router-to-router links</w:t>
      </w:r>
    </w:p>
    <w:p w14:paraId="2F6B0A61" w14:textId="77777777" w:rsidR="00973CA8" w:rsidRDefault="00973CA8" w:rsidP="00973CA8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10.12.10.0/28 (VLAN 18)</w:t>
      </w:r>
      <w:r>
        <w:t>: Router-to-switch interconnection (LAN side)</w:t>
      </w:r>
    </w:p>
    <w:p w14:paraId="3879EAA1" w14:textId="77777777" w:rsidR="00973CA8" w:rsidRDefault="00973CA8" w:rsidP="00973CA8">
      <w:pPr>
        <w:pStyle w:val="Ttulo2"/>
      </w:pPr>
      <w:r>
        <w:t>Phase 1: WAN Router Configuration</w:t>
      </w:r>
    </w:p>
    <w:p w14:paraId="382AEF97" w14:textId="77777777" w:rsidR="00973CA8" w:rsidRDefault="00973CA8" w:rsidP="00973CA8">
      <w:pPr>
        <w:pStyle w:val="Ttulo3"/>
      </w:pPr>
      <w:r>
        <w:t>ISP Router Configuration</w:t>
      </w:r>
    </w:p>
    <w:p w14:paraId="62364A2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hostname ISP</w:t>
      </w:r>
    </w:p>
    <w:p w14:paraId="57C85D6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CB486C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GigabitEthernet0/0</w:t>
      </w:r>
    </w:p>
    <w:p w14:paraId="74A3168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R3"</w:t>
      </w:r>
    </w:p>
    <w:p w14:paraId="2FA4D0A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192.10.0.1 255.255.255.252</w:t>
      </w:r>
    </w:p>
    <w:p w14:paraId="60E6523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7EEBF75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D7DBB9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GigabitEthernet0/1</w:t>
      </w:r>
    </w:p>
    <w:p w14:paraId="1B93A0F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R4"</w:t>
      </w:r>
    </w:p>
    <w:p w14:paraId="09924A1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192.10.1.1 255.255.255.252</w:t>
      </w:r>
    </w:p>
    <w:p w14:paraId="4C32317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3C9FC65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889E9D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GigabitEthernet0/2</w:t>
      </w:r>
    </w:p>
    <w:p w14:paraId="3DDC302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R5"</w:t>
      </w:r>
    </w:p>
    <w:p w14:paraId="432FFC3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145.0.10.1 255.255.255.240</w:t>
      </w:r>
    </w:p>
    <w:p w14:paraId="22ECB99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6E98418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2178F7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GigabitEthernet0/3</w:t>
      </w:r>
    </w:p>
    <w:p w14:paraId="3CE6DE5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R6"</w:t>
      </w:r>
    </w:p>
    <w:p w14:paraId="7FED300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66.2.10.1 255.255.255.240</w:t>
      </w:r>
    </w:p>
    <w:p w14:paraId="4957AC9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4385246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!</w:t>
      </w:r>
    </w:p>
    <w:p w14:paraId="65D24D7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Loopback0</w:t>
      </w:r>
    </w:p>
    <w:p w14:paraId="4FF1F9E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8.8.8.8 255.255.255.255</w:t>
      </w:r>
    </w:p>
    <w:p w14:paraId="110E38C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9A4831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Loopback1</w:t>
      </w:r>
    </w:p>
    <w:p w14:paraId="67467CB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8.8.4.4 255.255.255.255</w:t>
      </w:r>
    </w:p>
    <w:p w14:paraId="162B9DD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2253631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router </w:t>
      </w:r>
      <w:proofErr w:type="spellStart"/>
      <w:r>
        <w:rPr>
          <w:rStyle w:val="CdigoHTML"/>
        </w:rPr>
        <w:t>ospf</w:t>
      </w:r>
      <w:proofErr w:type="spellEnd"/>
      <w:r>
        <w:rPr>
          <w:rStyle w:val="CdigoHTML"/>
        </w:rPr>
        <w:t xml:space="preserve"> 1</w:t>
      </w:r>
    </w:p>
    <w:p w14:paraId="740DAB0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router-id 1.1.1.1</w:t>
      </w:r>
    </w:p>
    <w:p w14:paraId="4B67B39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192.10.0.0 0.0.0.3 area 0</w:t>
      </w:r>
    </w:p>
    <w:p w14:paraId="6461859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192.10.1.0 0.0.0.3 area 0</w:t>
      </w:r>
    </w:p>
    <w:p w14:paraId="0C4ED49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145.0.10.0 0.0.0.15 area 0</w:t>
      </w:r>
    </w:p>
    <w:p w14:paraId="473F4DF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66.2.10.0 0.0.0.15 area 0</w:t>
      </w:r>
    </w:p>
    <w:p w14:paraId="629E1E9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8.8.8.8 0.0.0.0 area 0</w:t>
      </w:r>
    </w:p>
    <w:p w14:paraId="67098E3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8.8.4.4 0.0.0.0 area 0</w:t>
      </w:r>
    </w:p>
    <w:p w14:paraId="74A155ED" w14:textId="77777777" w:rsidR="00973CA8" w:rsidRDefault="00973CA8" w:rsidP="00973CA8">
      <w:pPr>
        <w:pStyle w:val="Ttulo3"/>
      </w:pPr>
      <w:r>
        <w:t>R1 Configuration</w:t>
      </w:r>
    </w:p>
    <w:p w14:paraId="6C6A5AA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hostname R1</w:t>
      </w:r>
    </w:p>
    <w:p w14:paraId="4724DF1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C8F12C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GigabitEthernet0/0</w:t>
      </w:r>
    </w:p>
    <w:p w14:paraId="47D12B1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R2"</w:t>
      </w:r>
    </w:p>
    <w:p w14:paraId="3E6E414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192.10.5.1 255.255.255.252</w:t>
      </w:r>
    </w:p>
    <w:p w14:paraId="26CA542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3B0B011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03657B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GigabitEthernet0/1</w:t>
      </w:r>
    </w:p>
    <w:p w14:paraId="2FCF67A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R3"</w:t>
      </w:r>
    </w:p>
    <w:p w14:paraId="42C7AA7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192.10.4.2 255.255.255.252</w:t>
      </w:r>
    </w:p>
    <w:p w14:paraId="00E441D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4FBDE8E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39D016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router </w:t>
      </w:r>
      <w:proofErr w:type="spellStart"/>
      <w:r>
        <w:rPr>
          <w:rStyle w:val="CdigoHTML"/>
        </w:rPr>
        <w:t>ospf</w:t>
      </w:r>
      <w:proofErr w:type="spellEnd"/>
      <w:r>
        <w:rPr>
          <w:rStyle w:val="CdigoHTML"/>
        </w:rPr>
        <w:t xml:space="preserve"> 1</w:t>
      </w:r>
    </w:p>
    <w:p w14:paraId="794B615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router-id 2.2.2.2</w:t>
      </w:r>
    </w:p>
    <w:p w14:paraId="5BE17AA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192.10.5.0 0.0.0.3 area 0</w:t>
      </w:r>
    </w:p>
    <w:p w14:paraId="742A456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192.10.4.0 0.0.0.3 area 0</w:t>
      </w:r>
    </w:p>
    <w:p w14:paraId="14B6901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default-information originate</w:t>
      </w:r>
    </w:p>
    <w:p w14:paraId="3AC2710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0774654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0.0.0.0 0.0.0.0 192.10.4.1</w:t>
      </w:r>
    </w:p>
    <w:p w14:paraId="0AD1D91D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10.0.10.0 255.255.255.0 10.12.10.1</w:t>
      </w:r>
    </w:p>
    <w:p w14:paraId="2F82E3C9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192.168.10.0 255.255.255.0 10.12.10.1</w:t>
      </w:r>
    </w:p>
    <w:p w14:paraId="4B695CFA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172.16.10.0 255.255.255.0 10.12.10.1</w:t>
      </w:r>
    </w:p>
    <w:p w14:paraId="2420BD30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10.1.10.0 255.255.255.0 10.12.10.1</w:t>
      </w:r>
    </w:p>
    <w:p w14:paraId="1706902A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172.1.10.0 255.255.255.0 10.12.10.1</w:t>
      </w:r>
    </w:p>
    <w:p w14:paraId="71D557CC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10.12.10.0 255.255.255.240 10.12.10.1</w:t>
      </w:r>
    </w:p>
    <w:p w14:paraId="20962453" w14:textId="77777777" w:rsidR="00973CA8" w:rsidRDefault="00973CA8" w:rsidP="00973CA8">
      <w:pPr>
        <w:pStyle w:val="Ttulo3"/>
      </w:pPr>
      <w:r>
        <w:t>R2 Configuration</w:t>
      </w:r>
    </w:p>
    <w:p w14:paraId="3AFC375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hostname R2</w:t>
      </w:r>
    </w:p>
    <w:p w14:paraId="78E36DA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7F36FB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GigabitEthernet0/0</w:t>
      </w:r>
    </w:p>
    <w:p w14:paraId="6111D90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R1"</w:t>
      </w:r>
    </w:p>
    <w:p w14:paraId="04BF028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192.10.5.2 255.255.255.252</w:t>
      </w:r>
    </w:p>
    <w:p w14:paraId="2ED10F5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2545968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79AD904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GigabitEthernet0/1</w:t>
      </w:r>
    </w:p>
    <w:p w14:paraId="1285446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R3"</w:t>
      </w:r>
    </w:p>
    <w:p w14:paraId="1D9DA48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192.10.3.1 255.255.255.252</w:t>
      </w:r>
    </w:p>
    <w:p w14:paraId="43BE37C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736E612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!</w:t>
      </w:r>
    </w:p>
    <w:p w14:paraId="6C91CDD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GigabitEthernet0/2</w:t>
      </w:r>
    </w:p>
    <w:p w14:paraId="30918AB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R4"</w:t>
      </w:r>
    </w:p>
    <w:p w14:paraId="5A8271F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192.10.2.2 255.255.255.252</w:t>
      </w:r>
    </w:p>
    <w:p w14:paraId="595A8CA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01D3F6C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BAE3A8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GigabitEthernet0/3</w:t>
      </w:r>
    </w:p>
    <w:p w14:paraId="2607526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</w:t>
      </w:r>
      <w:proofErr w:type="spellStart"/>
      <w:r>
        <w:rPr>
          <w:rStyle w:val="CdigoHTML"/>
        </w:rPr>
        <w:t>ARHuawei</w:t>
      </w:r>
      <w:proofErr w:type="spellEnd"/>
      <w:r>
        <w:rPr>
          <w:rStyle w:val="CdigoHTML"/>
        </w:rPr>
        <w:t>"</w:t>
      </w:r>
    </w:p>
    <w:p w14:paraId="01F0838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192.168.10.1 255.255.255.252</w:t>
      </w:r>
    </w:p>
    <w:p w14:paraId="02F354B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4C050B6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78935DF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router </w:t>
      </w:r>
      <w:proofErr w:type="spellStart"/>
      <w:r>
        <w:rPr>
          <w:rStyle w:val="CdigoHTML"/>
        </w:rPr>
        <w:t>ospf</w:t>
      </w:r>
      <w:proofErr w:type="spellEnd"/>
      <w:r>
        <w:rPr>
          <w:rStyle w:val="CdigoHTML"/>
        </w:rPr>
        <w:t xml:space="preserve"> 1</w:t>
      </w:r>
    </w:p>
    <w:p w14:paraId="48894A2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router-id 3.3.3.3</w:t>
      </w:r>
    </w:p>
    <w:p w14:paraId="55EE068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192.10.5.0 0.0.0.3 area 0</w:t>
      </w:r>
    </w:p>
    <w:p w14:paraId="277DD69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192.10.3.0 0.0.0.3 area 0</w:t>
      </w:r>
    </w:p>
    <w:p w14:paraId="219D4AE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192.10.2.0 0.0.0.3 area 0</w:t>
      </w:r>
    </w:p>
    <w:p w14:paraId="2A4E30D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192.168.10.0 0.0.0.3 area 0</w:t>
      </w:r>
    </w:p>
    <w:p w14:paraId="14B399A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default-information originate</w:t>
      </w:r>
    </w:p>
    <w:p w14:paraId="491B037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2C61F8D4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0.0.0.0 0.0.0.0 192.10.2.1</w:t>
      </w:r>
    </w:p>
    <w:p w14:paraId="4593A0C0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10.0.10.0 255.255.255.0 10.12.10.1</w:t>
      </w:r>
    </w:p>
    <w:p w14:paraId="4B8AC762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192.168.10.0 255.255.255.0 10.12.10.1</w:t>
      </w:r>
    </w:p>
    <w:p w14:paraId="260FC814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172.16.10.0 255.255.255.0 10.12.10.1</w:t>
      </w:r>
    </w:p>
    <w:p w14:paraId="467B7A10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10.1.10.0 255.255.255.0 10.12.10.1</w:t>
      </w:r>
    </w:p>
    <w:p w14:paraId="0A0686A4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172.1.10.0 255.255.255.0 10.12.10.1</w:t>
      </w:r>
    </w:p>
    <w:p w14:paraId="3767F85A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10.12.10.0 255.255.255.240 10.12.10.1</w:t>
      </w:r>
    </w:p>
    <w:p w14:paraId="2AAF6612" w14:textId="77777777" w:rsidR="00973CA8" w:rsidRDefault="00973CA8" w:rsidP="00973CA8">
      <w:pPr>
        <w:pStyle w:val="Ttulo3"/>
      </w:pPr>
      <w:r>
        <w:t>R3 Configuration</w:t>
      </w:r>
    </w:p>
    <w:p w14:paraId="25EB7E0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hostname R3</w:t>
      </w:r>
    </w:p>
    <w:p w14:paraId="564FBDC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C31055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GigabitEthernet0/0</w:t>
      </w:r>
    </w:p>
    <w:p w14:paraId="0FA79AD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ISP"</w:t>
      </w:r>
    </w:p>
    <w:p w14:paraId="2BEC5D6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192.10.0.2 255.255.255.252</w:t>
      </w:r>
    </w:p>
    <w:p w14:paraId="25C8522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1105315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F42716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GigabitEthernet0/1</w:t>
      </w:r>
    </w:p>
    <w:p w14:paraId="030663D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R1"</w:t>
      </w:r>
    </w:p>
    <w:p w14:paraId="2731625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192.10.4.1 255.255.255.252</w:t>
      </w:r>
    </w:p>
    <w:p w14:paraId="2C96434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1BA0CB7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2A9B28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GigabitEthernet0/2</w:t>
      </w:r>
    </w:p>
    <w:p w14:paraId="43329DE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R2"</w:t>
      </w:r>
    </w:p>
    <w:p w14:paraId="07E0EEA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192.10.3.2 255.255.255.252</w:t>
      </w:r>
    </w:p>
    <w:p w14:paraId="5B315D6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0FDA251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ECDE54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router </w:t>
      </w:r>
      <w:proofErr w:type="spellStart"/>
      <w:r>
        <w:rPr>
          <w:rStyle w:val="CdigoHTML"/>
        </w:rPr>
        <w:t>ospf</w:t>
      </w:r>
      <w:proofErr w:type="spellEnd"/>
      <w:r>
        <w:rPr>
          <w:rStyle w:val="CdigoHTML"/>
        </w:rPr>
        <w:t xml:space="preserve"> 1</w:t>
      </w:r>
    </w:p>
    <w:p w14:paraId="7BE1D3A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router-id 4.4.4.4</w:t>
      </w:r>
    </w:p>
    <w:p w14:paraId="21814EA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192.10.0.0 0.0.0.3 area 0</w:t>
      </w:r>
    </w:p>
    <w:p w14:paraId="78B29A0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192.10.4.0 0.0.0.3 area 0</w:t>
      </w:r>
    </w:p>
    <w:p w14:paraId="76CCF8E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192.10.3.0 0.0.0.3 area 0</w:t>
      </w:r>
    </w:p>
    <w:p w14:paraId="3076A764" w14:textId="77777777" w:rsidR="00973CA8" w:rsidRDefault="00973CA8" w:rsidP="00973CA8">
      <w:pPr>
        <w:pStyle w:val="Ttulo3"/>
      </w:pPr>
      <w:r>
        <w:t>R4 Configuration</w:t>
      </w:r>
    </w:p>
    <w:p w14:paraId="5300749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hostname R4</w:t>
      </w:r>
    </w:p>
    <w:p w14:paraId="5385360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876390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GigabitEthernet0/0</w:t>
      </w:r>
    </w:p>
    <w:p w14:paraId="2A75B76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description "Connection to ISP"</w:t>
      </w:r>
    </w:p>
    <w:p w14:paraId="0108B9D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192.10.1.2 255.255.255.252</w:t>
      </w:r>
    </w:p>
    <w:p w14:paraId="46CD358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498B7B7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70D9B5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GigabitEthernet0/1</w:t>
      </w:r>
    </w:p>
    <w:p w14:paraId="300C46A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R2"</w:t>
      </w:r>
    </w:p>
    <w:p w14:paraId="61FF081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192.10.2.1 255.255.255.252</w:t>
      </w:r>
    </w:p>
    <w:p w14:paraId="0FE59C7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76B059B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66ED58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router </w:t>
      </w:r>
      <w:proofErr w:type="spellStart"/>
      <w:r>
        <w:rPr>
          <w:rStyle w:val="CdigoHTML"/>
        </w:rPr>
        <w:t>ospf</w:t>
      </w:r>
      <w:proofErr w:type="spellEnd"/>
      <w:r>
        <w:rPr>
          <w:rStyle w:val="CdigoHTML"/>
        </w:rPr>
        <w:t xml:space="preserve"> 1</w:t>
      </w:r>
    </w:p>
    <w:p w14:paraId="4502E5F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router-id 5.5.5.5</w:t>
      </w:r>
    </w:p>
    <w:p w14:paraId="1B3D6F4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192.10.1.0 0.0.0.3 area 0</w:t>
      </w:r>
    </w:p>
    <w:p w14:paraId="1EE3C1C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192.10.2.0 0.0.0.3 area 0</w:t>
      </w:r>
    </w:p>
    <w:p w14:paraId="228CC85B" w14:textId="77777777" w:rsidR="00973CA8" w:rsidRDefault="00973CA8" w:rsidP="00973CA8">
      <w:pPr>
        <w:pStyle w:val="Ttulo3"/>
      </w:pPr>
      <w:r>
        <w:t>R5 Configuration (Internet Gateway + NAT)</w:t>
      </w:r>
    </w:p>
    <w:p w14:paraId="0DEF0A3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hostname R5</w:t>
      </w:r>
    </w:p>
    <w:p w14:paraId="26680B4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085126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GigabitEthernet0/0</w:t>
      </w:r>
    </w:p>
    <w:p w14:paraId="0C1F1BE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ISP - WAN"</w:t>
      </w:r>
    </w:p>
    <w:p w14:paraId="207E791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145.0.10.2 255.255.255.240</w:t>
      </w:r>
    </w:p>
    <w:p w14:paraId="2EF906B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outside</w:t>
      </w:r>
    </w:p>
    <w:p w14:paraId="228487D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515D33D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7F9B902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GigabitEthernet0/1</w:t>
      </w:r>
    </w:p>
    <w:p w14:paraId="0DF6B2E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SW1 - VLAN 18"</w:t>
      </w:r>
    </w:p>
    <w:p w14:paraId="4C3A870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10.12.10.2 255.255.255.240</w:t>
      </w:r>
    </w:p>
    <w:p w14:paraId="7C5C324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inside</w:t>
      </w:r>
    </w:p>
    <w:p w14:paraId="7802845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18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10.12.10.1</w:t>
      </w:r>
    </w:p>
    <w:p w14:paraId="139D069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18 priority 110</w:t>
      </w:r>
    </w:p>
    <w:p w14:paraId="0A1336E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18 preempt</w:t>
      </w:r>
    </w:p>
    <w:p w14:paraId="1E2E50E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71E17F1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72D637E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 NAT Configuration</w:t>
      </w:r>
    </w:p>
    <w:p w14:paraId="1F2C6886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inside source static </w:t>
      </w:r>
      <w:proofErr w:type="spellStart"/>
      <w:r>
        <w:rPr>
          <w:rStyle w:val="CdigoHTML"/>
        </w:rPr>
        <w:t>tcp</w:t>
      </w:r>
      <w:proofErr w:type="spellEnd"/>
      <w:r>
        <w:rPr>
          <w:rStyle w:val="CdigoHTML"/>
        </w:rPr>
        <w:t xml:space="preserve"> 10.1.10.10 80 145.0.10.2 80</w:t>
      </w:r>
    </w:p>
    <w:p w14:paraId="05B2A60A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inside source static </w:t>
      </w:r>
      <w:proofErr w:type="spellStart"/>
      <w:r>
        <w:rPr>
          <w:rStyle w:val="CdigoHTML"/>
        </w:rPr>
        <w:t>udp</w:t>
      </w:r>
      <w:proofErr w:type="spellEnd"/>
      <w:r>
        <w:rPr>
          <w:rStyle w:val="CdigoHTML"/>
        </w:rPr>
        <w:t xml:space="preserve"> 10.1.10.10 53 145.0.10.2 53</w:t>
      </w:r>
    </w:p>
    <w:p w14:paraId="31987A71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inside source list 1 interface GigabitEthernet0/0 overload</w:t>
      </w:r>
    </w:p>
    <w:p w14:paraId="419E0C5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74CC79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access-list 1 permit 10.0.10.0 0.0.0.255</w:t>
      </w:r>
    </w:p>
    <w:p w14:paraId="0791BF1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access-list 1 permit 192.168.10.0 0.0.0.255</w:t>
      </w:r>
    </w:p>
    <w:p w14:paraId="7D5D1AB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access-list 1 permit 172.16.10.0 0.0.0.255</w:t>
      </w:r>
    </w:p>
    <w:p w14:paraId="77D6C94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access-list 1 permit 10.1.10.0 0.0.0.255</w:t>
      </w:r>
    </w:p>
    <w:p w14:paraId="05F3965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access-list 1 permit 172.1.10.0 0.0.0.255</w:t>
      </w:r>
    </w:p>
    <w:p w14:paraId="6CDA2A7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access-list 1 permit 10.12.10.0 0.0.0.15</w:t>
      </w:r>
    </w:p>
    <w:p w14:paraId="089CFCC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99AA32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router </w:t>
      </w:r>
      <w:proofErr w:type="spellStart"/>
      <w:r>
        <w:rPr>
          <w:rStyle w:val="CdigoHTML"/>
        </w:rPr>
        <w:t>ospf</w:t>
      </w:r>
      <w:proofErr w:type="spellEnd"/>
      <w:r>
        <w:rPr>
          <w:rStyle w:val="CdigoHTML"/>
        </w:rPr>
        <w:t xml:space="preserve"> 1</w:t>
      </w:r>
    </w:p>
    <w:p w14:paraId="0C71095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router-id 6.6.6.6</w:t>
      </w:r>
    </w:p>
    <w:p w14:paraId="6780656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145.0.10.0 0.0.0.15 area 0</w:t>
      </w:r>
    </w:p>
    <w:p w14:paraId="43C045D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10.12.10.0 0.0.0.15 area 0</w:t>
      </w:r>
    </w:p>
    <w:p w14:paraId="42432B62" w14:textId="77777777" w:rsidR="00973CA8" w:rsidRDefault="00973CA8" w:rsidP="00973CA8">
      <w:pPr>
        <w:pStyle w:val="Ttulo3"/>
      </w:pPr>
      <w:r>
        <w:t>R6 Configuration (Backup Internet Gateway + NAT)</w:t>
      </w:r>
    </w:p>
    <w:p w14:paraId="25E41AE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hostname R6</w:t>
      </w:r>
    </w:p>
    <w:p w14:paraId="3AE8002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7159DC6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GigabitEthernet0/0</w:t>
      </w:r>
    </w:p>
    <w:p w14:paraId="1F68991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ISP - WAN"</w:t>
      </w:r>
    </w:p>
    <w:p w14:paraId="0AC6843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66.2.10.2 255.255.255.240</w:t>
      </w:r>
    </w:p>
    <w:p w14:paraId="7CCBF36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outside</w:t>
      </w:r>
    </w:p>
    <w:p w14:paraId="3746593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20D96AE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FE5C95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GigabitEthernet0/1</w:t>
      </w:r>
    </w:p>
    <w:p w14:paraId="3D69469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SW2 - VLAN 18"</w:t>
      </w:r>
    </w:p>
    <w:p w14:paraId="0AC6466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10.12.10.3 255.255.255.240</w:t>
      </w:r>
    </w:p>
    <w:p w14:paraId="7388C48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inside</w:t>
      </w:r>
    </w:p>
    <w:p w14:paraId="60E91FD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18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10.12.10.1</w:t>
      </w:r>
    </w:p>
    <w:p w14:paraId="6A77C4B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18 priority 90</w:t>
      </w:r>
    </w:p>
    <w:p w14:paraId="0FC358A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18 preempt</w:t>
      </w:r>
    </w:p>
    <w:p w14:paraId="542C0DC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391862D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779538C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 NAT Configuration (Redundant)</w:t>
      </w:r>
    </w:p>
    <w:p w14:paraId="32B14174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inside source static </w:t>
      </w:r>
      <w:proofErr w:type="spellStart"/>
      <w:r>
        <w:rPr>
          <w:rStyle w:val="CdigoHTML"/>
        </w:rPr>
        <w:t>tcp</w:t>
      </w:r>
      <w:proofErr w:type="spellEnd"/>
      <w:r>
        <w:rPr>
          <w:rStyle w:val="CdigoHTML"/>
        </w:rPr>
        <w:t xml:space="preserve"> 10.1.10.10 80 66.2.10.2 80</w:t>
      </w:r>
    </w:p>
    <w:p w14:paraId="5528DA7A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inside source static </w:t>
      </w:r>
      <w:proofErr w:type="spellStart"/>
      <w:r>
        <w:rPr>
          <w:rStyle w:val="CdigoHTML"/>
        </w:rPr>
        <w:t>udp</w:t>
      </w:r>
      <w:proofErr w:type="spellEnd"/>
      <w:r>
        <w:rPr>
          <w:rStyle w:val="CdigoHTML"/>
        </w:rPr>
        <w:t xml:space="preserve"> 10.1.10.10 53 66.2.10.2 53</w:t>
      </w:r>
    </w:p>
    <w:p w14:paraId="1B526445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inside source list 1 interface GigabitEthernet0/0 overload</w:t>
      </w:r>
    </w:p>
    <w:p w14:paraId="42DD7EC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654D48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access-list 1 permit 10.0.10.0 0.0.0.255</w:t>
      </w:r>
    </w:p>
    <w:p w14:paraId="3F6B43F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access-list 1 permit 192.168.10.0 0.0.0.255</w:t>
      </w:r>
    </w:p>
    <w:p w14:paraId="111C638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access-list 1 permit 172.16.10.0 0.0.0.255</w:t>
      </w:r>
    </w:p>
    <w:p w14:paraId="09222BD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access-list 1 permit 10.1.10.0 0.0.0.255</w:t>
      </w:r>
    </w:p>
    <w:p w14:paraId="7EF8F17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access-list 1 permit 172.1.10.0 0.0.0.255</w:t>
      </w:r>
    </w:p>
    <w:p w14:paraId="2F53F63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access-list 1 permit 10.12.10.0 0.0.0.15</w:t>
      </w:r>
    </w:p>
    <w:p w14:paraId="431A48D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2685EC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router </w:t>
      </w:r>
      <w:proofErr w:type="spellStart"/>
      <w:r>
        <w:rPr>
          <w:rStyle w:val="CdigoHTML"/>
        </w:rPr>
        <w:t>ospf</w:t>
      </w:r>
      <w:proofErr w:type="spellEnd"/>
      <w:r>
        <w:rPr>
          <w:rStyle w:val="CdigoHTML"/>
        </w:rPr>
        <w:t xml:space="preserve"> 1</w:t>
      </w:r>
    </w:p>
    <w:p w14:paraId="5908E4D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router-id 7.7.7.7</w:t>
      </w:r>
    </w:p>
    <w:p w14:paraId="4540D3B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66.2.10.0 0.0.0.15 area 0</w:t>
      </w:r>
    </w:p>
    <w:p w14:paraId="63060C3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network 10.12.10.0 0.0.0.15 area 0</w:t>
      </w:r>
    </w:p>
    <w:p w14:paraId="7A1038F4" w14:textId="77777777" w:rsidR="00973CA8" w:rsidRDefault="00973CA8" w:rsidP="00973CA8">
      <w:pPr>
        <w:pStyle w:val="Ttulo2"/>
      </w:pPr>
      <w:r>
        <w:t>Phase 2: Layer 3 Switch Configuration (SW1 &amp; SW2)</w:t>
      </w:r>
    </w:p>
    <w:p w14:paraId="5B65DCB4" w14:textId="77777777" w:rsidR="00973CA8" w:rsidRDefault="00973CA8" w:rsidP="00973CA8">
      <w:pPr>
        <w:pStyle w:val="Ttulo3"/>
      </w:pPr>
      <w:r>
        <w:t>SW1 Configuration (Root for VLANs 10,11,12)</w:t>
      </w:r>
    </w:p>
    <w:p w14:paraId="6DD0CD2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hostname SW1</w:t>
      </w:r>
    </w:p>
    <w:p w14:paraId="7E5BB40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1F1730D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enable secret cisco</w:t>
      </w:r>
    </w:p>
    <w:p w14:paraId="57BA558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2270855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username admin password cisco</w:t>
      </w:r>
    </w:p>
    <w:p w14:paraId="51B9591D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domain-name cisco.com</w:t>
      </w:r>
    </w:p>
    <w:p w14:paraId="4E9C91F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crypto key generate </w:t>
      </w:r>
      <w:proofErr w:type="spellStart"/>
      <w:r>
        <w:rPr>
          <w:rStyle w:val="CdigoHTML"/>
        </w:rPr>
        <w:t>rsa</w:t>
      </w:r>
      <w:proofErr w:type="spellEnd"/>
      <w:r>
        <w:rPr>
          <w:rStyle w:val="CdigoHTML"/>
        </w:rPr>
        <w:t xml:space="preserve"> modulus 1024</w:t>
      </w:r>
    </w:p>
    <w:p w14:paraId="67978D4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C1509D5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domain cisco.com</w:t>
      </w:r>
    </w:p>
    <w:p w14:paraId="0E270D12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mode server</w:t>
      </w:r>
    </w:p>
    <w:p w14:paraId="0B2D131B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password cisco</w:t>
      </w:r>
    </w:p>
    <w:p w14:paraId="5B42A2B0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version 2</w:t>
      </w:r>
    </w:p>
    <w:p w14:paraId="2668166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2302671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10</w:t>
      </w:r>
    </w:p>
    <w:p w14:paraId="0C3F794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name </w:t>
      </w:r>
      <w:proofErr w:type="spellStart"/>
      <w:r>
        <w:rPr>
          <w:rStyle w:val="CdigoHTML"/>
        </w:rPr>
        <w:t>gerencia</w:t>
      </w:r>
      <w:proofErr w:type="spellEnd"/>
    </w:p>
    <w:p w14:paraId="7A1D0D95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11</w:t>
      </w:r>
    </w:p>
    <w:p w14:paraId="479F0E1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name </w:t>
      </w:r>
      <w:proofErr w:type="spellStart"/>
      <w:r>
        <w:rPr>
          <w:rStyle w:val="CdigoHTML"/>
        </w:rPr>
        <w:t>administracion</w:t>
      </w:r>
      <w:proofErr w:type="spellEnd"/>
    </w:p>
    <w:p w14:paraId="3BEBAA52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12</w:t>
      </w:r>
    </w:p>
    <w:p w14:paraId="5AF1E73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name VoIP</w:t>
      </w:r>
    </w:p>
    <w:p w14:paraId="0D3F8073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13</w:t>
      </w:r>
    </w:p>
    <w:p w14:paraId="582F64F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name IT</w:t>
      </w:r>
    </w:p>
    <w:p w14:paraId="2D421401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15</w:t>
      </w:r>
    </w:p>
    <w:p w14:paraId="5B0638E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name </w:t>
      </w:r>
      <w:proofErr w:type="spellStart"/>
      <w:r>
        <w:rPr>
          <w:rStyle w:val="CdigoHTML"/>
        </w:rPr>
        <w:t>Admin_Equipos</w:t>
      </w:r>
      <w:proofErr w:type="spellEnd"/>
    </w:p>
    <w:p w14:paraId="18C14418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lastRenderedPageBreak/>
        <w:t>vlan</w:t>
      </w:r>
      <w:proofErr w:type="spellEnd"/>
      <w:r>
        <w:rPr>
          <w:rStyle w:val="CdigoHTML"/>
        </w:rPr>
        <w:t xml:space="preserve"> 18</w:t>
      </w:r>
    </w:p>
    <w:p w14:paraId="495E083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76DE20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mode </w:t>
      </w:r>
      <w:proofErr w:type="spellStart"/>
      <w:r>
        <w:rPr>
          <w:rStyle w:val="CdigoHTML"/>
        </w:rPr>
        <w:t>pvst</w:t>
      </w:r>
      <w:proofErr w:type="spellEnd"/>
    </w:p>
    <w:p w14:paraId="0D83E07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10 root primary</w:t>
      </w:r>
    </w:p>
    <w:p w14:paraId="1745D24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11 root primary</w:t>
      </w:r>
    </w:p>
    <w:p w14:paraId="6CA09A0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12 root primary</w:t>
      </w:r>
    </w:p>
    <w:p w14:paraId="6840D24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13 root secondary</w:t>
      </w:r>
    </w:p>
    <w:p w14:paraId="19CFFDB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15 root secondary</w:t>
      </w:r>
    </w:p>
    <w:p w14:paraId="5B45C62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18 root primary</w:t>
      </w:r>
    </w:p>
    <w:p w14:paraId="1ECF8A2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1AF2E42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range GigabitEthernet0/1-6</w:t>
      </w:r>
    </w:p>
    <w:p w14:paraId="7327E05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trunk encapsulation dot1q</w:t>
      </w:r>
    </w:p>
    <w:p w14:paraId="5BD7706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trunk</w:t>
      </w:r>
    </w:p>
    <w:p w14:paraId="7301169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trunk allowed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all</w:t>
      </w:r>
    </w:p>
    <w:p w14:paraId="0BCC3E2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357A1B7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287D6DC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GigabitEthernet0/7</w:t>
      </w:r>
    </w:p>
    <w:p w14:paraId="6EE8CC7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R5 - VLAN 18"</w:t>
      </w:r>
    </w:p>
    <w:p w14:paraId="73FA0B3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switchport</w:t>
      </w:r>
    </w:p>
    <w:p w14:paraId="5A8DFA9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10.12.10.4 255.255.255.240</w:t>
      </w:r>
    </w:p>
    <w:p w14:paraId="13D3BEE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18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10.12.10.1</w:t>
      </w:r>
    </w:p>
    <w:p w14:paraId="3D4ED53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18 priority 90</w:t>
      </w:r>
    </w:p>
    <w:p w14:paraId="1457900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18 preempt</w:t>
      </w:r>
    </w:p>
    <w:p w14:paraId="7E3C401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6873A85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80EFB4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Vlan10</w:t>
      </w:r>
    </w:p>
    <w:p w14:paraId="31CAF0E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"VLAN 10 - </w:t>
      </w:r>
      <w:proofErr w:type="spellStart"/>
      <w:r>
        <w:rPr>
          <w:rStyle w:val="CdigoHTML"/>
        </w:rPr>
        <w:t>Gerencia</w:t>
      </w:r>
      <w:proofErr w:type="spellEnd"/>
      <w:r>
        <w:rPr>
          <w:rStyle w:val="CdigoHTML"/>
        </w:rPr>
        <w:t>"</w:t>
      </w:r>
    </w:p>
    <w:p w14:paraId="51883EB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10.0.10.2 255.255.255.0</w:t>
      </w:r>
    </w:p>
    <w:p w14:paraId="72DA847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10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10.0.10.1</w:t>
      </w:r>
    </w:p>
    <w:p w14:paraId="4418937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10 priority 110</w:t>
      </w:r>
    </w:p>
    <w:p w14:paraId="7DDED62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10 preempt</w:t>
      </w:r>
    </w:p>
    <w:p w14:paraId="68CBB69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helper-address 10.1.10.11</w:t>
      </w:r>
    </w:p>
    <w:p w14:paraId="6A29BAD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5DF0C19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783F734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Vlan11</w:t>
      </w:r>
    </w:p>
    <w:p w14:paraId="3536583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"VLAN 11 - </w:t>
      </w:r>
      <w:proofErr w:type="spellStart"/>
      <w:r>
        <w:rPr>
          <w:rStyle w:val="CdigoHTML"/>
        </w:rPr>
        <w:t>Administracion</w:t>
      </w:r>
      <w:proofErr w:type="spellEnd"/>
      <w:r>
        <w:rPr>
          <w:rStyle w:val="CdigoHTML"/>
        </w:rPr>
        <w:t>"</w:t>
      </w:r>
    </w:p>
    <w:p w14:paraId="00E20AC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192.168.10.2 255.255.255.0</w:t>
      </w:r>
    </w:p>
    <w:p w14:paraId="7AC3FF8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11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192.168.10.1</w:t>
      </w:r>
    </w:p>
    <w:p w14:paraId="4C2EE7B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11 priority 110</w:t>
      </w:r>
    </w:p>
    <w:p w14:paraId="3E7B23E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11 preempt</w:t>
      </w:r>
    </w:p>
    <w:p w14:paraId="151C398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helper-address 10.1.10.11</w:t>
      </w:r>
    </w:p>
    <w:p w14:paraId="76D7616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3FC1A90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37F4DB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Vlan12</w:t>
      </w:r>
    </w:p>
    <w:p w14:paraId="45D6025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"VLAN 12 - VoIP"</w:t>
      </w:r>
    </w:p>
    <w:p w14:paraId="3E254DD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172.16.10.2 255.255.255.0</w:t>
      </w:r>
    </w:p>
    <w:p w14:paraId="38277FA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12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172.16.10.1</w:t>
      </w:r>
    </w:p>
    <w:p w14:paraId="5E59080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12 priority 110</w:t>
      </w:r>
    </w:p>
    <w:p w14:paraId="1894DC2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12 preempt</w:t>
      </w:r>
    </w:p>
    <w:p w14:paraId="21CE196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helper-address 10.1.10.11</w:t>
      </w:r>
    </w:p>
    <w:p w14:paraId="7AB0A94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665BF3F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70AB5AD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Vlan13</w:t>
      </w:r>
    </w:p>
    <w:p w14:paraId="78C7E91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"VLAN 13 - IT"</w:t>
      </w:r>
    </w:p>
    <w:p w14:paraId="2845868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10.1.10.2 255.255.255.0</w:t>
      </w:r>
    </w:p>
    <w:p w14:paraId="0E45951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13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10.1.10.1</w:t>
      </w:r>
    </w:p>
    <w:p w14:paraId="1E74B2B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13 priority 90</w:t>
      </w:r>
    </w:p>
    <w:p w14:paraId="7DF84AB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standby 13 preempt</w:t>
      </w:r>
    </w:p>
    <w:p w14:paraId="3957A94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7305A4E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A939D1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Vlan15</w:t>
      </w:r>
    </w:p>
    <w:p w14:paraId="4BFE425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"VLAN 15 - </w:t>
      </w:r>
      <w:proofErr w:type="spellStart"/>
      <w:r>
        <w:rPr>
          <w:rStyle w:val="CdigoHTML"/>
        </w:rPr>
        <w:t>Admin_Equipos</w:t>
      </w:r>
      <w:proofErr w:type="spellEnd"/>
      <w:r>
        <w:rPr>
          <w:rStyle w:val="CdigoHTML"/>
        </w:rPr>
        <w:t>"</w:t>
      </w:r>
    </w:p>
    <w:p w14:paraId="7442D16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172.1.10.2 255.255.255.0</w:t>
      </w:r>
    </w:p>
    <w:p w14:paraId="42691EA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15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172.1.10.1</w:t>
      </w:r>
    </w:p>
    <w:p w14:paraId="55CB028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15 priority 90</w:t>
      </w:r>
    </w:p>
    <w:p w14:paraId="682DD96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15 preempt</w:t>
      </w:r>
    </w:p>
    <w:p w14:paraId="41FA19C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32BB236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04A374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Vlan18</w:t>
      </w:r>
    </w:p>
    <w:p w14:paraId="4A3696B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"VLAN 18 - Router Interconnect"</w:t>
      </w:r>
    </w:p>
    <w:p w14:paraId="2B41167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10.12.10.5 255.255.255.240</w:t>
      </w:r>
    </w:p>
    <w:p w14:paraId="7B06C1B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4D42936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E1E7F83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routing</w:t>
      </w:r>
    </w:p>
    <w:p w14:paraId="430E7FEF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0.0.0.0 0.0.0.0 10.12.10.1</w:t>
      </w:r>
    </w:p>
    <w:p w14:paraId="1E4EC84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F65CDB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access-list 100 permit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10.1.10.0 0.0.0.255 172.1.10.0 0.0.0.255</w:t>
      </w:r>
    </w:p>
    <w:p w14:paraId="0F92C13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access-list 100 deny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any 172.1.10.0 0.0.0.255</w:t>
      </w:r>
    </w:p>
    <w:p w14:paraId="0C0B815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access-list 100 permit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any </w:t>
      </w:r>
      <w:proofErr w:type="spellStart"/>
      <w:r>
        <w:rPr>
          <w:rStyle w:val="CdigoHTML"/>
        </w:rPr>
        <w:t>any</w:t>
      </w:r>
      <w:proofErr w:type="spellEnd"/>
    </w:p>
    <w:p w14:paraId="306D09E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222621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interface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15</w:t>
      </w:r>
    </w:p>
    <w:p w14:paraId="5C1B32B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access-group 100 in</w:t>
      </w:r>
    </w:p>
    <w:p w14:paraId="1A75DFE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71AEAE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line </w:t>
      </w:r>
      <w:proofErr w:type="spellStart"/>
      <w:r>
        <w:rPr>
          <w:rStyle w:val="CdigoHTML"/>
        </w:rPr>
        <w:t>vty</w:t>
      </w:r>
      <w:proofErr w:type="spellEnd"/>
      <w:r>
        <w:rPr>
          <w:rStyle w:val="CdigoHTML"/>
        </w:rPr>
        <w:t xml:space="preserve"> 0 4</w:t>
      </w:r>
    </w:p>
    <w:p w14:paraId="1EB22E7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login local</w:t>
      </w:r>
    </w:p>
    <w:p w14:paraId="34ACFB1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transport input </w:t>
      </w:r>
      <w:proofErr w:type="spellStart"/>
      <w:r>
        <w:rPr>
          <w:rStyle w:val="CdigoHTML"/>
        </w:rPr>
        <w:t>ssh</w:t>
      </w:r>
      <w:proofErr w:type="spellEnd"/>
    </w:p>
    <w:p w14:paraId="6B2AAC1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F18509B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ssh</w:t>
      </w:r>
      <w:proofErr w:type="spellEnd"/>
      <w:r>
        <w:rPr>
          <w:rStyle w:val="CdigoHTML"/>
        </w:rPr>
        <w:t xml:space="preserve"> version 2</w:t>
      </w:r>
    </w:p>
    <w:p w14:paraId="42D94651" w14:textId="77777777" w:rsidR="00973CA8" w:rsidRDefault="00973CA8" w:rsidP="00973CA8">
      <w:pPr>
        <w:pStyle w:val="Ttulo3"/>
      </w:pPr>
      <w:r>
        <w:t>SW2 Configuration (Root for VLANs 13,15)</w:t>
      </w:r>
    </w:p>
    <w:p w14:paraId="246B5C8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hostname SW2</w:t>
      </w:r>
    </w:p>
    <w:p w14:paraId="45C89AD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BE97CC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enable secret cisco</w:t>
      </w:r>
    </w:p>
    <w:p w14:paraId="0765BBF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4E9818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username admin password cisco</w:t>
      </w:r>
    </w:p>
    <w:p w14:paraId="6D1AB663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domain-name cisco.com</w:t>
      </w:r>
    </w:p>
    <w:p w14:paraId="34D3E37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crypto key generate </w:t>
      </w:r>
      <w:proofErr w:type="spellStart"/>
      <w:r>
        <w:rPr>
          <w:rStyle w:val="CdigoHTML"/>
        </w:rPr>
        <w:t>rsa</w:t>
      </w:r>
      <w:proofErr w:type="spellEnd"/>
      <w:r>
        <w:rPr>
          <w:rStyle w:val="CdigoHTML"/>
        </w:rPr>
        <w:t xml:space="preserve"> modulus 1024</w:t>
      </w:r>
    </w:p>
    <w:p w14:paraId="3FC9E42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F41C405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domain cisco.com</w:t>
      </w:r>
    </w:p>
    <w:p w14:paraId="5909BB39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mode server</w:t>
      </w:r>
    </w:p>
    <w:p w14:paraId="65605784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password cisco</w:t>
      </w:r>
    </w:p>
    <w:p w14:paraId="3C0A4CAD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version 2</w:t>
      </w:r>
    </w:p>
    <w:p w14:paraId="722C6E0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2D84D815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10</w:t>
      </w:r>
    </w:p>
    <w:p w14:paraId="5C626EA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name </w:t>
      </w:r>
      <w:proofErr w:type="spellStart"/>
      <w:r>
        <w:rPr>
          <w:rStyle w:val="CdigoHTML"/>
        </w:rPr>
        <w:t>gerencia</w:t>
      </w:r>
      <w:proofErr w:type="spellEnd"/>
    </w:p>
    <w:p w14:paraId="473AD787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11</w:t>
      </w:r>
    </w:p>
    <w:p w14:paraId="376B22F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name </w:t>
      </w:r>
      <w:proofErr w:type="spellStart"/>
      <w:r>
        <w:rPr>
          <w:rStyle w:val="CdigoHTML"/>
        </w:rPr>
        <w:t>administracion</w:t>
      </w:r>
      <w:proofErr w:type="spellEnd"/>
    </w:p>
    <w:p w14:paraId="242A5905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12</w:t>
      </w:r>
    </w:p>
    <w:p w14:paraId="07A5DA2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name VoIP</w:t>
      </w:r>
    </w:p>
    <w:p w14:paraId="00ADD824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13</w:t>
      </w:r>
    </w:p>
    <w:p w14:paraId="2849A0B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name IT</w:t>
      </w:r>
    </w:p>
    <w:p w14:paraId="2BA84D53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15</w:t>
      </w:r>
    </w:p>
    <w:p w14:paraId="72AB463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name </w:t>
      </w:r>
      <w:proofErr w:type="spellStart"/>
      <w:r>
        <w:rPr>
          <w:rStyle w:val="CdigoHTML"/>
        </w:rPr>
        <w:t>Admin_Equipos</w:t>
      </w:r>
      <w:proofErr w:type="spellEnd"/>
    </w:p>
    <w:p w14:paraId="2FB2E652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lastRenderedPageBreak/>
        <w:t>vlan</w:t>
      </w:r>
      <w:proofErr w:type="spellEnd"/>
      <w:r>
        <w:rPr>
          <w:rStyle w:val="CdigoHTML"/>
        </w:rPr>
        <w:t xml:space="preserve"> 18</w:t>
      </w:r>
    </w:p>
    <w:p w14:paraId="7D3AAA9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EAF0B5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mode </w:t>
      </w:r>
      <w:proofErr w:type="spellStart"/>
      <w:r>
        <w:rPr>
          <w:rStyle w:val="CdigoHTML"/>
        </w:rPr>
        <w:t>pvst</w:t>
      </w:r>
      <w:proofErr w:type="spellEnd"/>
    </w:p>
    <w:p w14:paraId="2C51FF9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10 root secondary</w:t>
      </w:r>
    </w:p>
    <w:p w14:paraId="60C608A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11 root secondary</w:t>
      </w:r>
    </w:p>
    <w:p w14:paraId="2848057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12 root secondary</w:t>
      </w:r>
    </w:p>
    <w:p w14:paraId="6E0611D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13 root primary</w:t>
      </w:r>
    </w:p>
    <w:p w14:paraId="79E7A27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15 root primary</w:t>
      </w:r>
    </w:p>
    <w:p w14:paraId="464FEFE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18 root secondary</w:t>
      </w:r>
    </w:p>
    <w:p w14:paraId="03B3D1A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247DDD5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range GigabitEthernet0/1-6</w:t>
      </w:r>
    </w:p>
    <w:p w14:paraId="0BA2046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trunk encapsulation dot1q</w:t>
      </w:r>
    </w:p>
    <w:p w14:paraId="618F2E5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trunk</w:t>
      </w:r>
    </w:p>
    <w:p w14:paraId="4CF2B54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trunk allowed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all</w:t>
      </w:r>
    </w:p>
    <w:p w14:paraId="1621123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0DC40B3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4EF0AE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GigabitEthernet0/7</w:t>
      </w:r>
    </w:p>
    <w:p w14:paraId="51823C8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"Connection to R6 - VLAN 18"</w:t>
      </w:r>
    </w:p>
    <w:p w14:paraId="0C58BD2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switchport</w:t>
      </w:r>
    </w:p>
    <w:p w14:paraId="435CED7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10.12.10.6 255.255.255.240</w:t>
      </w:r>
    </w:p>
    <w:p w14:paraId="5F0EAA7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18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10.12.10.1</w:t>
      </w:r>
    </w:p>
    <w:p w14:paraId="50AEBF4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18 priority 110</w:t>
      </w:r>
    </w:p>
    <w:p w14:paraId="5AED8A3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18 preempt</w:t>
      </w:r>
    </w:p>
    <w:p w14:paraId="65DB73D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2EF894A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116B29A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Vlan10</w:t>
      </w:r>
    </w:p>
    <w:p w14:paraId="5728B4F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"VLAN 10 - </w:t>
      </w:r>
      <w:proofErr w:type="spellStart"/>
      <w:r>
        <w:rPr>
          <w:rStyle w:val="CdigoHTML"/>
        </w:rPr>
        <w:t>Gerencia</w:t>
      </w:r>
      <w:proofErr w:type="spellEnd"/>
      <w:r>
        <w:rPr>
          <w:rStyle w:val="CdigoHTML"/>
        </w:rPr>
        <w:t>"</w:t>
      </w:r>
    </w:p>
    <w:p w14:paraId="4FB4544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10.0.10.3 255.255.255.0</w:t>
      </w:r>
    </w:p>
    <w:p w14:paraId="5411359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10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10.0.10.1</w:t>
      </w:r>
    </w:p>
    <w:p w14:paraId="334235A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10 priority 90</w:t>
      </w:r>
    </w:p>
    <w:p w14:paraId="0E121AC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10 preempt</w:t>
      </w:r>
    </w:p>
    <w:p w14:paraId="679ABBA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helper-address 10.1.10.11</w:t>
      </w:r>
    </w:p>
    <w:p w14:paraId="361D002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119CC5B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65AEC7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Vlan11</w:t>
      </w:r>
    </w:p>
    <w:p w14:paraId="292EF81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"VLAN 11 - </w:t>
      </w:r>
      <w:proofErr w:type="spellStart"/>
      <w:r>
        <w:rPr>
          <w:rStyle w:val="CdigoHTML"/>
        </w:rPr>
        <w:t>Administracion</w:t>
      </w:r>
      <w:proofErr w:type="spellEnd"/>
      <w:r>
        <w:rPr>
          <w:rStyle w:val="CdigoHTML"/>
        </w:rPr>
        <w:t>"</w:t>
      </w:r>
    </w:p>
    <w:p w14:paraId="09F02FD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192.168.10.3 255.255.255.0</w:t>
      </w:r>
    </w:p>
    <w:p w14:paraId="5E675E3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11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192.168.10.1</w:t>
      </w:r>
    </w:p>
    <w:p w14:paraId="3E97008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11 priority 90</w:t>
      </w:r>
    </w:p>
    <w:p w14:paraId="41FD42D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11 preempt</w:t>
      </w:r>
    </w:p>
    <w:p w14:paraId="2BFA2A9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helper-address 10.1.10.11</w:t>
      </w:r>
    </w:p>
    <w:p w14:paraId="3740BFB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4A06C52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0C6AA4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Vlan12</w:t>
      </w:r>
    </w:p>
    <w:p w14:paraId="607E833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"VLAN 12 - VoIP"</w:t>
      </w:r>
    </w:p>
    <w:p w14:paraId="707BA0C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172.16.10.3 255.255.255.0</w:t>
      </w:r>
    </w:p>
    <w:p w14:paraId="51D3DD8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12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172.16.10.1</w:t>
      </w:r>
    </w:p>
    <w:p w14:paraId="47E5E81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12 priority 90</w:t>
      </w:r>
    </w:p>
    <w:p w14:paraId="5A05C41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12 preempt</w:t>
      </w:r>
    </w:p>
    <w:p w14:paraId="2A3FE13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helper-address 10.1.10.11</w:t>
      </w:r>
    </w:p>
    <w:p w14:paraId="6FAF224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2CC2622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83BFE6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Vlan13</w:t>
      </w:r>
    </w:p>
    <w:p w14:paraId="709AC06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"VLAN 13 - IT"</w:t>
      </w:r>
    </w:p>
    <w:p w14:paraId="7BD32DB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10.1.10.3 255.255.255.0</w:t>
      </w:r>
    </w:p>
    <w:p w14:paraId="6F8DB5A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13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10.1.10.1</w:t>
      </w:r>
    </w:p>
    <w:p w14:paraId="2A7E780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13 priority 110</w:t>
      </w:r>
    </w:p>
    <w:p w14:paraId="50CE519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standby 13 preempt</w:t>
      </w:r>
    </w:p>
    <w:p w14:paraId="161E0E6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1A1ACCB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112BB59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Vlan15</w:t>
      </w:r>
    </w:p>
    <w:p w14:paraId="54E2FF8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"VLAN 15 - </w:t>
      </w:r>
      <w:proofErr w:type="spellStart"/>
      <w:r>
        <w:rPr>
          <w:rStyle w:val="CdigoHTML"/>
        </w:rPr>
        <w:t>Admin_Equipos</w:t>
      </w:r>
      <w:proofErr w:type="spellEnd"/>
      <w:r>
        <w:rPr>
          <w:rStyle w:val="CdigoHTML"/>
        </w:rPr>
        <w:t>"</w:t>
      </w:r>
    </w:p>
    <w:p w14:paraId="2372DB4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172.1.10.3 255.255.255.0</w:t>
      </w:r>
    </w:p>
    <w:p w14:paraId="085313D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15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172.1.10.1</w:t>
      </w:r>
    </w:p>
    <w:p w14:paraId="762C681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15 priority 110</w:t>
      </w:r>
    </w:p>
    <w:p w14:paraId="20A2C79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standby 15 preempt</w:t>
      </w:r>
    </w:p>
    <w:p w14:paraId="1FCF1E4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67CA703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C411FE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Vlan18</w:t>
      </w:r>
    </w:p>
    <w:p w14:paraId="4971431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"VLAN 18 - Router Interconnect"</w:t>
      </w:r>
    </w:p>
    <w:p w14:paraId="1927E4A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10.12.10.7 255.255.255.240</w:t>
      </w:r>
    </w:p>
    <w:p w14:paraId="2A7CD5C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12231D9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8324CCB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routing</w:t>
      </w:r>
    </w:p>
    <w:p w14:paraId="6CB8F105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0.0.0.0 0.0.0.0 10.12.10.1</w:t>
      </w:r>
    </w:p>
    <w:p w14:paraId="0E032E8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2B1C9F2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access-list 100 permit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10.1.10.0 0.0.0.255 172.1.10.0 0.0.0.255</w:t>
      </w:r>
    </w:p>
    <w:p w14:paraId="04115D4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access-list 100 deny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any 172.1.10.0 0.0.0.255</w:t>
      </w:r>
    </w:p>
    <w:p w14:paraId="2935222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access-list 100 permit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any </w:t>
      </w:r>
      <w:proofErr w:type="spellStart"/>
      <w:r>
        <w:rPr>
          <w:rStyle w:val="CdigoHTML"/>
        </w:rPr>
        <w:t>any</w:t>
      </w:r>
      <w:proofErr w:type="spellEnd"/>
    </w:p>
    <w:p w14:paraId="766CCB9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6CB8FB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interface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15</w:t>
      </w:r>
    </w:p>
    <w:p w14:paraId="0A551EF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access-group 100 in</w:t>
      </w:r>
    </w:p>
    <w:p w14:paraId="7E90FDF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1B6C7EB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line </w:t>
      </w:r>
      <w:proofErr w:type="spellStart"/>
      <w:r>
        <w:rPr>
          <w:rStyle w:val="CdigoHTML"/>
        </w:rPr>
        <w:t>vty</w:t>
      </w:r>
      <w:proofErr w:type="spellEnd"/>
      <w:r>
        <w:rPr>
          <w:rStyle w:val="CdigoHTML"/>
        </w:rPr>
        <w:t xml:space="preserve"> 0 4</w:t>
      </w:r>
    </w:p>
    <w:p w14:paraId="2C4722E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login local</w:t>
      </w:r>
    </w:p>
    <w:p w14:paraId="4012D6A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transport input </w:t>
      </w:r>
      <w:proofErr w:type="spellStart"/>
      <w:r>
        <w:rPr>
          <w:rStyle w:val="CdigoHTML"/>
        </w:rPr>
        <w:t>ssh</w:t>
      </w:r>
      <w:proofErr w:type="spellEnd"/>
    </w:p>
    <w:p w14:paraId="2DC0A8B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3165B16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ssh</w:t>
      </w:r>
      <w:proofErr w:type="spellEnd"/>
      <w:r>
        <w:rPr>
          <w:rStyle w:val="CdigoHTML"/>
        </w:rPr>
        <w:t xml:space="preserve"> version 2</w:t>
      </w:r>
    </w:p>
    <w:p w14:paraId="1BB14192" w14:textId="77777777" w:rsidR="00973CA8" w:rsidRDefault="00973CA8" w:rsidP="00973CA8">
      <w:pPr>
        <w:pStyle w:val="Ttulo2"/>
      </w:pPr>
      <w:r>
        <w:t>Phase 3: Access Layer Switch Configuration</w:t>
      </w:r>
    </w:p>
    <w:p w14:paraId="7A2D4B10" w14:textId="77777777" w:rsidR="00973CA8" w:rsidRDefault="00973CA8" w:rsidP="00973CA8">
      <w:pPr>
        <w:pStyle w:val="Ttulo3"/>
      </w:pPr>
      <w:r>
        <w:t>SW3 Configuration (Client Mode)</w:t>
      </w:r>
    </w:p>
    <w:p w14:paraId="36A59A8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hostname SW3</w:t>
      </w:r>
    </w:p>
    <w:p w14:paraId="0A25EE4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C34083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enable secret cisco</w:t>
      </w:r>
    </w:p>
    <w:p w14:paraId="232B222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username admin password cisco</w:t>
      </w:r>
    </w:p>
    <w:p w14:paraId="48CB2B9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553CA0C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domain cisco.com</w:t>
      </w:r>
    </w:p>
    <w:p w14:paraId="6A7AFCCF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mode client</w:t>
      </w:r>
    </w:p>
    <w:p w14:paraId="0B4171DC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password cisco</w:t>
      </w:r>
    </w:p>
    <w:p w14:paraId="68B9C489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version 2</w:t>
      </w:r>
    </w:p>
    <w:p w14:paraId="39B59DC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772A54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mode </w:t>
      </w:r>
      <w:proofErr w:type="spellStart"/>
      <w:r>
        <w:rPr>
          <w:rStyle w:val="CdigoHTML"/>
        </w:rPr>
        <w:t>pvst</w:t>
      </w:r>
      <w:proofErr w:type="spellEnd"/>
    </w:p>
    <w:p w14:paraId="543A467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AAD2DB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range GigabitEthernet0/1-2</w:t>
      </w:r>
    </w:p>
    <w:p w14:paraId="40C0EA4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"Trunk to SW1 and SW2"</w:t>
      </w:r>
    </w:p>
    <w:p w14:paraId="43E8833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trunk encapsulation dot1q</w:t>
      </w:r>
    </w:p>
    <w:p w14:paraId="49FF355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trunk</w:t>
      </w:r>
    </w:p>
    <w:p w14:paraId="5EAD37D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trunk allowed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all</w:t>
      </w:r>
    </w:p>
    <w:p w14:paraId="3643537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4FE711A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E9DA17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GigabitEthernet0/3</w:t>
      </w:r>
    </w:p>
    <w:p w14:paraId="3049267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description "Windows1 Cloud"</w:t>
      </w:r>
    </w:p>
    <w:p w14:paraId="0156101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access</w:t>
      </w:r>
    </w:p>
    <w:p w14:paraId="5DB3AF7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access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10</w:t>
      </w:r>
    </w:p>
    <w:p w14:paraId="515F977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spanning-tree </w:t>
      </w:r>
      <w:proofErr w:type="spellStart"/>
      <w:r>
        <w:rPr>
          <w:rStyle w:val="CdigoHTML"/>
        </w:rPr>
        <w:t>portfast</w:t>
      </w:r>
      <w:proofErr w:type="spellEnd"/>
    </w:p>
    <w:p w14:paraId="5B43763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461C0E9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D68066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GigabitEthernet0/4</w:t>
      </w:r>
    </w:p>
    <w:p w14:paraId="5AC97D1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"PC1"</w:t>
      </w:r>
    </w:p>
    <w:p w14:paraId="7ED0007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access</w:t>
      </w:r>
    </w:p>
    <w:p w14:paraId="0CAEC8C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access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11</w:t>
      </w:r>
    </w:p>
    <w:p w14:paraId="28590B0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spanning-tree </w:t>
      </w:r>
      <w:proofErr w:type="spellStart"/>
      <w:r>
        <w:rPr>
          <w:rStyle w:val="CdigoHTML"/>
        </w:rPr>
        <w:t>portfast</w:t>
      </w:r>
      <w:proofErr w:type="spellEnd"/>
    </w:p>
    <w:p w14:paraId="7B07EC3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79FF004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6BAAA7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Vlan15</w:t>
      </w:r>
    </w:p>
    <w:p w14:paraId="0229744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172.1.10.10 255.255.255.0</w:t>
      </w:r>
    </w:p>
    <w:p w14:paraId="0B5E058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310802E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1B648BD0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default-gateway 172.1.10.1</w:t>
      </w:r>
    </w:p>
    <w:p w14:paraId="7B5479B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72CE978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line </w:t>
      </w:r>
      <w:proofErr w:type="spellStart"/>
      <w:r>
        <w:rPr>
          <w:rStyle w:val="CdigoHTML"/>
        </w:rPr>
        <w:t>vty</w:t>
      </w:r>
      <w:proofErr w:type="spellEnd"/>
      <w:r>
        <w:rPr>
          <w:rStyle w:val="CdigoHTML"/>
        </w:rPr>
        <w:t xml:space="preserve"> 0 4</w:t>
      </w:r>
    </w:p>
    <w:p w14:paraId="7A979B5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login local</w:t>
      </w:r>
    </w:p>
    <w:p w14:paraId="253014B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transport input </w:t>
      </w:r>
      <w:proofErr w:type="spellStart"/>
      <w:r>
        <w:rPr>
          <w:rStyle w:val="CdigoHTML"/>
        </w:rPr>
        <w:t>ssh</w:t>
      </w:r>
      <w:proofErr w:type="spellEnd"/>
    </w:p>
    <w:p w14:paraId="40980A99" w14:textId="77777777" w:rsidR="00973CA8" w:rsidRDefault="00973CA8" w:rsidP="00973CA8">
      <w:pPr>
        <w:pStyle w:val="Ttulo3"/>
      </w:pPr>
      <w:r>
        <w:t>SW4 Configuration (Client Mode)</w:t>
      </w:r>
    </w:p>
    <w:p w14:paraId="23DB600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hostname SW4</w:t>
      </w:r>
    </w:p>
    <w:p w14:paraId="3200D61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5215A5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enable secret cisco</w:t>
      </w:r>
    </w:p>
    <w:p w14:paraId="4B93815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username admin password cisco</w:t>
      </w:r>
    </w:p>
    <w:p w14:paraId="74D6AAB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A6132AF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domain cisco.com</w:t>
      </w:r>
    </w:p>
    <w:p w14:paraId="2DE24090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mode client</w:t>
      </w:r>
    </w:p>
    <w:p w14:paraId="5BD397BF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password cisco</w:t>
      </w:r>
    </w:p>
    <w:p w14:paraId="5F716682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version 2</w:t>
      </w:r>
    </w:p>
    <w:p w14:paraId="1C76673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5616DB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mode </w:t>
      </w:r>
      <w:proofErr w:type="spellStart"/>
      <w:r>
        <w:rPr>
          <w:rStyle w:val="CdigoHTML"/>
        </w:rPr>
        <w:t>pvst</w:t>
      </w:r>
      <w:proofErr w:type="spellEnd"/>
    </w:p>
    <w:p w14:paraId="05BBA23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A4AAE1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range GigabitEthernet0/1-2</w:t>
      </w:r>
    </w:p>
    <w:p w14:paraId="6E054BD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"Trunk to SW1 and SW2"</w:t>
      </w:r>
    </w:p>
    <w:p w14:paraId="5C3C879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trunk encapsulation dot1q</w:t>
      </w:r>
    </w:p>
    <w:p w14:paraId="192ACD7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trunk</w:t>
      </w:r>
    </w:p>
    <w:p w14:paraId="1A19937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trunk allowed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all</w:t>
      </w:r>
    </w:p>
    <w:p w14:paraId="623A32E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6DBF0A5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4FC068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GigabitEthernet0/3</w:t>
      </w:r>
    </w:p>
    <w:p w14:paraId="6392D33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"PC2"</w:t>
      </w:r>
    </w:p>
    <w:p w14:paraId="12BEAA7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access</w:t>
      </w:r>
    </w:p>
    <w:p w14:paraId="379E993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access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10</w:t>
      </w:r>
    </w:p>
    <w:p w14:paraId="5A694BE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spanning-tree </w:t>
      </w:r>
      <w:proofErr w:type="spellStart"/>
      <w:r>
        <w:rPr>
          <w:rStyle w:val="CdigoHTML"/>
        </w:rPr>
        <w:t>portfast</w:t>
      </w:r>
      <w:proofErr w:type="spellEnd"/>
    </w:p>
    <w:p w14:paraId="1491536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26396DA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42FCA2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GigabitEthernet0/4</w:t>
      </w:r>
    </w:p>
    <w:p w14:paraId="386BF08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"Windows2 Cloud"</w:t>
      </w:r>
    </w:p>
    <w:p w14:paraId="1FF705C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access</w:t>
      </w:r>
    </w:p>
    <w:p w14:paraId="62A610A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access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11</w:t>
      </w:r>
    </w:p>
    <w:p w14:paraId="17DA346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spanning-tree </w:t>
      </w:r>
      <w:proofErr w:type="spellStart"/>
      <w:r>
        <w:rPr>
          <w:rStyle w:val="CdigoHTML"/>
        </w:rPr>
        <w:t>portfast</w:t>
      </w:r>
      <w:proofErr w:type="spellEnd"/>
    </w:p>
    <w:p w14:paraId="2918594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26261C8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!</w:t>
      </w:r>
    </w:p>
    <w:p w14:paraId="1F20A30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Vlan15</w:t>
      </w:r>
    </w:p>
    <w:p w14:paraId="421A604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172.1.10.11 255.255.255.0</w:t>
      </w:r>
    </w:p>
    <w:p w14:paraId="08EBD0B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59B1F4C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1B089EBC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default-gateway 172.1.10.1</w:t>
      </w:r>
    </w:p>
    <w:p w14:paraId="34BE525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46A78E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line </w:t>
      </w:r>
      <w:proofErr w:type="spellStart"/>
      <w:r>
        <w:rPr>
          <w:rStyle w:val="CdigoHTML"/>
        </w:rPr>
        <w:t>vty</w:t>
      </w:r>
      <w:proofErr w:type="spellEnd"/>
      <w:r>
        <w:rPr>
          <w:rStyle w:val="CdigoHTML"/>
        </w:rPr>
        <w:t xml:space="preserve"> 0 4</w:t>
      </w:r>
    </w:p>
    <w:p w14:paraId="03AC00F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login local</w:t>
      </w:r>
    </w:p>
    <w:p w14:paraId="78ADEA8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transport input </w:t>
      </w:r>
      <w:proofErr w:type="spellStart"/>
      <w:r>
        <w:rPr>
          <w:rStyle w:val="CdigoHTML"/>
        </w:rPr>
        <w:t>ssh</w:t>
      </w:r>
      <w:proofErr w:type="spellEnd"/>
    </w:p>
    <w:p w14:paraId="430B4556" w14:textId="77777777" w:rsidR="00973CA8" w:rsidRDefault="00973CA8" w:rsidP="00973CA8">
      <w:pPr>
        <w:pStyle w:val="Ttulo3"/>
      </w:pPr>
      <w:r>
        <w:t>SW5 Configuration (Client Mode - Servers)</w:t>
      </w:r>
    </w:p>
    <w:p w14:paraId="226FDDA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hostname SW5</w:t>
      </w:r>
    </w:p>
    <w:p w14:paraId="3897B26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2EA3E59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enable secret cisco</w:t>
      </w:r>
    </w:p>
    <w:p w14:paraId="60ACD42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username admin password cisco</w:t>
      </w:r>
    </w:p>
    <w:p w14:paraId="6154FD9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149186FD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domain cisco.com</w:t>
      </w:r>
    </w:p>
    <w:p w14:paraId="2DF4586D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mode client</w:t>
      </w:r>
    </w:p>
    <w:p w14:paraId="11F11023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password cisco</w:t>
      </w:r>
    </w:p>
    <w:p w14:paraId="6804CD94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version 2</w:t>
      </w:r>
    </w:p>
    <w:p w14:paraId="1B4F8FD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64D11B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mode </w:t>
      </w:r>
      <w:proofErr w:type="spellStart"/>
      <w:r>
        <w:rPr>
          <w:rStyle w:val="CdigoHTML"/>
        </w:rPr>
        <w:t>pvst</w:t>
      </w:r>
      <w:proofErr w:type="spellEnd"/>
    </w:p>
    <w:p w14:paraId="65ADED6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C786FC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range GigabitEthernet0/1-2</w:t>
      </w:r>
    </w:p>
    <w:p w14:paraId="1365722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"Trunk to SW1 and SW2"</w:t>
      </w:r>
    </w:p>
    <w:p w14:paraId="35D8E68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trunk encapsulation dot1q</w:t>
      </w:r>
    </w:p>
    <w:p w14:paraId="5D0FE6B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trunk</w:t>
      </w:r>
    </w:p>
    <w:p w14:paraId="4613AE8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trunk allowed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all</w:t>
      </w:r>
    </w:p>
    <w:p w14:paraId="7C1AA6D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25804CD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611BFB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GigabitEthernet0/3</w:t>
      </w:r>
    </w:p>
    <w:p w14:paraId="31F5560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</w:t>
      </w:r>
      <w:proofErr w:type="spellStart"/>
      <w:r>
        <w:rPr>
          <w:rStyle w:val="CdigoHTML"/>
        </w:rPr>
        <w:t>DNS_Web</w:t>
      </w:r>
      <w:proofErr w:type="spellEnd"/>
      <w:r>
        <w:rPr>
          <w:rStyle w:val="CdigoHTML"/>
        </w:rPr>
        <w:t xml:space="preserve"> Server"</w:t>
      </w:r>
    </w:p>
    <w:p w14:paraId="2BF2365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access</w:t>
      </w:r>
    </w:p>
    <w:p w14:paraId="061C763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access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13</w:t>
      </w:r>
    </w:p>
    <w:p w14:paraId="0CF0BD9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spanning-tree </w:t>
      </w:r>
      <w:proofErr w:type="spellStart"/>
      <w:r>
        <w:rPr>
          <w:rStyle w:val="CdigoHTML"/>
        </w:rPr>
        <w:t>portfast</w:t>
      </w:r>
      <w:proofErr w:type="spellEnd"/>
    </w:p>
    <w:p w14:paraId="0AA5B22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11B1594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BBA554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GigabitEthernet0/4</w:t>
      </w:r>
    </w:p>
    <w:p w14:paraId="16665AE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"DHCP Server"</w:t>
      </w:r>
    </w:p>
    <w:p w14:paraId="6FB984F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access</w:t>
      </w:r>
    </w:p>
    <w:p w14:paraId="3B2FC58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access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13</w:t>
      </w:r>
    </w:p>
    <w:p w14:paraId="32B9FAB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spanning-tree </w:t>
      </w:r>
      <w:proofErr w:type="spellStart"/>
      <w:r>
        <w:rPr>
          <w:rStyle w:val="CdigoHTML"/>
        </w:rPr>
        <w:t>portfast</w:t>
      </w:r>
      <w:proofErr w:type="spellEnd"/>
    </w:p>
    <w:p w14:paraId="23D38E6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0609E18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41EAE8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GigabitEthernet0/5</w:t>
      </w:r>
    </w:p>
    <w:p w14:paraId="681AFFE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"Windows Server"</w:t>
      </w:r>
    </w:p>
    <w:p w14:paraId="6ED8595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access</w:t>
      </w:r>
    </w:p>
    <w:p w14:paraId="7CE78A2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access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13</w:t>
      </w:r>
    </w:p>
    <w:p w14:paraId="59AC2BF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spanning-tree </w:t>
      </w:r>
      <w:proofErr w:type="spellStart"/>
      <w:r>
        <w:rPr>
          <w:rStyle w:val="CdigoHTML"/>
        </w:rPr>
        <w:t>portfast</w:t>
      </w:r>
      <w:proofErr w:type="spellEnd"/>
    </w:p>
    <w:p w14:paraId="3D1FCAA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07ADF7F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380E279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GigabitEthernet0/6</w:t>
      </w:r>
    </w:p>
    <w:p w14:paraId="12112DB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"PBX Server"</w:t>
      </w:r>
    </w:p>
    <w:p w14:paraId="38145E6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access</w:t>
      </w:r>
    </w:p>
    <w:p w14:paraId="0075D4A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access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12</w:t>
      </w:r>
    </w:p>
    <w:p w14:paraId="436CF37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spanning-tree </w:t>
      </w:r>
      <w:proofErr w:type="spellStart"/>
      <w:r>
        <w:rPr>
          <w:rStyle w:val="CdigoHTML"/>
        </w:rPr>
        <w:t>portfast</w:t>
      </w:r>
      <w:proofErr w:type="spellEnd"/>
    </w:p>
    <w:p w14:paraId="45C44D4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16D4B10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7898EB8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Vlan15</w:t>
      </w:r>
    </w:p>
    <w:p w14:paraId="1D918A6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172.1.10.12 255.255.255.0</w:t>
      </w:r>
    </w:p>
    <w:p w14:paraId="7376F61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35CADEE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2D690D9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default-gateway 172.1.10.1</w:t>
      </w:r>
    </w:p>
    <w:p w14:paraId="3C7FA68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8237C4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line </w:t>
      </w:r>
      <w:proofErr w:type="spellStart"/>
      <w:r>
        <w:rPr>
          <w:rStyle w:val="CdigoHTML"/>
        </w:rPr>
        <w:t>vty</w:t>
      </w:r>
      <w:proofErr w:type="spellEnd"/>
      <w:r>
        <w:rPr>
          <w:rStyle w:val="CdigoHTML"/>
        </w:rPr>
        <w:t xml:space="preserve"> 0 4</w:t>
      </w:r>
    </w:p>
    <w:p w14:paraId="546297D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login local</w:t>
      </w:r>
    </w:p>
    <w:p w14:paraId="6567DED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transport input </w:t>
      </w:r>
      <w:proofErr w:type="spellStart"/>
      <w:r>
        <w:rPr>
          <w:rStyle w:val="CdigoHTML"/>
        </w:rPr>
        <w:t>ssh</w:t>
      </w:r>
      <w:proofErr w:type="spellEnd"/>
    </w:p>
    <w:p w14:paraId="5CDD69E6" w14:textId="77777777" w:rsidR="00973CA8" w:rsidRDefault="00973CA8" w:rsidP="00973CA8">
      <w:pPr>
        <w:pStyle w:val="Ttulo3"/>
      </w:pPr>
      <w:r>
        <w:t>SW6 Configuration (Client Mode - Same Servers for Redundancy)</w:t>
      </w:r>
    </w:p>
    <w:p w14:paraId="35347D7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hostname SW6</w:t>
      </w:r>
    </w:p>
    <w:p w14:paraId="39BD063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23A3F4E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enable secret cisco</w:t>
      </w:r>
    </w:p>
    <w:p w14:paraId="63F6E6A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username admin password cisco</w:t>
      </w:r>
    </w:p>
    <w:p w14:paraId="11FAAED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9124DB6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domain cisco.com</w:t>
      </w:r>
    </w:p>
    <w:p w14:paraId="2E3C36A1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mode client</w:t>
      </w:r>
    </w:p>
    <w:p w14:paraId="57088D76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password cisco</w:t>
      </w:r>
    </w:p>
    <w:p w14:paraId="7E27D2F0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version 2</w:t>
      </w:r>
    </w:p>
    <w:p w14:paraId="58D430A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F5C67D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spanning-tree mode </w:t>
      </w:r>
      <w:proofErr w:type="spellStart"/>
      <w:r>
        <w:rPr>
          <w:rStyle w:val="CdigoHTML"/>
        </w:rPr>
        <w:t>pvst</w:t>
      </w:r>
      <w:proofErr w:type="spellEnd"/>
    </w:p>
    <w:p w14:paraId="77087AC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1B5AC55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range GigabitEthernet0/1-2</w:t>
      </w:r>
    </w:p>
    <w:p w14:paraId="0451522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"Trunk to SW1 and SW2"</w:t>
      </w:r>
    </w:p>
    <w:p w14:paraId="3EC8865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trunk encapsulation dot1q</w:t>
      </w:r>
    </w:p>
    <w:p w14:paraId="2DD5B27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trunk</w:t>
      </w:r>
    </w:p>
    <w:p w14:paraId="7A2C14F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trunk allowed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all</w:t>
      </w:r>
    </w:p>
    <w:p w14:paraId="082CEEC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3ED0C77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6A81208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GigabitEthernet0/3</w:t>
      </w:r>
    </w:p>
    <w:p w14:paraId="76C8F3D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</w:t>
      </w:r>
      <w:proofErr w:type="spellStart"/>
      <w:r>
        <w:rPr>
          <w:rStyle w:val="CdigoHTML"/>
        </w:rPr>
        <w:t>DNS_Web</w:t>
      </w:r>
      <w:proofErr w:type="spellEnd"/>
      <w:r>
        <w:rPr>
          <w:rStyle w:val="CdigoHTML"/>
        </w:rPr>
        <w:t xml:space="preserve"> Server - Secondary NIC"</w:t>
      </w:r>
    </w:p>
    <w:p w14:paraId="164060E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access</w:t>
      </w:r>
    </w:p>
    <w:p w14:paraId="3ED2E61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access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13</w:t>
      </w:r>
    </w:p>
    <w:p w14:paraId="3BD3096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spanning-tree </w:t>
      </w:r>
      <w:proofErr w:type="spellStart"/>
      <w:r>
        <w:rPr>
          <w:rStyle w:val="CdigoHTML"/>
        </w:rPr>
        <w:t>portfast</w:t>
      </w:r>
      <w:proofErr w:type="spellEnd"/>
    </w:p>
    <w:p w14:paraId="2A1D967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4C21C3A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465B732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GigabitEthernet0/4</w:t>
      </w:r>
    </w:p>
    <w:p w14:paraId="3D5E3DD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"DHCP Server - Secondary NIC"</w:t>
      </w:r>
    </w:p>
    <w:p w14:paraId="63775FA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access</w:t>
      </w:r>
    </w:p>
    <w:p w14:paraId="759DA83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access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13</w:t>
      </w:r>
    </w:p>
    <w:p w14:paraId="3C4B2D4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spanning-tree </w:t>
      </w:r>
      <w:proofErr w:type="spellStart"/>
      <w:r>
        <w:rPr>
          <w:rStyle w:val="CdigoHTML"/>
        </w:rPr>
        <w:t>portfast</w:t>
      </w:r>
      <w:proofErr w:type="spellEnd"/>
    </w:p>
    <w:p w14:paraId="2B15F5C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0481E6F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685B91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GigabitEthernet0/5</w:t>
      </w:r>
    </w:p>
    <w:p w14:paraId="531A85C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"Windows Server - Secondary NIC"</w:t>
      </w:r>
    </w:p>
    <w:p w14:paraId="3B8A84F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mode access</w:t>
      </w:r>
    </w:p>
    <w:p w14:paraId="4C1B227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access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13</w:t>
      </w:r>
    </w:p>
    <w:p w14:paraId="4805EDF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spanning-tree </w:t>
      </w:r>
      <w:proofErr w:type="spellStart"/>
      <w:r>
        <w:rPr>
          <w:rStyle w:val="CdigoHTML"/>
        </w:rPr>
        <w:t>portfast</w:t>
      </w:r>
      <w:proofErr w:type="spellEnd"/>
    </w:p>
    <w:p w14:paraId="2686380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0620399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1D4E0F8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GigabitEthernet0/6</w:t>
      </w:r>
    </w:p>
    <w:p w14:paraId="56B768D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description "PBX Server - Secondary NIC"</w:t>
      </w:r>
    </w:p>
    <w:p w14:paraId="553CF68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switchport mode access</w:t>
      </w:r>
    </w:p>
    <w:p w14:paraId="1ECAD31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switchport access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12</w:t>
      </w:r>
    </w:p>
    <w:p w14:paraId="6610F3B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spanning-tree </w:t>
      </w:r>
      <w:proofErr w:type="spellStart"/>
      <w:r>
        <w:rPr>
          <w:rStyle w:val="CdigoHTML"/>
        </w:rPr>
        <w:t>portfast</w:t>
      </w:r>
      <w:proofErr w:type="spellEnd"/>
    </w:p>
    <w:p w14:paraId="3362B5E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6CEA4E5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73CD3CF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interface Vlan15</w:t>
      </w:r>
    </w:p>
    <w:p w14:paraId="23A9DC2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address 172.1.10.13 255.255.255.0</w:t>
      </w:r>
    </w:p>
    <w:p w14:paraId="4670869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no shutdown</w:t>
      </w:r>
    </w:p>
    <w:p w14:paraId="65E7F2F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0E610311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default-gateway 172.1.10.1</w:t>
      </w:r>
    </w:p>
    <w:p w14:paraId="3ABF570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!</w:t>
      </w:r>
    </w:p>
    <w:p w14:paraId="597A75B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line </w:t>
      </w:r>
      <w:proofErr w:type="spellStart"/>
      <w:r>
        <w:rPr>
          <w:rStyle w:val="CdigoHTML"/>
        </w:rPr>
        <w:t>vty</w:t>
      </w:r>
      <w:proofErr w:type="spellEnd"/>
      <w:r>
        <w:rPr>
          <w:rStyle w:val="CdigoHTML"/>
        </w:rPr>
        <w:t xml:space="preserve"> 0 4</w:t>
      </w:r>
    </w:p>
    <w:p w14:paraId="4A01F27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login local</w:t>
      </w:r>
    </w:p>
    <w:p w14:paraId="47BEF5E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transport input </w:t>
      </w:r>
      <w:proofErr w:type="spellStart"/>
      <w:r>
        <w:rPr>
          <w:rStyle w:val="CdigoHTML"/>
        </w:rPr>
        <w:t>ssh</w:t>
      </w:r>
      <w:proofErr w:type="spellEnd"/>
    </w:p>
    <w:p w14:paraId="03EB72E3" w14:textId="77777777" w:rsidR="00973CA8" w:rsidRDefault="00973CA8" w:rsidP="00973CA8">
      <w:pPr>
        <w:pStyle w:val="Ttulo2"/>
      </w:pPr>
      <w:r>
        <w:t>Phase 4: Server Configuration Guidelines</w:t>
      </w:r>
    </w:p>
    <w:p w14:paraId="7AA32024" w14:textId="77777777" w:rsidR="00973CA8" w:rsidRDefault="00973CA8" w:rsidP="00973CA8">
      <w:pPr>
        <w:pStyle w:val="Ttulo3"/>
      </w:pPr>
      <w:r>
        <w:t>Server Redundant Link Configuration</w:t>
      </w:r>
    </w:p>
    <w:p w14:paraId="5F14EF53" w14:textId="77777777" w:rsidR="00973CA8" w:rsidRDefault="00973CA8" w:rsidP="00973CA8">
      <w:pPr>
        <w:pStyle w:val="NormalWeb"/>
      </w:pPr>
      <w:r>
        <w:t>For the servers connected to both SW5 and SW6, configure NIC teaming/bonding for link redundancy:</w:t>
      </w:r>
    </w:p>
    <w:p w14:paraId="412E32DF" w14:textId="77777777" w:rsidR="00973CA8" w:rsidRDefault="00973CA8" w:rsidP="00973CA8">
      <w:pPr>
        <w:pStyle w:val="Ttulo4"/>
      </w:pPr>
      <w:r>
        <w:t>Windows Server NIC Teaming</w:t>
      </w:r>
    </w:p>
    <w:p w14:paraId="2462682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On Windows Server - Configure NIC Teaming</w:t>
      </w:r>
    </w:p>
    <w:p w14:paraId="6E439E6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New-</w:t>
      </w:r>
      <w:proofErr w:type="spellStart"/>
      <w:r>
        <w:rPr>
          <w:rStyle w:val="CdigoHTML"/>
        </w:rPr>
        <w:t>NetLbfoTeam</w:t>
      </w:r>
      <w:proofErr w:type="spellEnd"/>
      <w:r>
        <w:rPr>
          <w:rStyle w:val="CdigoHTML"/>
        </w:rPr>
        <w:t xml:space="preserve"> -Name "</w:t>
      </w:r>
      <w:proofErr w:type="spellStart"/>
      <w:r>
        <w:rPr>
          <w:rStyle w:val="CdigoHTML"/>
        </w:rPr>
        <w:t>ServerTeam</w:t>
      </w:r>
      <w:proofErr w:type="spellEnd"/>
      <w:r>
        <w:rPr>
          <w:rStyle w:val="CdigoHTML"/>
        </w:rPr>
        <w:t>" -</w:t>
      </w:r>
      <w:proofErr w:type="spellStart"/>
      <w:r>
        <w:rPr>
          <w:rStyle w:val="CdigoHTML"/>
        </w:rPr>
        <w:t>TeamMembers</w:t>
      </w:r>
      <w:proofErr w:type="spellEnd"/>
      <w:r>
        <w:rPr>
          <w:rStyle w:val="CdigoHTML"/>
        </w:rPr>
        <w:t xml:space="preserve"> "</w:t>
      </w:r>
      <w:proofErr w:type="spellStart"/>
      <w:r>
        <w:rPr>
          <w:rStyle w:val="CdigoHTML"/>
        </w:rPr>
        <w:t>Ethernet","Ethernet</w:t>
      </w:r>
      <w:proofErr w:type="spellEnd"/>
      <w:r>
        <w:rPr>
          <w:rStyle w:val="CdigoHTML"/>
        </w:rPr>
        <w:t xml:space="preserve"> 2" -</w:t>
      </w:r>
      <w:proofErr w:type="spellStart"/>
      <w:r>
        <w:rPr>
          <w:rStyle w:val="CdigoHTML"/>
        </w:rPr>
        <w:t>TeamingMode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SwitchIndependent</w:t>
      </w:r>
      <w:proofErr w:type="spell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LoadBalancingAlgorithm</w:t>
      </w:r>
      <w:proofErr w:type="spellEnd"/>
      <w:r>
        <w:rPr>
          <w:rStyle w:val="CdigoHTML"/>
        </w:rPr>
        <w:t xml:space="preserve"> Dynamic</w:t>
      </w:r>
    </w:p>
    <w:p w14:paraId="331FB7C5" w14:textId="77777777" w:rsidR="00973CA8" w:rsidRDefault="00973CA8" w:rsidP="00973CA8">
      <w:pPr>
        <w:pStyle w:val="Ttulo4"/>
      </w:pPr>
      <w:r>
        <w:t>Linux Server NIC Bonding (for DNS/Web/DHCP servers)</w:t>
      </w:r>
    </w:p>
    <w:p w14:paraId="62D9D3C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/network/interfaces (Debian/Ubuntu)</w:t>
      </w:r>
    </w:p>
    <w:p w14:paraId="599FA4D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auto bond0</w:t>
      </w:r>
    </w:p>
    <w:p w14:paraId="5C836A26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iface</w:t>
      </w:r>
      <w:proofErr w:type="spellEnd"/>
      <w:r>
        <w:rPr>
          <w:rStyle w:val="CdigoHTML"/>
        </w:rPr>
        <w:t xml:space="preserve"> bond0 </w:t>
      </w:r>
      <w:proofErr w:type="spellStart"/>
      <w:r>
        <w:rPr>
          <w:rStyle w:val="CdigoHTML"/>
        </w:rPr>
        <w:t>inet</w:t>
      </w:r>
      <w:proofErr w:type="spellEnd"/>
      <w:r>
        <w:rPr>
          <w:rStyle w:val="CdigoHTML"/>
        </w:rPr>
        <w:t xml:space="preserve"> static</w:t>
      </w:r>
    </w:p>
    <w:p w14:paraId="388C2DC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address 10.1.10.10/24</w:t>
      </w:r>
    </w:p>
    <w:p w14:paraId="74C56D2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gateway 10.1.10.1</w:t>
      </w:r>
    </w:p>
    <w:p w14:paraId="54F8878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bond-slaves eth0 eth1</w:t>
      </w:r>
    </w:p>
    <w:p w14:paraId="5D73CEF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bond-mode active-backup</w:t>
      </w:r>
    </w:p>
    <w:p w14:paraId="3ED77E7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bond-</w:t>
      </w:r>
      <w:proofErr w:type="spellStart"/>
      <w:r>
        <w:rPr>
          <w:rStyle w:val="CdigoHTML"/>
        </w:rPr>
        <w:t>miimon</w:t>
      </w:r>
      <w:proofErr w:type="spellEnd"/>
      <w:r>
        <w:rPr>
          <w:rStyle w:val="CdigoHTML"/>
        </w:rPr>
        <w:t xml:space="preserve"> 100</w:t>
      </w:r>
    </w:p>
    <w:p w14:paraId="6C1AB56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bond-primary eth0</w:t>
      </w:r>
    </w:p>
    <w:p w14:paraId="57AE1006" w14:textId="77777777" w:rsidR="00973CA8" w:rsidRDefault="00973CA8" w:rsidP="00973CA8">
      <w:pPr>
        <w:pStyle w:val="HTMLconformatoprevio"/>
        <w:rPr>
          <w:rStyle w:val="CdigoHTML"/>
        </w:rPr>
      </w:pPr>
    </w:p>
    <w:p w14:paraId="4BA9ADB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Load bonding module</w:t>
      </w:r>
    </w:p>
    <w:p w14:paraId="47792E4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echo "bonding" &gt;&gt; 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/modules</w:t>
      </w:r>
    </w:p>
    <w:p w14:paraId="0EF11E81" w14:textId="77777777" w:rsidR="00973CA8" w:rsidRDefault="00973CA8" w:rsidP="00973CA8">
      <w:pPr>
        <w:pStyle w:val="NormalWeb"/>
      </w:pPr>
      <w:r>
        <w:t>Note: Both SW5 and SW6 are connected to the same physical servers via redundant network interfaces, providing link-level redundancy but using the same logical servers.</w:t>
      </w:r>
    </w:p>
    <w:p w14:paraId="532C03FE" w14:textId="77777777" w:rsidR="00973CA8" w:rsidRDefault="00973CA8" w:rsidP="00973CA8">
      <w:pPr>
        <w:pStyle w:val="Ttulo3"/>
      </w:pPr>
      <w:r>
        <w:t>DHCP Server Configuration (</w:t>
      </w:r>
      <w:proofErr w:type="spellStart"/>
      <w:r>
        <w:t>Mikrotik</w:t>
      </w:r>
      <w:proofErr w:type="spellEnd"/>
      <w:r>
        <w:t>/</w:t>
      </w:r>
      <w:proofErr w:type="spellStart"/>
      <w:r>
        <w:t>RouterOS</w:t>
      </w:r>
      <w:proofErr w:type="spellEnd"/>
      <w:r>
        <w:t>)</w:t>
      </w:r>
    </w:p>
    <w:p w14:paraId="5AA20BE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Create DHCP pools for each VLAN (except server VLANs)</w:t>
      </w:r>
    </w:p>
    <w:p w14:paraId="15AF749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/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pool</w:t>
      </w:r>
    </w:p>
    <w:p w14:paraId="071865E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add name=pool_vlan10 ranges=10.0.10.50-10.0.10.100</w:t>
      </w:r>
    </w:p>
    <w:p w14:paraId="4E0A065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add name=pool_vlan11 ranges=192.168.10.50-192.168.10.100</w:t>
      </w:r>
    </w:p>
    <w:p w14:paraId="71A3078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add name=pool_vlan12 ranges=172.16.10.50-172.16.10.100</w:t>
      </w:r>
    </w:p>
    <w:p w14:paraId="1663EB62" w14:textId="77777777" w:rsidR="00973CA8" w:rsidRDefault="00973CA8" w:rsidP="00973CA8">
      <w:pPr>
        <w:pStyle w:val="HTMLconformatoprevio"/>
        <w:rPr>
          <w:rStyle w:val="CdigoHTML"/>
        </w:rPr>
      </w:pPr>
    </w:p>
    <w:p w14:paraId="1249CA7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/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dhcp</w:t>
      </w:r>
      <w:proofErr w:type="spellEnd"/>
      <w:r>
        <w:rPr>
          <w:rStyle w:val="CdigoHTML"/>
        </w:rPr>
        <w:t>-server network</w:t>
      </w:r>
    </w:p>
    <w:p w14:paraId="33E93C7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add address=10.0.10.0/24 gateway=10.0.10.1 </w:t>
      </w:r>
      <w:proofErr w:type="spellStart"/>
      <w:r>
        <w:rPr>
          <w:rStyle w:val="CdigoHTML"/>
        </w:rPr>
        <w:t>dns</w:t>
      </w:r>
      <w:proofErr w:type="spellEnd"/>
      <w:r>
        <w:rPr>
          <w:rStyle w:val="CdigoHTML"/>
        </w:rPr>
        <w:t>-server=10.1.10.10</w:t>
      </w:r>
    </w:p>
    <w:p w14:paraId="15C1065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add address=192.168.10.0/24 gateway=192.168.10.1 </w:t>
      </w:r>
      <w:proofErr w:type="spellStart"/>
      <w:r>
        <w:rPr>
          <w:rStyle w:val="CdigoHTML"/>
        </w:rPr>
        <w:t>dns</w:t>
      </w:r>
      <w:proofErr w:type="spellEnd"/>
      <w:r>
        <w:rPr>
          <w:rStyle w:val="CdigoHTML"/>
        </w:rPr>
        <w:t>-server=10.1.10.10</w:t>
      </w:r>
    </w:p>
    <w:p w14:paraId="291CBCB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add address=172.16.10.0/24 gateway=172.16.10.1 </w:t>
      </w:r>
      <w:proofErr w:type="spellStart"/>
      <w:r>
        <w:rPr>
          <w:rStyle w:val="CdigoHTML"/>
        </w:rPr>
        <w:t>dns</w:t>
      </w:r>
      <w:proofErr w:type="spellEnd"/>
      <w:r>
        <w:rPr>
          <w:rStyle w:val="CdigoHTML"/>
        </w:rPr>
        <w:t>-server=10.1.10.10</w:t>
      </w:r>
    </w:p>
    <w:p w14:paraId="4E80065A" w14:textId="77777777" w:rsidR="00973CA8" w:rsidRDefault="00973CA8" w:rsidP="00973CA8">
      <w:pPr>
        <w:pStyle w:val="HTMLconformatoprevio"/>
        <w:rPr>
          <w:rStyle w:val="CdigoHTML"/>
        </w:rPr>
      </w:pPr>
    </w:p>
    <w:p w14:paraId="2080970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/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dhcp</w:t>
      </w:r>
      <w:proofErr w:type="spellEnd"/>
      <w:r>
        <w:rPr>
          <w:rStyle w:val="CdigoHTML"/>
        </w:rPr>
        <w:t>-server</w:t>
      </w:r>
    </w:p>
    <w:p w14:paraId="002F4D8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add address-pool=pool_vlan10 disabled=no interface=vlan10 name=dhcp_vlan10</w:t>
      </w:r>
    </w:p>
    <w:p w14:paraId="31BCEC6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add address-pool=pool_vlan11 disabled=no interface=vlan11 name=dhcp_vlan11</w:t>
      </w:r>
    </w:p>
    <w:p w14:paraId="37C73C5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add address-pool=pool_vlan12 disabled=no interface=vlan12 name=dhcp_vlan12</w:t>
      </w:r>
    </w:p>
    <w:p w14:paraId="71637C12" w14:textId="77777777" w:rsidR="00973CA8" w:rsidRDefault="00973CA8" w:rsidP="00973CA8">
      <w:pPr>
        <w:pStyle w:val="HTMLconformatoprevio"/>
        <w:rPr>
          <w:rStyle w:val="CdigoHTML"/>
        </w:rPr>
      </w:pPr>
    </w:p>
    <w:p w14:paraId="109BB8E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Static DHCP leases</w:t>
      </w:r>
    </w:p>
    <w:p w14:paraId="41111AD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/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dhcp</w:t>
      </w:r>
      <w:proofErr w:type="spellEnd"/>
      <w:r>
        <w:rPr>
          <w:rStyle w:val="CdigoHTML"/>
        </w:rPr>
        <w:t>-server lease</w:t>
      </w:r>
    </w:p>
    <w:p w14:paraId="4840327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add address=10.0.10.10 mac-address=aa:bb:cc:dd:ee:01 server=dhcp_vlan10</w:t>
      </w:r>
    </w:p>
    <w:p w14:paraId="61DC5F6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add address=10.0.10.11 mac-address=aa:bb:cc:dd:ee:02 server=dhcp_vlan10</w:t>
      </w:r>
    </w:p>
    <w:p w14:paraId="5E442B3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add address=192.168.10.10 mac-address=aa:bb:cc:dd:ee:03 server=dhcp_vlan11</w:t>
      </w:r>
    </w:p>
    <w:p w14:paraId="783B879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add address=192.168.10.11 mac-address=aa:bb:cc:dd:ee:04 server=dhcp_vlan11</w:t>
      </w:r>
    </w:p>
    <w:p w14:paraId="1ECCBFA9" w14:textId="77777777" w:rsidR="00973CA8" w:rsidRDefault="00973CA8" w:rsidP="00973CA8">
      <w:pPr>
        <w:pStyle w:val="Ttulo3"/>
      </w:pPr>
      <w:r>
        <w:t>DNS Server Configuration (Debian 12 with BIND9)</w:t>
      </w:r>
    </w:p>
    <w:p w14:paraId="2FE1852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Install BIND9</w:t>
      </w:r>
    </w:p>
    <w:p w14:paraId="79BDB29B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apt update</w:t>
      </w:r>
    </w:p>
    <w:p w14:paraId="7D79E029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apt install bind9 bind9utils bind9-doc</w:t>
      </w:r>
    </w:p>
    <w:p w14:paraId="47998ED6" w14:textId="77777777" w:rsidR="00973CA8" w:rsidRDefault="00973CA8" w:rsidP="00973CA8">
      <w:pPr>
        <w:pStyle w:val="HTMLconformatoprevio"/>
        <w:rPr>
          <w:rStyle w:val="CdigoHTML"/>
        </w:rPr>
      </w:pPr>
    </w:p>
    <w:p w14:paraId="6909910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/bind/</w:t>
      </w:r>
      <w:proofErr w:type="spellStart"/>
      <w:r>
        <w:rPr>
          <w:rStyle w:val="CdigoHTML"/>
        </w:rPr>
        <w:t>named.conf.local</w:t>
      </w:r>
      <w:proofErr w:type="spellEnd"/>
    </w:p>
    <w:p w14:paraId="2F0D282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zone "dominio.com" {</w:t>
      </w:r>
    </w:p>
    <w:p w14:paraId="26CA815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type master;</w:t>
      </w:r>
    </w:p>
    <w:p w14:paraId="41D0B54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file "/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/bind/db.dominio.com";</w:t>
      </w:r>
    </w:p>
    <w:p w14:paraId="7EC75A5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allow-query { any; };</w:t>
      </w:r>
    </w:p>
    <w:p w14:paraId="40E22EA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};</w:t>
      </w:r>
    </w:p>
    <w:p w14:paraId="40255F9D" w14:textId="77777777" w:rsidR="00973CA8" w:rsidRDefault="00973CA8" w:rsidP="00973CA8">
      <w:pPr>
        <w:pStyle w:val="HTMLconformatoprevio"/>
        <w:rPr>
          <w:rStyle w:val="CdigoHTML"/>
        </w:rPr>
      </w:pPr>
    </w:p>
    <w:p w14:paraId="74D1EFC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zone "10.1.10.in-addr.arpa" {</w:t>
      </w:r>
    </w:p>
    <w:p w14:paraId="34E8E57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type master;</w:t>
      </w:r>
    </w:p>
    <w:p w14:paraId="65B89C7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file "/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/bind/db.10.1.10";</w:t>
      </w:r>
    </w:p>
    <w:p w14:paraId="76565F1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allow-query { any; };</w:t>
      </w:r>
    </w:p>
    <w:p w14:paraId="6A8AA62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};</w:t>
      </w:r>
    </w:p>
    <w:p w14:paraId="641449C8" w14:textId="77777777" w:rsidR="00973CA8" w:rsidRDefault="00973CA8" w:rsidP="00973CA8">
      <w:pPr>
        <w:pStyle w:val="HTMLconformatoprevio"/>
        <w:rPr>
          <w:rStyle w:val="CdigoHTML"/>
        </w:rPr>
      </w:pPr>
    </w:p>
    <w:p w14:paraId="795F58E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/etc/bind/db.dominio.com</w:t>
      </w:r>
    </w:p>
    <w:p w14:paraId="59E3125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$TTL    604800</w:t>
      </w:r>
    </w:p>
    <w:p w14:paraId="7743DE9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@       IN      SOA     ns1.dominio.com. admin.dominio.com. (</w:t>
      </w:r>
    </w:p>
    <w:p w14:paraId="01BEFCC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    1         ; Serial</w:t>
      </w:r>
    </w:p>
    <w:p w14:paraId="16F53C4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604800         ; Refresh</w:t>
      </w:r>
    </w:p>
    <w:p w14:paraId="5916810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 86400         ; Retry</w:t>
      </w:r>
    </w:p>
    <w:p w14:paraId="4F5FF4F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2419200         ; Expire</w:t>
      </w:r>
    </w:p>
    <w:p w14:paraId="2F451C9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          604800 )       ; Negative Cache TTL</w:t>
      </w:r>
    </w:p>
    <w:p w14:paraId="0965BE0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;</w:t>
      </w:r>
    </w:p>
    <w:p w14:paraId="1F387DE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@       IN      NS      ns1.dominio.com.</w:t>
      </w:r>
    </w:p>
    <w:p w14:paraId="5542821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ns1     IN      A       10.1.10.10</w:t>
      </w:r>
    </w:p>
    <w:p w14:paraId="7386C77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www     IN      A       10.1.10.10</w:t>
      </w:r>
    </w:p>
    <w:p w14:paraId="149FD34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dominio.com.    IN      A       10.1.10.10</w:t>
      </w:r>
    </w:p>
    <w:p w14:paraId="52797F72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pbx</w:t>
      </w:r>
      <w:proofErr w:type="spellEnd"/>
      <w:r>
        <w:rPr>
          <w:rStyle w:val="CdigoHTML"/>
        </w:rPr>
        <w:t xml:space="preserve">     IN      A       172.16.10.10</w:t>
      </w:r>
    </w:p>
    <w:p w14:paraId="1A1B0FC8" w14:textId="77777777" w:rsidR="00973CA8" w:rsidRDefault="00973CA8" w:rsidP="00973CA8">
      <w:pPr>
        <w:pStyle w:val="Ttulo3"/>
      </w:pPr>
      <w:r>
        <w:t>Web Server Configuration (Nginx on Debian 12)</w:t>
      </w:r>
    </w:p>
    <w:p w14:paraId="1B393D8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Install Nginx</w:t>
      </w:r>
    </w:p>
    <w:p w14:paraId="7DFB3883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apt install </w:t>
      </w:r>
      <w:proofErr w:type="spellStart"/>
      <w:r>
        <w:rPr>
          <w:rStyle w:val="CdigoHTML"/>
        </w:rPr>
        <w:t>nginx</w:t>
      </w:r>
      <w:proofErr w:type="spellEnd"/>
    </w:p>
    <w:p w14:paraId="29B4082E" w14:textId="77777777" w:rsidR="00973CA8" w:rsidRDefault="00973CA8" w:rsidP="00973CA8">
      <w:pPr>
        <w:pStyle w:val="HTMLconformatoprevio"/>
        <w:rPr>
          <w:rStyle w:val="CdigoHTML"/>
        </w:rPr>
      </w:pPr>
    </w:p>
    <w:p w14:paraId="7AAA99A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/etc/nginx/sites-available/dominio.com</w:t>
      </w:r>
    </w:p>
    <w:p w14:paraId="7DD5D72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server {</w:t>
      </w:r>
    </w:p>
    <w:p w14:paraId="0FAB458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listen 80;</w:t>
      </w:r>
    </w:p>
    <w:p w14:paraId="3897814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server_name</w:t>
      </w:r>
      <w:proofErr w:type="spellEnd"/>
      <w:r>
        <w:rPr>
          <w:rStyle w:val="CdigoHTML"/>
        </w:rPr>
        <w:t xml:space="preserve"> dominio.com www.dominio.com;</w:t>
      </w:r>
    </w:p>
    <w:p w14:paraId="274802F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root /var/www/dominio.com;</w:t>
      </w:r>
    </w:p>
    <w:p w14:paraId="10A7C7E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index index.html;</w:t>
      </w:r>
    </w:p>
    <w:p w14:paraId="0FADC064" w14:textId="77777777" w:rsidR="00973CA8" w:rsidRDefault="00973CA8" w:rsidP="00973CA8">
      <w:pPr>
        <w:pStyle w:val="HTMLconformatoprevio"/>
        <w:rPr>
          <w:rStyle w:val="CdigoHTML"/>
        </w:rPr>
      </w:pPr>
    </w:p>
    <w:p w14:paraId="17BA886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location / {</w:t>
      </w:r>
    </w:p>
    <w:p w14:paraId="6A0ED91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try_files</w:t>
      </w:r>
      <w:proofErr w:type="spellEnd"/>
      <w:r>
        <w:rPr>
          <w:rStyle w:val="CdigoHTML"/>
        </w:rPr>
        <w:t xml:space="preserve"> $</w:t>
      </w:r>
      <w:proofErr w:type="spellStart"/>
      <w:r>
        <w:rPr>
          <w:rStyle w:val="CdigoHTML"/>
        </w:rPr>
        <w:t>uri</w:t>
      </w:r>
      <w:proofErr w:type="spellEnd"/>
      <w:r>
        <w:rPr>
          <w:rStyle w:val="CdigoHTML"/>
        </w:rPr>
        <w:t xml:space="preserve"> $</w:t>
      </w:r>
      <w:proofErr w:type="spellStart"/>
      <w:r>
        <w:rPr>
          <w:rStyle w:val="CdigoHTML"/>
        </w:rPr>
        <w:t>uri</w:t>
      </w:r>
      <w:proofErr w:type="spellEnd"/>
      <w:r>
        <w:rPr>
          <w:rStyle w:val="CdigoHTML"/>
        </w:rPr>
        <w:t>/ =404;</w:t>
      </w:r>
    </w:p>
    <w:p w14:paraId="56AB17C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14:paraId="7CBB1D2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14:paraId="315968E9" w14:textId="77777777" w:rsidR="00973CA8" w:rsidRDefault="00973CA8" w:rsidP="00973CA8">
      <w:pPr>
        <w:pStyle w:val="HTMLconformatoprevio"/>
        <w:rPr>
          <w:rStyle w:val="CdigoHTML"/>
        </w:rPr>
      </w:pPr>
    </w:p>
    <w:p w14:paraId="4E1A781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Enable site</w:t>
      </w:r>
    </w:p>
    <w:p w14:paraId="687E65E5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ln -s /etc/nginx/sites-available/dominio.com 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nginx</w:t>
      </w:r>
      <w:proofErr w:type="spellEnd"/>
      <w:r>
        <w:rPr>
          <w:rStyle w:val="CdigoHTML"/>
        </w:rPr>
        <w:t>/sites-enabled/</w:t>
      </w:r>
    </w:p>
    <w:p w14:paraId="5417E3F9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mkdir</w:t>
      </w:r>
      <w:proofErr w:type="spellEnd"/>
      <w:r>
        <w:rPr>
          <w:rStyle w:val="CdigoHTML"/>
        </w:rPr>
        <w:t xml:space="preserve"> -p /var/www/dominio.com</w:t>
      </w:r>
    </w:p>
    <w:p w14:paraId="3391A2D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echo "&lt;h1&gt;Welcome to dominio.com&lt;/h1&gt;" | </w:t>
      </w: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tee /var/www/dominio.com/index.html</w:t>
      </w:r>
    </w:p>
    <w:p w14:paraId="75220F90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sudo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systemctl</w:t>
      </w:r>
      <w:proofErr w:type="spellEnd"/>
      <w:r>
        <w:rPr>
          <w:rStyle w:val="CdigoHTML"/>
        </w:rPr>
        <w:t xml:space="preserve"> restart </w:t>
      </w:r>
      <w:proofErr w:type="spellStart"/>
      <w:r>
        <w:rPr>
          <w:rStyle w:val="CdigoHTML"/>
        </w:rPr>
        <w:t>nginx</w:t>
      </w:r>
      <w:proofErr w:type="spellEnd"/>
    </w:p>
    <w:p w14:paraId="36BBFD40" w14:textId="77777777" w:rsidR="00973CA8" w:rsidRDefault="00973CA8" w:rsidP="00973CA8">
      <w:pPr>
        <w:pStyle w:val="Ttulo3"/>
      </w:pPr>
      <w:r>
        <w:t>PBX Server Configuration (</w:t>
      </w:r>
      <w:proofErr w:type="spellStart"/>
      <w:r>
        <w:t>Issabel</w:t>
      </w:r>
      <w:proofErr w:type="spellEnd"/>
      <w:r>
        <w:t>)</w:t>
      </w:r>
    </w:p>
    <w:p w14:paraId="64EF567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# Install </w:t>
      </w:r>
      <w:proofErr w:type="spellStart"/>
      <w:r>
        <w:rPr>
          <w:rStyle w:val="CdigoHTML"/>
        </w:rPr>
        <w:t>Issabel</w:t>
      </w:r>
      <w:proofErr w:type="spellEnd"/>
      <w:r>
        <w:rPr>
          <w:rStyle w:val="CdigoHTML"/>
        </w:rPr>
        <w:t xml:space="preserve"> PBX (follow standard installation)</w:t>
      </w:r>
    </w:p>
    <w:p w14:paraId="4CD5FC3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After installation, configure through web interface:</w:t>
      </w:r>
    </w:p>
    <w:p w14:paraId="483A692E" w14:textId="77777777" w:rsidR="00973CA8" w:rsidRDefault="00973CA8" w:rsidP="00973CA8">
      <w:pPr>
        <w:pStyle w:val="HTMLconformatoprevio"/>
        <w:rPr>
          <w:rStyle w:val="CdigoHTML"/>
        </w:rPr>
      </w:pPr>
    </w:p>
    <w:p w14:paraId="03E1EC5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Create Extensions:</w:t>
      </w:r>
    </w:p>
    <w:p w14:paraId="0D33BAC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Extension 1001-1010 for GNS3 users</w:t>
      </w:r>
    </w:p>
    <w:p w14:paraId="1490B4C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# Extension 2001-2010 for </w:t>
      </w:r>
      <w:proofErr w:type="spellStart"/>
      <w:r>
        <w:rPr>
          <w:rStyle w:val="CdigoHTML"/>
        </w:rPr>
        <w:t>eSNP</w:t>
      </w:r>
      <w:proofErr w:type="spellEnd"/>
      <w:r>
        <w:rPr>
          <w:rStyle w:val="CdigoHTML"/>
        </w:rPr>
        <w:t xml:space="preserve"> users</w:t>
      </w:r>
    </w:p>
    <w:p w14:paraId="0E747D15" w14:textId="77777777" w:rsidR="00973CA8" w:rsidRDefault="00973CA8" w:rsidP="00973CA8">
      <w:pPr>
        <w:pStyle w:val="HTMLconformatoprevio"/>
        <w:rPr>
          <w:rStyle w:val="CdigoHTML"/>
        </w:rPr>
      </w:pPr>
    </w:p>
    <w:p w14:paraId="25EF3DF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Configure IAX trunk between PBXs:</w:t>
      </w:r>
    </w:p>
    <w:p w14:paraId="6629BE9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# Trunk Name: </w:t>
      </w:r>
      <w:proofErr w:type="spellStart"/>
      <w:r>
        <w:rPr>
          <w:rStyle w:val="CdigoHTML"/>
        </w:rPr>
        <w:t>eSnP_PBX</w:t>
      </w:r>
      <w:proofErr w:type="spellEnd"/>
    </w:p>
    <w:p w14:paraId="6A81A31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Peer Details:</w:t>
      </w:r>
    </w:p>
    <w:p w14:paraId="0A5A62F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host=192.168.10.2</w:t>
      </w:r>
    </w:p>
    <w:p w14:paraId="4893DE7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type=friend</w:t>
      </w:r>
    </w:p>
    <w:p w14:paraId="6BC99C2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username=gns3_pbx</w:t>
      </w:r>
    </w:p>
    <w:p w14:paraId="3078246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secret=</w:t>
      </w:r>
      <w:proofErr w:type="spellStart"/>
      <w:r>
        <w:rPr>
          <w:rStyle w:val="CdigoHTML"/>
        </w:rPr>
        <w:t>strongpassword</w:t>
      </w:r>
      <w:proofErr w:type="spellEnd"/>
    </w:p>
    <w:p w14:paraId="0C18C80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qualify=yes</w:t>
      </w:r>
    </w:p>
    <w:p w14:paraId="2DBD804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disallow=all</w:t>
      </w:r>
    </w:p>
    <w:p w14:paraId="59EE897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allow=</w:t>
      </w:r>
      <w:proofErr w:type="spellStart"/>
      <w:r>
        <w:rPr>
          <w:rStyle w:val="CdigoHTML"/>
        </w:rPr>
        <w:t>ulaw</w:t>
      </w:r>
      <w:proofErr w:type="spellEnd"/>
    </w:p>
    <w:p w14:paraId="2F1D89FB" w14:textId="77777777" w:rsidR="00973CA8" w:rsidRDefault="00973CA8" w:rsidP="00973CA8">
      <w:pPr>
        <w:pStyle w:val="HTMLconformatoprevio"/>
        <w:rPr>
          <w:rStyle w:val="CdigoHTML"/>
        </w:rPr>
      </w:pPr>
    </w:p>
    <w:p w14:paraId="1B43288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Outbound Routes:</w:t>
      </w:r>
    </w:p>
    <w:p w14:paraId="7A77257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# Route Name: </w:t>
      </w:r>
      <w:proofErr w:type="spellStart"/>
      <w:r>
        <w:rPr>
          <w:rStyle w:val="CdigoHTML"/>
        </w:rPr>
        <w:t>To_eSNP</w:t>
      </w:r>
      <w:proofErr w:type="spellEnd"/>
    </w:p>
    <w:p w14:paraId="47E5900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Dial Patterns: 2XXX</w:t>
      </w:r>
    </w:p>
    <w:p w14:paraId="4CD2A31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# Trunk: </w:t>
      </w:r>
      <w:proofErr w:type="spellStart"/>
      <w:r>
        <w:rPr>
          <w:rStyle w:val="CdigoHTML"/>
        </w:rPr>
        <w:t>eSnP_PBX</w:t>
      </w:r>
      <w:proofErr w:type="spellEnd"/>
    </w:p>
    <w:p w14:paraId="47C6DD87" w14:textId="77777777" w:rsidR="00973CA8" w:rsidRDefault="00973CA8" w:rsidP="00973CA8">
      <w:pPr>
        <w:pStyle w:val="Ttulo2"/>
      </w:pPr>
      <w:r>
        <w:t>Phase 5: Testing and Verification</w:t>
      </w:r>
    </w:p>
    <w:p w14:paraId="332D64C7" w14:textId="77777777" w:rsidR="00973CA8" w:rsidRDefault="00973CA8" w:rsidP="00973CA8">
      <w:pPr>
        <w:pStyle w:val="Ttulo3"/>
      </w:pPr>
      <w:r>
        <w:t>Network Connectivity Tests</w:t>
      </w:r>
    </w:p>
    <w:p w14:paraId="6F7FECD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Test inter-VLAN connectivity</w:t>
      </w:r>
    </w:p>
    <w:p w14:paraId="19AF2B4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ping 10.0.10.10    # From any VLAN to </w:t>
      </w:r>
      <w:proofErr w:type="spellStart"/>
      <w:r>
        <w:rPr>
          <w:rStyle w:val="CdigoHTML"/>
        </w:rPr>
        <w:t>Gerencia</w:t>
      </w:r>
      <w:proofErr w:type="spellEnd"/>
    </w:p>
    <w:p w14:paraId="701B73B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ping 192.168.10.10 # From any VLAN to </w:t>
      </w:r>
      <w:proofErr w:type="spellStart"/>
      <w:r>
        <w:rPr>
          <w:rStyle w:val="CdigoHTML"/>
        </w:rPr>
        <w:t>Administracion</w:t>
      </w:r>
      <w:proofErr w:type="spellEnd"/>
    </w:p>
    <w:p w14:paraId="6834280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ping 172.16.10.10  # From any VLAN to VoIP</w:t>
      </w:r>
    </w:p>
    <w:p w14:paraId="33F04C8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ping 10.1.10.10    # From any VLAN to IT servers</w:t>
      </w:r>
    </w:p>
    <w:p w14:paraId="24B431BB" w14:textId="77777777" w:rsidR="00973CA8" w:rsidRDefault="00973CA8" w:rsidP="00973CA8">
      <w:pPr>
        <w:pStyle w:val="HTMLconformatoprevio"/>
        <w:rPr>
          <w:rStyle w:val="CdigoHTML"/>
        </w:rPr>
      </w:pPr>
    </w:p>
    <w:p w14:paraId="2FE49B3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Test internet connectivity through both paths</w:t>
      </w:r>
    </w:p>
    <w:p w14:paraId="702457D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ping 8.8.8.8       # Google DNS</w:t>
      </w:r>
    </w:p>
    <w:p w14:paraId="3D4B97E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ping 8.8.4.4       # Google DNS alternate</w:t>
      </w:r>
    </w:p>
    <w:p w14:paraId="180FFC19" w14:textId="77777777" w:rsidR="00973CA8" w:rsidRDefault="00973CA8" w:rsidP="00973CA8">
      <w:pPr>
        <w:pStyle w:val="HTMLconformatoprevio"/>
        <w:rPr>
          <w:rStyle w:val="CdigoHTML"/>
        </w:rPr>
      </w:pPr>
    </w:p>
    <w:p w14:paraId="384709D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Test DNS resolution</w:t>
      </w:r>
    </w:p>
    <w:p w14:paraId="18529218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lastRenderedPageBreak/>
        <w:t>nslookup</w:t>
      </w:r>
      <w:proofErr w:type="spellEnd"/>
      <w:r>
        <w:rPr>
          <w:rStyle w:val="CdigoHTML"/>
        </w:rPr>
        <w:t xml:space="preserve"> www.dominio.com</w:t>
      </w:r>
    </w:p>
    <w:p w14:paraId="32BB73A4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nslookup</w:t>
      </w:r>
      <w:proofErr w:type="spellEnd"/>
      <w:r>
        <w:rPr>
          <w:rStyle w:val="CdigoHTML"/>
        </w:rPr>
        <w:t xml:space="preserve"> dominio.com</w:t>
      </w:r>
    </w:p>
    <w:p w14:paraId="5C503B02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nslookup</w:t>
      </w:r>
      <w:proofErr w:type="spellEnd"/>
      <w:r>
        <w:rPr>
          <w:rStyle w:val="CdigoHTML"/>
        </w:rPr>
        <w:t xml:space="preserve"> pbx.dominio.com</w:t>
      </w:r>
    </w:p>
    <w:p w14:paraId="0CF4B32A" w14:textId="77777777" w:rsidR="00973CA8" w:rsidRDefault="00973CA8" w:rsidP="00973CA8">
      <w:pPr>
        <w:pStyle w:val="HTMLconformatoprevio"/>
        <w:rPr>
          <w:rStyle w:val="CdigoHTML"/>
        </w:rPr>
      </w:pPr>
    </w:p>
    <w:p w14:paraId="228A1A4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Test web server access</w:t>
      </w:r>
    </w:p>
    <w:p w14:paraId="271E6B8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curl http://dominio.com</w:t>
      </w:r>
    </w:p>
    <w:p w14:paraId="55102F8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curl http://www.dominio.com</w:t>
      </w:r>
    </w:p>
    <w:p w14:paraId="68FC0FD4" w14:textId="77777777" w:rsidR="00973CA8" w:rsidRDefault="00973CA8" w:rsidP="00973CA8">
      <w:pPr>
        <w:pStyle w:val="Ttulo3"/>
      </w:pPr>
      <w:r>
        <w:t>HSRP Verification Commands</w:t>
      </w:r>
    </w:p>
    <w:p w14:paraId="28F8244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Check HSRP status on all Layer 3 devices</w:t>
      </w:r>
    </w:p>
    <w:p w14:paraId="5294F06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show standby brief</w:t>
      </w:r>
    </w:p>
    <w:p w14:paraId="36D801E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show standby 10</w:t>
      </w:r>
    </w:p>
    <w:p w14:paraId="17CEBEC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show standby 11</w:t>
      </w:r>
    </w:p>
    <w:p w14:paraId="7178F44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show standby 12</w:t>
      </w:r>
    </w:p>
    <w:p w14:paraId="483F9BB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show standby 13</w:t>
      </w:r>
    </w:p>
    <w:p w14:paraId="4B465CA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show standby 15</w:t>
      </w:r>
    </w:p>
    <w:p w14:paraId="655C647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show standby 18</w:t>
      </w:r>
    </w:p>
    <w:p w14:paraId="2486996C" w14:textId="77777777" w:rsidR="00973CA8" w:rsidRDefault="00973CA8" w:rsidP="00973CA8">
      <w:pPr>
        <w:pStyle w:val="HTMLconformatoprevio"/>
        <w:rPr>
          <w:rStyle w:val="CdigoHTML"/>
        </w:rPr>
      </w:pPr>
    </w:p>
    <w:p w14:paraId="5AB8918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Expected HSRP Active/Standby roles:</w:t>
      </w:r>
    </w:p>
    <w:p w14:paraId="75B5062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VLAN 10: SW1 (Active), SW2 (Standby)</w:t>
      </w:r>
    </w:p>
    <w:p w14:paraId="3CBA9D0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# VLAN 11: SW1 (Active), SW2 (Standby) </w:t>
      </w:r>
    </w:p>
    <w:p w14:paraId="5E27D84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VLAN 12: SW1 (Active), SW2 (Standby)</w:t>
      </w:r>
    </w:p>
    <w:p w14:paraId="39A0425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VLAN 13: SW2 (Active), SW1 (Standby)</w:t>
      </w:r>
    </w:p>
    <w:p w14:paraId="541D6F0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VLAN 15: SW2 (Active), SW1 (Standby)</w:t>
      </w:r>
    </w:p>
    <w:p w14:paraId="08382EB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VLAN 18: R5 (Active), R6 (Standby), SW1 (Listen), SW2 (Active for local)</w:t>
      </w:r>
    </w:p>
    <w:p w14:paraId="6E64E28B" w14:textId="77777777" w:rsidR="00973CA8" w:rsidRDefault="00973CA8" w:rsidP="00973CA8">
      <w:pPr>
        <w:pStyle w:val="Ttulo3"/>
      </w:pPr>
      <w:r>
        <w:t>HSRP Failover Testing</w:t>
      </w:r>
    </w:p>
    <w:p w14:paraId="2F53D3F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Test VLAN 10 failover (SW1 is primary)</w:t>
      </w:r>
    </w:p>
    <w:p w14:paraId="3DF6E90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On SW1:</w:t>
      </w:r>
    </w:p>
    <w:p w14:paraId="4456333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interface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10</w:t>
      </w:r>
    </w:p>
    <w:p w14:paraId="39F6B87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shutdown</w:t>
      </w:r>
    </w:p>
    <w:p w14:paraId="49107D82" w14:textId="77777777" w:rsidR="00973CA8" w:rsidRDefault="00973CA8" w:rsidP="00973CA8">
      <w:pPr>
        <w:pStyle w:val="HTMLconformatoprevio"/>
        <w:rPr>
          <w:rStyle w:val="CdigoHTML"/>
        </w:rPr>
      </w:pPr>
    </w:p>
    <w:p w14:paraId="18ABC5D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Verify HSRP transition</w:t>
      </w:r>
    </w:p>
    <w:p w14:paraId="10D2566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show standby brief</w:t>
      </w:r>
    </w:p>
    <w:p w14:paraId="704959D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SW2 should become active for VLAN 10</w:t>
      </w:r>
    </w:p>
    <w:p w14:paraId="4908CF05" w14:textId="77777777" w:rsidR="00973CA8" w:rsidRDefault="00973CA8" w:rsidP="00973CA8">
      <w:pPr>
        <w:pStyle w:val="HTMLconformatoprevio"/>
        <w:rPr>
          <w:rStyle w:val="CdigoHTML"/>
        </w:rPr>
      </w:pPr>
    </w:p>
    <w:p w14:paraId="71FACFF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Test continued connectivity from VLAN 10 devices</w:t>
      </w:r>
    </w:p>
    <w:p w14:paraId="3E08950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From PC in VLAN 10:</w:t>
      </w:r>
    </w:p>
    <w:p w14:paraId="6A49781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ping 8.8.8.8  # Should still work through SW2</w:t>
      </w:r>
    </w:p>
    <w:p w14:paraId="1F92038C" w14:textId="77777777" w:rsidR="00973CA8" w:rsidRDefault="00973CA8" w:rsidP="00973CA8">
      <w:pPr>
        <w:pStyle w:val="HTMLconformatoprevio"/>
        <w:rPr>
          <w:rStyle w:val="CdigoHTML"/>
        </w:rPr>
      </w:pPr>
    </w:p>
    <w:p w14:paraId="3F9ED3D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Restore SW1 VLAN 10</w:t>
      </w:r>
    </w:p>
    <w:p w14:paraId="4B32ECD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interface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10</w:t>
      </w:r>
    </w:p>
    <w:p w14:paraId="7BB43A2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no shutdown</w:t>
      </w:r>
    </w:p>
    <w:p w14:paraId="4C290D9E" w14:textId="77777777" w:rsidR="00973CA8" w:rsidRDefault="00973CA8" w:rsidP="00973CA8">
      <w:pPr>
        <w:pStyle w:val="Ttulo3"/>
      </w:pPr>
      <w:r>
        <w:t>OSPF Verification</w:t>
      </w:r>
    </w:p>
    <w:p w14:paraId="5DFC39A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Verify OSPF neighbors on all routers</w:t>
      </w:r>
    </w:p>
    <w:p w14:paraId="303C413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ospf</w:t>
      </w:r>
      <w:proofErr w:type="spellEnd"/>
      <w:r>
        <w:rPr>
          <w:rStyle w:val="CdigoHTML"/>
        </w:rPr>
        <w:t xml:space="preserve"> neighbor</w:t>
      </w:r>
    </w:p>
    <w:p w14:paraId="129E9F65" w14:textId="77777777" w:rsidR="00973CA8" w:rsidRDefault="00973CA8" w:rsidP="00973CA8">
      <w:pPr>
        <w:pStyle w:val="HTMLconformatoprevio"/>
        <w:rPr>
          <w:rStyle w:val="CdigoHTML"/>
        </w:rPr>
      </w:pPr>
    </w:p>
    <w:p w14:paraId="6A5592F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Verify OSPF routing table</w:t>
      </w:r>
    </w:p>
    <w:p w14:paraId="6FF3430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 </w:t>
      </w:r>
      <w:proofErr w:type="spellStart"/>
      <w:r>
        <w:rPr>
          <w:rStyle w:val="CdigoHTML"/>
        </w:rPr>
        <w:t>ospf</w:t>
      </w:r>
      <w:proofErr w:type="spellEnd"/>
    </w:p>
    <w:p w14:paraId="625F39B5" w14:textId="77777777" w:rsidR="00973CA8" w:rsidRDefault="00973CA8" w:rsidP="00973CA8">
      <w:pPr>
        <w:pStyle w:val="HTMLconformatoprevio"/>
        <w:rPr>
          <w:rStyle w:val="CdigoHTML"/>
        </w:rPr>
      </w:pPr>
    </w:p>
    <w:p w14:paraId="7A35D0C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Verify LSA database</w:t>
      </w:r>
    </w:p>
    <w:p w14:paraId="7D9693E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ospf</w:t>
      </w:r>
      <w:proofErr w:type="spellEnd"/>
      <w:r>
        <w:rPr>
          <w:rStyle w:val="CdigoHTML"/>
        </w:rPr>
        <w:t xml:space="preserve"> database</w:t>
      </w:r>
    </w:p>
    <w:p w14:paraId="14B57883" w14:textId="77777777" w:rsidR="00973CA8" w:rsidRDefault="00973CA8" w:rsidP="00973CA8">
      <w:pPr>
        <w:pStyle w:val="HTMLconformatoprevio"/>
        <w:rPr>
          <w:rStyle w:val="CdigoHTML"/>
        </w:rPr>
      </w:pPr>
    </w:p>
    <w:p w14:paraId="10DD00D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Expected OSPF neighbors:</w:t>
      </w:r>
    </w:p>
    <w:p w14:paraId="097654B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# ISP: R3, R4, R5, R6</w:t>
      </w:r>
    </w:p>
    <w:p w14:paraId="1B9C6F5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R1: R2, R3</w:t>
      </w:r>
    </w:p>
    <w:p w14:paraId="5B68DA7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# R2: R1, R3, R4, </w:t>
      </w:r>
      <w:proofErr w:type="spellStart"/>
      <w:r>
        <w:rPr>
          <w:rStyle w:val="CdigoHTML"/>
        </w:rPr>
        <w:t>ARHuawei</w:t>
      </w:r>
      <w:proofErr w:type="spellEnd"/>
    </w:p>
    <w:p w14:paraId="6091C9F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R3: ISP, R1, R2</w:t>
      </w:r>
    </w:p>
    <w:p w14:paraId="53FEE90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R4: ISP, R2</w:t>
      </w:r>
    </w:p>
    <w:p w14:paraId="753F27A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R5: ISP</w:t>
      </w:r>
    </w:p>
    <w:p w14:paraId="12E2328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R6: ISP</w:t>
      </w:r>
    </w:p>
    <w:p w14:paraId="0AB82EBF" w14:textId="77777777" w:rsidR="00973CA8" w:rsidRDefault="00973CA8" w:rsidP="00973CA8">
      <w:pPr>
        <w:pStyle w:val="Ttulo3"/>
      </w:pPr>
      <w:r>
        <w:t>NAT Verification</w:t>
      </w:r>
    </w:p>
    <w:p w14:paraId="56E60B7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On R5 - Check NAT translations</w:t>
      </w:r>
    </w:p>
    <w:p w14:paraId="5253736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translations</w:t>
      </w:r>
    </w:p>
    <w:p w14:paraId="6680259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statistics</w:t>
      </w:r>
    </w:p>
    <w:p w14:paraId="5D2E0703" w14:textId="77777777" w:rsidR="00973CA8" w:rsidRDefault="00973CA8" w:rsidP="00973CA8">
      <w:pPr>
        <w:pStyle w:val="HTMLconformatoprevio"/>
        <w:rPr>
          <w:rStyle w:val="CdigoHTML"/>
        </w:rPr>
      </w:pPr>
    </w:p>
    <w:p w14:paraId="49CFE80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# On R6 - Check NAT translations  </w:t>
      </w:r>
    </w:p>
    <w:p w14:paraId="48059B5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translations</w:t>
      </w:r>
    </w:p>
    <w:p w14:paraId="1A24BB3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statistics</w:t>
      </w:r>
    </w:p>
    <w:p w14:paraId="0E2FBED9" w14:textId="77777777" w:rsidR="00973CA8" w:rsidRDefault="00973CA8" w:rsidP="00973CA8">
      <w:pPr>
        <w:pStyle w:val="HTMLconformatoprevio"/>
        <w:rPr>
          <w:rStyle w:val="CdigoHTML"/>
        </w:rPr>
      </w:pPr>
    </w:p>
    <w:p w14:paraId="58B93A5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Test external access to web server</w:t>
      </w:r>
    </w:p>
    <w:p w14:paraId="54FFD53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From internet (ISP router):</w:t>
      </w:r>
    </w:p>
    <w:p w14:paraId="75A3DFB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telnet 145.0.10.2 80  # Should reach web server through R5</w:t>
      </w:r>
    </w:p>
    <w:p w14:paraId="2AC9906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telnet 66.2.10.2 80   # Should reach web server through R6</w:t>
      </w:r>
    </w:p>
    <w:p w14:paraId="11B55FB7" w14:textId="77777777" w:rsidR="00973CA8" w:rsidRDefault="00973CA8" w:rsidP="00973CA8">
      <w:pPr>
        <w:pStyle w:val="HTMLconformatoprevio"/>
        <w:rPr>
          <w:rStyle w:val="CdigoHTML"/>
        </w:rPr>
      </w:pPr>
    </w:p>
    <w:p w14:paraId="7625ADF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Test DNS resolution from internet</w:t>
      </w:r>
    </w:p>
    <w:p w14:paraId="1E8FEFAB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nslookup</w:t>
      </w:r>
      <w:proofErr w:type="spellEnd"/>
      <w:r>
        <w:rPr>
          <w:rStyle w:val="CdigoHTML"/>
        </w:rPr>
        <w:t xml:space="preserve"> dominio.com 145.0.10.2  # Through R5</w:t>
      </w:r>
    </w:p>
    <w:p w14:paraId="12EA2E3E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nslookup</w:t>
      </w:r>
      <w:proofErr w:type="spellEnd"/>
      <w:r>
        <w:rPr>
          <w:rStyle w:val="CdigoHTML"/>
        </w:rPr>
        <w:t xml:space="preserve"> dominio.com 66.2.10.2   # Through R6</w:t>
      </w:r>
    </w:p>
    <w:p w14:paraId="3CFCC010" w14:textId="77777777" w:rsidR="00973CA8" w:rsidRDefault="00973CA8" w:rsidP="00973CA8">
      <w:pPr>
        <w:pStyle w:val="Ttulo3"/>
      </w:pPr>
      <w:r>
        <w:t>VTP and VLAN Verification</w:t>
      </w:r>
    </w:p>
    <w:p w14:paraId="476100D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Check VTP status on all switches</w:t>
      </w:r>
    </w:p>
    <w:p w14:paraId="6F6A794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status</w:t>
      </w:r>
    </w:p>
    <w:p w14:paraId="62BB303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counters</w:t>
      </w:r>
    </w:p>
    <w:p w14:paraId="4236B52E" w14:textId="77777777" w:rsidR="00973CA8" w:rsidRDefault="00973CA8" w:rsidP="00973CA8">
      <w:pPr>
        <w:pStyle w:val="HTMLconformatoprevio"/>
        <w:rPr>
          <w:rStyle w:val="CdigoHTML"/>
        </w:rPr>
      </w:pPr>
    </w:p>
    <w:p w14:paraId="47D18CD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Verify VLAN database consistency</w:t>
      </w:r>
    </w:p>
    <w:p w14:paraId="4D13DF0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brief</w:t>
      </w:r>
    </w:p>
    <w:p w14:paraId="0E5F023B" w14:textId="77777777" w:rsidR="00973CA8" w:rsidRDefault="00973CA8" w:rsidP="00973CA8">
      <w:pPr>
        <w:pStyle w:val="HTMLconformatoprevio"/>
        <w:rPr>
          <w:rStyle w:val="CdigoHTML"/>
        </w:rPr>
      </w:pPr>
    </w:p>
    <w:p w14:paraId="6DE5553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Expected VTP configuration:</w:t>
      </w:r>
    </w:p>
    <w:p w14:paraId="1204142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SW1, SW2: VTP Server mode</w:t>
      </w:r>
    </w:p>
    <w:p w14:paraId="4184D8F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SW3, SW4, SW5, SW6: VTP Client mode</w:t>
      </w:r>
    </w:p>
    <w:p w14:paraId="2084E85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Domain: cisco.com</w:t>
      </w:r>
    </w:p>
    <w:p w14:paraId="25D2B65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Password: cisco</w:t>
      </w:r>
    </w:p>
    <w:p w14:paraId="1FAAD651" w14:textId="77777777" w:rsidR="00973CA8" w:rsidRDefault="00973CA8" w:rsidP="00973CA8">
      <w:pPr>
        <w:pStyle w:val="Ttulo3"/>
      </w:pPr>
      <w:r>
        <w:t>Spanning Tree Verification</w:t>
      </w:r>
    </w:p>
    <w:p w14:paraId="77ECB4A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Check STP root bridge assignments</w:t>
      </w:r>
    </w:p>
    <w:p w14:paraId="4EDBFCC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show spanning-tree summary</w:t>
      </w:r>
    </w:p>
    <w:p w14:paraId="687C6309" w14:textId="77777777" w:rsidR="00973CA8" w:rsidRDefault="00973CA8" w:rsidP="00973CA8">
      <w:pPr>
        <w:pStyle w:val="HTMLconformatoprevio"/>
        <w:rPr>
          <w:rStyle w:val="CdigoHTML"/>
        </w:rPr>
      </w:pPr>
    </w:p>
    <w:p w14:paraId="06F031D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Verify specific VLAN root bridges</w:t>
      </w:r>
    </w:p>
    <w:p w14:paraId="47B4588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10  # SW1 should be root</w:t>
      </w:r>
    </w:p>
    <w:p w14:paraId="6CB4E39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11  # SW1 should be root</w:t>
      </w:r>
    </w:p>
    <w:p w14:paraId="728C330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12  # SW1 should be root</w:t>
      </w:r>
    </w:p>
    <w:p w14:paraId="078E9AA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13  # SW2 should be root</w:t>
      </w:r>
    </w:p>
    <w:p w14:paraId="04CF4C3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15  # SW2 should be root</w:t>
      </w:r>
    </w:p>
    <w:p w14:paraId="1FAC7EA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spanning-tree </w:t>
      </w:r>
      <w:proofErr w:type="spellStart"/>
      <w:r>
        <w:rPr>
          <w:rStyle w:val="CdigoHTML"/>
        </w:rPr>
        <w:t>vlan</w:t>
      </w:r>
      <w:proofErr w:type="spellEnd"/>
      <w:r>
        <w:rPr>
          <w:rStyle w:val="CdigoHTML"/>
        </w:rPr>
        <w:t xml:space="preserve"> 18  # SW1 should be root</w:t>
      </w:r>
    </w:p>
    <w:p w14:paraId="378392E0" w14:textId="77777777" w:rsidR="00973CA8" w:rsidRDefault="00973CA8" w:rsidP="00973CA8">
      <w:pPr>
        <w:pStyle w:val="Ttulo3"/>
      </w:pPr>
      <w:r>
        <w:t>Access Control List Testing</w:t>
      </w:r>
    </w:p>
    <w:p w14:paraId="4DA67CC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Test ACL blocking access to VLAN 15 (</w:t>
      </w:r>
      <w:proofErr w:type="spellStart"/>
      <w:r>
        <w:rPr>
          <w:rStyle w:val="CdigoHTML"/>
        </w:rPr>
        <w:t>Admin_Equipos</w:t>
      </w:r>
      <w:proofErr w:type="spellEnd"/>
      <w:r>
        <w:rPr>
          <w:rStyle w:val="CdigoHTML"/>
        </w:rPr>
        <w:t>)</w:t>
      </w:r>
    </w:p>
    <w:p w14:paraId="070DE39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# From VLAN 10 (should be blocked):</w:t>
      </w:r>
    </w:p>
    <w:p w14:paraId="3AE0F70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ping 172.1.10.10  # Should fail</w:t>
      </w:r>
    </w:p>
    <w:p w14:paraId="6371222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telnet 172.1.10.10 22  # Should fail</w:t>
      </w:r>
    </w:p>
    <w:p w14:paraId="063819DF" w14:textId="77777777" w:rsidR="00973CA8" w:rsidRDefault="00973CA8" w:rsidP="00973CA8">
      <w:pPr>
        <w:pStyle w:val="HTMLconformatoprevio"/>
        <w:rPr>
          <w:rStyle w:val="CdigoHTML"/>
        </w:rPr>
      </w:pPr>
    </w:p>
    <w:p w14:paraId="3145427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From VLAN 13 (IT - should be allowed):</w:t>
      </w:r>
    </w:p>
    <w:p w14:paraId="4913FA3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ping 172.1.10.10  # Should work</w:t>
      </w:r>
    </w:p>
    <w:p w14:paraId="1E72FD27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ssh</w:t>
      </w:r>
      <w:proofErr w:type="spellEnd"/>
      <w:r>
        <w:rPr>
          <w:rStyle w:val="CdigoHTML"/>
        </w:rPr>
        <w:t xml:space="preserve"> admin@172.1.10.10  # Should work</w:t>
      </w:r>
    </w:p>
    <w:p w14:paraId="3C668D98" w14:textId="77777777" w:rsidR="00973CA8" w:rsidRDefault="00973CA8" w:rsidP="00973CA8">
      <w:pPr>
        <w:pStyle w:val="Ttulo3"/>
      </w:pPr>
      <w:r>
        <w:t>Redundancy Testing</w:t>
      </w:r>
    </w:p>
    <w:p w14:paraId="4552E48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Test router redundancy</w:t>
      </w:r>
    </w:p>
    <w:p w14:paraId="1816B10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Shutdown R5 and verify R6 takes over</w:t>
      </w:r>
    </w:p>
    <w:p w14:paraId="3991BE5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On R5:</w:t>
      </w:r>
    </w:p>
    <w:p w14:paraId="2740124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shutdown</w:t>
      </w:r>
    </w:p>
    <w:p w14:paraId="600A259A" w14:textId="77777777" w:rsidR="00973CA8" w:rsidRDefault="00973CA8" w:rsidP="00973CA8">
      <w:pPr>
        <w:pStyle w:val="HTMLconformatoprevio"/>
        <w:rPr>
          <w:rStyle w:val="CdigoHTML"/>
        </w:rPr>
      </w:pPr>
    </w:p>
    <w:p w14:paraId="00516FC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Verify HSRP failover on VLAN 18</w:t>
      </w:r>
    </w:p>
    <w:p w14:paraId="4F3A995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show standby 18  # R6 should become active</w:t>
      </w:r>
    </w:p>
    <w:p w14:paraId="161942E0" w14:textId="77777777" w:rsidR="00973CA8" w:rsidRDefault="00973CA8" w:rsidP="00973CA8">
      <w:pPr>
        <w:pStyle w:val="HTMLconformatoprevio"/>
        <w:rPr>
          <w:rStyle w:val="CdigoHTML"/>
        </w:rPr>
      </w:pPr>
    </w:p>
    <w:p w14:paraId="622749F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Test continued internet connectivity</w:t>
      </w:r>
    </w:p>
    <w:p w14:paraId="184C6FB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ping 8.8.8.8  # Should work through R6</w:t>
      </w:r>
    </w:p>
    <w:p w14:paraId="47670FDB" w14:textId="77777777" w:rsidR="00973CA8" w:rsidRDefault="00973CA8" w:rsidP="00973CA8">
      <w:pPr>
        <w:pStyle w:val="HTMLconformatoprevio"/>
        <w:rPr>
          <w:rStyle w:val="CdigoHTML"/>
        </w:rPr>
      </w:pPr>
    </w:p>
    <w:p w14:paraId="57D823D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# Test switch redundancy  </w:t>
      </w:r>
    </w:p>
    <w:p w14:paraId="19E4D74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Shutdown SW1 and verify SW2 handles all VLANs</w:t>
      </w:r>
    </w:p>
    <w:p w14:paraId="7B23EAF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On SW1:</w:t>
      </w:r>
    </w:p>
    <w:p w14:paraId="2BFA6265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shutdown</w:t>
      </w:r>
    </w:p>
    <w:p w14:paraId="3F9D93FC" w14:textId="77777777" w:rsidR="00973CA8" w:rsidRDefault="00973CA8" w:rsidP="00973CA8">
      <w:pPr>
        <w:pStyle w:val="HTMLconformatoprevio"/>
        <w:rPr>
          <w:rStyle w:val="CdigoHTML"/>
        </w:rPr>
      </w:pPr>
    </w:p>
    <w:p w14:paraId="1B42F57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Verify STP reconvergence and HSRP failover</w:t>
      </w:r>
    </w:p>
    <w:p w14:paraId="72D0155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All VLANs should remain accessible through SW2</w:t>
      </w:r>
    </w:p>
    <w:p w14:paraId="33D0C55D" w14:textId="77777777" w:rsidR="00973CA8" w:rsidRDefault="00973CA8" w:rsidP="00973CA8">
      <w:pPr>
        <w:pStyle w:val="Ttulo2"/>
      </w:pPr>
      <w:r>
        <w:t>Phase 6: Advanced Service Configuration</w:t>
      </w:r>
    </w:p>
    <w:p w14:paraId="6B305155" w14:textId="77777777" w:rsidR="00973CA8" w:rsidRDefault="00973CA8" w:rsidP="00973CA8">
      <w:pPr>
        <w:pStyle w:val="Ttulo3"/>
      </w:pPr>
      <w:r>
        <w:t>Windows Server Active Directory Setup</w:t>
      </w:r>
    </w:p>
    <w:p w14:paraId="37AD0DD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Install Active Directory Domain Services</w:t>
      </w:r>
    </w:p>
    <w:p w14:paraId="04F88A3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Install-</w:t>
      </w:r>
      <w:proofErr w:type="spellStart"/>
      <w:r>
        <w:rPr>
          <w:rStyle w:val="CdigoHTML"/>
        </w:rPr>
        <w:t>WindowsFeature</w:t>
      </w:r>
      <w:proofErr w:type="spellEnd"/>
      <w:r>
        <w:rPr>
          <w:rStyle w:val="CdigoHTML"/>
        </w:rPr>
        <w:t xml:space="preserve"> -Name AD-Domain-Services -</w:t>
      </w:r>
      <w:proofErr w:type="spellStart"/>
      <w:r>
        <w:rPr>
          <w:rStyle w:val="CdigoHTML"/>
        </w:rPr>
        <w:t>IncludeManagementTools</w:t>
      </w:r>
      <w:proofErr w:type="spellEnd"/>
    </w:p>
    <w:p w14:paraId="4DDAE753" w14:textId="77777777" w:rsidR="00973CA8" w:rsidRDefault="00973CA8" w:rsidP="00973CA8">
      <w:pPr>
        <w:pStyle w:val="HTMLconformatoprevio"/>
        <w:rPr>
          <w:rStyle w:val="CdigoHTML"/>
        </w:rPr>
      </w:pPr>
    </w:p>
    <w:p w14:paraId="61E92D5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Promote to Domain Controller</w:t>
      </w:r>
    </w:p>
    <w:p w14:paraId="497D932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Install-</w:t>
      </w:r>
      <w:proofErr w:type="spellStart"/>
      <w:r>
        <w:rPr>
          <w:rStyle w:val="CdigoHTML"/>
        </w:rPr>
        <w:t>ADDSForest</w:t>
      </w:r>
      <w:proofErr w:type="spellEnd"/>
      <w:r>
        <w:rPr>
          <w:rStyle w:val="CdigoHTML"/>
        </w:rPr>
        <w:t xml:space="preserve"> -DomainName "dominio.com" -</w:t>
      </w:r>
      <w:proofErr w:type="spellStart"/>
      <w:r>
        <w:rPr>
          <w:rStyle w:val="CdigoHTML"/>
        </w:rPr>
        <w:t>SafeModeAdministratorPassword</w:t>
      </w:r>
      <w:proofErr w:type="spellEnd"/>
      <w:r>
        <w:rPr>
          <w:rStyle w:val="CdigoHTML"/>
        </w:rPr>
        <w:t xml:space="preserve"> (</w:t>
      </w:r>
      <w:proofErr w:type="spellStart"/>
      <w:r>
        <w:rPr>
          <w:rStyle w:val="CdigoHTML"/>
        </w:rPr>
        <w:t>ConvertTo-SecureString</w:t>
      </w:r>
      <w:proofErr w:type="spellEnd"/>
      <w:r>
        <w:rPr>
          <w:rStyle w:val="CdigoHTML"/>
        </w:rPr>
        <w:t xml:space="preserve"> -</w:t>
      </w:r>
      <w:proofErr w:type="spellStart"/>
      <w:r>
        <w:rPr>
          <w:rStyle w:val="CdigoHTML"/>
        </w:rPr>
        <w:t>AsPlainText</w:t>
      </w:r>
      <w:proofErr w:type="spellEnd"/>
      <w:r>
        <w:rPr>
          <w:rStyle w:val="CdigoHTML"/>
        </w:rPr>
        <w:t xml:space="preserve"> "P@ssw0rd123" -Force)</w:t>
      </w:r>
    </w:p>
    <w:p w14:paraId="71827D74" w14:textId="77777777" w:rsidR="00973CA8" w:rsidRDefault="00973CA8" w:rsidP="00973CA8">
      <w:pPr>
        <w:pStyle w:val="HTMLconformatoprevio"/>
        <w:rPr>
          <w:rStyle w:val="CdigoHTML"/>
        </w:rPr>
      </w:pPr>
    </w:p>
    <w:p w14:paraId="3613BFE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Add computers to domain (run on Windows 7 clients)</w:t>
      </w:r>
    </w:p>
    <w:p w14:paraId="2EB4F49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Add-Computer -DomainName "dominio.com" -Credential (Get-Credential)</w:t>
      </w:r>
    </w:p>
    <w:p w14:paraId="6F17A36F" w14:textId="77777777" w:rsidR="00973CA8" w:rsidRDefault="00973CA8" w:rsidP="00973CA8">
      <w:pPr>
        <w:pStyle w:val="Ttulo3"/>
      </w:pPr>
      <w:r>
        <w:t>PBX IAX Trunk Configuration</w:t>
      </w:r>
    </w:p>
    <w:p w14:paraId="78E5D91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# On GNS3 PBX - Configure outbound trunk to </w:t>
      </w:r>
      <w:proofErr w:type="spellStart"/>
      <w:r>
        <w:rPr>
          <w:rStyle w:val="CdigoHTML"/>
        </w:rPr>
        <w:t>eSNP</w:t>
      </w:r>
      <w:proofErr w:type="spellEnd"/>
    </w:p>
    <w:p w14:paraId="24C5A29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/asterisk/</w:t>
      </w:r>
      <w:proofErr w:type="spellStart"/>
      <w:r>
        <w:rPr>
          <w:rStyle w:val="CdigoHTML"/>
        </w:rPr>
        <w:t>iax.conf</w:t>
      </w:r>
      <w:proofErr w:type="spellEnd"/>
    </w:p>
    <w:p w14:paraId="4CFA677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[</w:t>
      </w:r>
      <w:proofErr w:type="spellStart"/>
      <w:r>
        <w:rPr>
          <w:rStyle w:val="CdigoHTML"/>
        </w:rPr>
        <w:t>eSnP_trunk</w:t>
      </w:r>
      <w:proofErr w:type="spellEnd"/>
      <w:r>
        <w:rPr>
          <w:rStyle w:val="CdigoHTML"/>
        </w:rPr>
        <w:t>]</w:t>
      </w:r>
    </w:p>
    <w:p w14:paraId="3D605BC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type=friend</w:t>
      </w:r>
    </w:p>
    <w:p w14:paraId="34ADE4C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host=192.168.10.2</w:t>
      </w:r>
    </w:p>
    <w:p w14:paraId="0E2F111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username=gns3_pbx  </w:t>
      </w:r>
    </w:p>
    <w:p w14:paraId="3EB08FC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secret=</w:t>
      </w:r>
      <w:proofErr w:type="spellStart"/>
      <w:r>
        <w:rPr>
          <w:rStyle w:val="CdigoHTML"/>
        </w:rPr>
        <w:t>strongpassword</w:t>
      </w:r>
      <w:proofErr w:type="spellEnd"/>
    </w:p>
    <w:p w14:paraId="1688A40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qualify=yes</w:t>
      </w:r>
    </w:p>
    <w:p w14:paraId="1308849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disallow=all</w:t>
      </w:r>
    </w:p>
    <w:p w14:paraId="48D47B7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allow=</w:t>
      </w:r>
      <w:proofErr w:type="spellStart"/>
      <w:r>
        <w:rPr>
          <w:rStyle w:val="CdigoHTML"/>
        </w:rPr>
        <w:t>ulaw</w:t>
      </w:r>
      <w:proofErr w:type="spellEnd"/>
    </w:p>
    <w:p w14:paraId="1A914472" w14:textId="77777777" w:rsidR="00973CA8" w:rsidRDefault="00973CA8" w:rsidP="00973CA8">
      <w:pPr>
        <w:pStyle w:val="HTMLconformatoprevio"/>
        <w:rPr>
          <w:rStyle w:val="CdigoHTML"/>
        </w:rPr>
      </w:pPr>
    </w:p>
    <w:p w14:paraId="51FB967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/asterisk/</w:t>
      </w:r>
      <w:proofErr w:type="spellStart"/>
      <w:r>
        <w:rPr>
          <w:rStyle w:val="CdigoHTML"/>
        </w:rPr>
        <w:t>extensions.conf</w:t>
      </w:r>
      <w:proofErr w:type="spellEnd"/>
    </w:p>
    <w:p w14:paraId="3BC73C6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>[from-internal]</w:t>
      </w:r>
    </w:p>
    <w:p w14:paraId="6564FC9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; Route calls to </w:t>
      </w:r>
      <w:proofErr w:type="spellStart"/>
      <w:r>
        <w:rPr>
          <w:rStyle w:val="CdigoHTML"/>
        </w:rPr>
        <w:t>eSNP</w:t>
      </w:r>
      <w:proofErr w:type="spellEnd"/>
      <w:r>
        <w:rPr>
          <w:rStyle w:val="CdigoHTML"/>
        </w:rPr>
        <w:t xml:space="preserve"> (2XXX)</w:t>
      </w:r>
    </w:p>
    <w:p w14:paraId="6E3BA132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exten</w:t>
      </w:r>
      <w:proofErr w:type="spellEnd"/>
      <w:r>
        <w:rPr>
          <w:rStyle w:val="CdigoHTML"/>
        </w:rPr>
        <w:t xml:space="preserve"> =&gt; _2XXX,1,Dial(IAX2/</w:t>
      </w:r>
      <w:proofErr w:type="spellStart"/>
      <w:r>
        <w:rPr>
          <w:rStyle w:val="CdigoHTML"/>
        </w:rPr>
        <w:t>eSnP_trunk</w:t>
      </w:r>
      <w:proofErr w:type="spellEnd"/>
      <w:r>
        <w:rPr>
          <w:rStyle w:val="CdigoHTML"/>
        </w:rPr>
        <w:t>/${EXTEN})</w:t>
      </w:r>
    </w:p>
    <w:p w14:paraId="00A3E1AC" w14:textId="77777777" w:rsidR="00973CA8" w:rsidRDefault="00973CA8" w:rsidP="00973CA8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exten</w:t>
      </w:r>
      <w:proofErr w:type="spellEnd"/>
      <w:r>
        <w:rPr>
          <w:rStyle w:val="CdigoHTML"/>
        </w:rPr>
        <w:t xml:space="preserve"> =&gt; _2XXX,2,Hangup()</w:t>
      </w:r>
    </w:p>
    <w:p w14:paraId="2A15232E" w14:textId="77777777" w:rsidR="00973CA8" w:rsidRDefault="00973CA8" w:rsidP="00973CA8">
      <w:pPr>
        <w:pStyle w:val="Ttulo2"/>
      </w:pPr>
      <w:r>
        <w:t>Implementation Checklist</w:t>
      </w:r>
    </w:p>
    <w:p w14:paraId="07F36F30" w14:textId="77777777" w:rsidR="00973CA8" w:rsidRDefault="00973CA8" w:rsidP="00973CA8">
      <w:pPr>
        <w:pStyle w:val="Ttulo3"/>
      </w:pPr>
      <w:r>
        <w:t>Phase 1: Core Infrastructure</w:t>
      </w:r>
    </w:p>
    <w:p w14:paraId="20FD2A64" w14:textId="77777777" w:rsidR="00973CA8" w:rsidRDefault="00973CA8" w:rsidP="00973CA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[ ] Configure all router WAN interfaces with correct IP addressing</w:t>
      </w:r>
    </w:p>
    <w:p w14:paraId="2B500506" w14:textId="77777777" w:rsidR="00973CA8" w:rsidRDefault="00973CA8" w:rsidP="00973CA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[ ] Enable OSPF on all routers and verify neighbor adjacencies</w:t>
      </w:r>
    </w:p>
    <w:p w14:paraId="37DD8C56" w14:textId="77777777" w:rsidR="00973CA8" w:rsidRDefault="00973CA8" w:rsidP="00973CA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[ ] Configure static default routes on edge routers (R1, R2)</w:t>
      </w:r>
    </w:p>
    <w:p w14:paraId="495D9692" w14:textId="77777777" w:rsidR="00973CA8" w:rsidRDefault="00973CA8" w:rsidP="00973CA8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[ ] Verify WAN connectivity and routing tables</w:t>
      </w:r>
    </w:p>
    <w:p w14:paraId="26664099" w14:textId="77777777" w:rsidR="00973CA8" w:rsidRDefault="00973CA8" w:rsidP="00973CA8">
      <w:pPr>
        <w:pStyle w:val="Ttulo3"/>
      </w:pPr>
      <w:r>
        <w:t>Phase 2: LAN Infrastructure</w:t>
      </w:r>
    </w:p>
    <w:p w14:paraId="3BC8F417" w14:textId="77777777" w:rsidR="00973CA8" w:rsidRDefault="00973CA8" w:rsidP="00973C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[ ] Configure VTP on all switches (SW1/SW2 servers, others clients)</w:t>
      </w:r>
    </w:p>
    <w:p w14:paraId="2748ED46" w14:textId="77777777" w:rsidR="00973CA8" w:rsidRDefault="00973CA8" w:rsidP="00973C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[ ] Create all VLANs and verify propagation</w:t>
      </w:r>
    </w:p>
    <w:p w14:paraId="33C364E1" w14:textId="77777777" w:rsidR="00973CA8" w:rsidRDefault="00973CA8" w:rsidP="00973C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[ ] Configure trunk ports on all switch interconnects</w:t>
      </w:r>
    </w:p>
    <w:p w14:paraId="6A01EC65" w14:textId="77777777" w:rsidR="00973CA8" w:rsidRDefault="00973CA8" w:rsidP="00973CA8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[ ] Configure SVI interfaces on SW1/SW2 with HSRP</w:t>
      </w:r>
    </w:p>
    <w:p w14:paraId="66D6C4AB" w14:textId="77777777" w:rsidR="00973CA8" w:rsidRDefault="00973CA8" w:rsidP="00973CA8">
      <w:pPr>
        <w:pStyle w:val="Ttulo3"/>
      </w:pPr>
      <w:r>
        <w:t>Phase 3: Routing and NAT</w:t>
      </w:r>
    </w:p>
    <w:p w14:paraId="5843B620" w14:textId="77777777" w:rsidR="00973CA8" w:rsidRDefault="00973CA8" w:rsidP="00973CA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[ ] Configure VLAN 18 for router-switch interconnection</w:t>
      </w:r>
    </w:p>
    <w:p w14:paraId="38AED9F1" w14:textId="77777777" w:rsidR="00973CA8" w:rsidRDefault="00973CA8" w:rsidP="00973CA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[ ] Implement HSRP Group 18 for router redundancy</w:t>
      </w:r>
    </w:p>
    <w:p w14:paraId="26EBD71B" w14:textId="77777777" w:rsidR="00973CA8" w:rsidRDefault="00973CA8" w:rsidP="00973CA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[ ] Configure NAT on R5 and R6 for internet access</w:t>
      </w:r>
    </w:p>
    <w:p w14:paraId="40A7F782" w14:textId="77777777" w:rsidR="00973CA8" w:rsidRDefault="00973CA8" w:rsidP="00973CA8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[ ] Configure static routes for VLAN networks</w:t>
      </w:r>
    </w:p>
    <w:p w14:paraId="06CF01C2" w14:textId="77777777" w:rsidR="00973CA8" w:rsidRDefault="00973CA8" w:rsidP="00973CA8">
      <w:pPr>
        <w:pStyle w:val="Ttulo3"/>
      </w:pPr>
      <w:r>
        <w:t>Phase 4: Security and Management</w:t>
      </w:r>
    </w:p>
    <w:p w14:paraId="4E83268C" w14:textId="77777777" w:rsidR="00973CA8" w:rsidRDefault="00973CA8" w:rsidP="00973CA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[ ] Implement ACL to restrict access to VLAN 15</w:t>
      </w:r>
    </w:p>
    <w:p w14:paraId="186AB61C" w14:textId="77777777" w:rsidR="00973CA8" w:rsidRDefault="00973CA8" w:rsidP="00973CA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[ ] Configure SSH access on all managed devices</w:t>
      </w:r>
    </w:p>
    <w:p w14:paraId="50D8FD34" w14:textId="77777777" w:rsidR="00973CA8" w:rsidRDefault="00973CA8" w:rsidP="00973CA8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[ ] Set up management IP addresses in VLAN 15</w:t>
      </w:r>
    </w:p>
    <w:p w14:paraId="2F76941A" w14:textId="77777777" w:rsidR="00973CA8" w:rsidRDefault="00973CA8" w:rsidP="00973CA8">
      <w:pPr>
        <w:pStyle w:val="Ttulo3"/>
      </w:pPr>
      <w:r>
        <w:t>Phase 5: Services</w:t>
      </w:r>
    </w:p>
    <w:p w14:paraId="731C659C" w14:textId="77777777" w:rsidR="00973CA8" w:rsidRDefault="00973CA8" w:rsidP="00973CA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[ ] Deploy DHCP server and configure pools for user VLANs</w:t>
      </w:r>
    </w:p>
    <w:p w14:paraId="23730C68" w14:textId="77777777" w:rsidR="00973CA8" w:rsidRDefault="00973CA8" w:rsidP="00973CA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[ ] Set up DNS server with local and public zones</w:t>
      </w:r>
    </w:p>
    <w:p w14:paraId="0FAFB9A4" w14:textId="77777777" w:rsidR="00973CA8" w:rsidRDefault="00973CA8" w:rsidP="00973CA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[ ] Configure web server with company website</w:t>
      </w:r>
    </w:p>
    <w:p w14:paraId="63718378" w14:textId="77777777" w:rsidR="00973CA8" w:rsidRDefault="00973CA8" w:rsidP="00973CA8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[ ] Install and configure PBX system</w:t>
      </w:r>
    </w:p>
    <w:p w14:paraId="14CD89F5" w14:textId="77777777" w:rsidR="00973CA8" w:rsidRDefault="00973CA8" w:rsidP="00973CA8">
      <w:pPr>
        <w:pStyle w:val="Ttulo3"/>
      </w:pPr>
      <w:r>
        <w:t>Phase 6: Testing and Validation</w:t>
      </w:r>
    </w:p>
    <w:p w14:paraId="2C323D0B" w14:textId="77777777" w:rsidR="00973CA8" w:rsidRDefault="00973CA8" w:rsidP="00973CA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[ ] Test inter-VLAN connectivity</w:t>
      </w:r>
    </w:p>
    <w:p w14:paraId="1E5C9BF3" w14:textId="77777777" w:rsidR="00973CA8" w:rsidRDefault="00973CA8" w:rsidP="00973CA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[ ] Verify internet access from all VLANs</w:t>
      </w:r>
    </w:p>
    <w:p w14:paraId="61D781A8" w14:textId="77777777" w:rsidR="00973CA8" w:rsidRDefault="00973CA8" w:rsidP="00973CA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[ ] Test HSRP failover scenarios</w:t>
      </w:r>
    </w:p>
    <w:p w14:paraId="2395F5B5" w14:textId="77777777" w:rsidR="00973CA8" w:rsidRDefault="00973CA8" w:rsidP="00973CA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[ ] Validate DNS resolution and web server access</w:t>
      </w:r>
    </w:p>
    <w:p w14:paraId="4AFFD4E7" w14:textId="77777777" w:rsidR="00973CA8" w:rsidRDefault="00973CA8" w:rsidP="00973CA8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>[ ] Test PBX functionality and inter-PBX calling</w:t>
      </w:r>
    </w:p>
    <w:p w14:paraId="53978BF1" w14:textId="77777777" w:rsidR="00973CA8" w:rsidRDefault="00973CA8" w:rsidP="00973CA8">
      <w:pPr>
        <w:pStyle w:val="Ttulo2"/>
      </w:pPr>
      <w:r>
        <w:lastRenderedPageBreak/>
        <w:t>Troubleshooting Guide</w:t>
      </w:r>
    </w:p>
    <w:p w14:paraId="77E07736" w14:textId="77777777" w:rsidR="00973CA8" w:rsidRDefault="00973CA8" w:rsidP="00973CA8">
      <w:pPr>
        <w:pStyle w:val="Ttulo3"/>
      </w:pPr>
      <w:r>
        <w:t>Common Issues and Solutions</w:t>
      </w:r>
    </w:p>
    <w:p w14:paraId="794A4A93" w14:textId="77777777" w:rsidR="00973CA8" w:rsidRDefault="00973CA8" w:rsidP="00973CA8">
      <w:pPr>
        <w:pStyle w:val="Ttulo4"/>
      </w:pPr>
      <w:r>
        <w:t>VLAN Issues</w:t>
      </w:r>
    </w:p>
    <w:p w14:paraId="321BE24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Problem: VLANs not propagating</w:t>
      </w:r>
    </w:p>
    <w:p w14:paraId="72C3FDBA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Solution: Check VTP configuration</w:t>
      </w:r>
    </w:p>
    <w:p w14:paraId="63E9BD2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status</w:t>
      </w:r>
    </w:p>
    <w:p w14:paraId="190A99A6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vtp</w:t>
      </w:r>
      <w:proofErr w:type="spellEnd"/>
      <w:r>
        <w:rPr>
          <w:rStyle w:val="CdigoHTML"/>
        </w:rPr>
        <w:t xml:space="preserve"> counters</w:t>
      </w:r>
    </w:p>
    <w:p w14:paraId="46B54148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Verify domain name, password, and mode</w:t>
      </w:r>
    </w:p>
    <w:p w14:paraId="3296480A" w14:textId="77777777" w:rsidR="00973CA8" w:rsidRDefault="00973CA8" w:rsidP="00973CA8">
      <w:pPr>
        <w:pStyle w:val="HTMLconformatoprevio"/>
        <w:rPr>
          <w:rStyle w:val="CdigoHTML"/>
        </w:rPr>
      </w:pPr>
    </w:p>
    <w:p w14:paraId="4A567C2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Problem: No inter-VLAN routing</w:t>
      </w:r>
    </w:p>
    <w:p w14:paraId="72E5B9C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Solution: Check SVI configuration and routing</w:t>
      </w:r>
    </w:p>
    <w:p w14:paraId="72162BA3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interface brief</w:t>
      </w:r>
    </w:p>
    <w:p w14:paraId="57950CB7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route</w:t>
      </w:r>
    </w:p>
    <w:p w14:paraId="0C15B61B" w14:textId="77777777" w:rsidR="00973CA8" w:rsidRDefault="00973CA8" w:rsidP="00973CA8">
      <w:pPr>
        <w:pStyle w:val="Ttulo4"/>
      </w:pPr>
      <w:r>
        <w:t>HSRP Issues</w:t>
      </w:r>
    </w:p>
    <w:p w14:paraId="37F7D352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Problem: HSRP not forming</w:t>
      </w:r>
    </w:p>
    <w:p w14:paraId="3972BC6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Solution: Check HSRP configuration</w:t>
      </w:r>
    </w:p>
    <w:p w14:paraId="01B22CBC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show standby brief</w:t>
      </w:r>
    </w:p>
    <w:p w14:paraId="2B6AEB0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debug standby events</w:t>
      </w:r>
    </w:p>
    <w:p w14:paraId="3FC8723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Verify IP addressing, group numbers, and priorities</w:t>
      </w:r>
    </w:p>
    <w:p w14:paraId="07D2C209" w14:textId="77777777" w:rsidR="00973CA8" w:rsidRDefault="00973CA8" w:rsidP="00973CA8">
      <w:pPr>
        <w:pStyle w:val="Ttulo4"/>
      </w:pPr>
      <w:r>
        <w:t>NAT Issues</w:t>
      </w:r>
    </w:p>
    <w:p w14:paraId="3B6A982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Problem: No internet access</w:t>
      </w:r>
    </w:p>
    <w:p w14:paraId="035B010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Solution: Check NAT configuration and translations</w:t>
      </w:r>
    </w:p>
    <w:p w14:paraId="5544527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translations</w:t>
      </w:r>
    </w:p>
    <w:p w14:paraId="391CC46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  <w:r>
        <w:rPr>
          <w:rStyle w:val="CdigoHTML"/>
        </w:rPr>
        <w:t xml:space="preserve"> statistics</w:t>
      </w:r>
    </w:p>
    <w:p w14:paraId="1FA6573E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debug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nat</w:t>
      </w:r>
      <w:proofErr w:type="spellEnd"/>
    </w:p>
    <w:p w14:paraId="4B6D9A1F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Verify inside/outside interfaces and ACLs</w:t>
      </w:r>
    </w:p>
    <w:p w14:paraId="46BE84BB" w14:textId="77777777" w:rsidR="00973CA8" w:rsidRDefault="00973CA8" w:rsidP="00973CA8">
      <w:pPr>
        <w:pStyle w:val="Ttulo4"/>
      </w:pPr>
      <w:r>
        <w:t>OSPF Issues</w:t>
      </w:r>
    </w:p>
    <w:p w14:paraId="15F6E23D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# Problem: OSPF neighbors not forming  </w:t>
      </w:r>
    </w:p>
    <w:p w14:paraId="3B51EBA4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Solution: Check OSPF configuration</w:t>
      </w:r>
    </w:p>
    <w:p w14:paraId="50C9D63B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ospf</w:t>
      </w:r>
      <w:proofErr w:type="spellEnd"/>
      <w:r>
        <w:rPr>
          <w:rStyle w:val="CdigoHTML"/>
        </w:rPr>
        <w:t xml:space="preserve"> neighbor</w:t>
      </w:r>
    </w:p>
    <w:p w14:paraId="6A2C8599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show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ospf</w:t>
      </w:r>
      <w:proofErr w:type="spellEnd"/>
      <w:r>
        <w:rPr>
          <w:rStyle w:val="CdigoHTML"/>
        </w:rPr>
        <w:t xml:space="preserve"> interface</w:t>
      </w:r>
    </w:p>
    <w:p w14:paraId="490E3B90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 xml:space="preserve">debug </w:t>
      </w:r>
      <w:proofErr w:type="spellStart"/>
      <w:r>
        <w:rPr>
          <w:rStyle w:val="CdigoHTML"/>
        </w:rPr>
        <w:t>ip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ospf</w:t>
      </w:r>
      <w:proofErr w:type="spellEnd"/>
      <w:r>
        <w:rPr>
          <w:rStyle w:val="CdigoHTML"/>
        </w:rPr>
        <w:t xml:space="preserve"> adj</w:t>
      </w:r>
    </w:p>
    <w:p w14:paraId="420FDC41" w14:textId="77777777" w:rsidR="00973CA8" w:rsidRDefault="00973CA8" w:rsidP="00973CA8">
      <w:pPr>
        <w:pStyle w:val="HTMLconformatoprevio"/>
        <w:rPr>
          <w:rStyle w:val="CdigoHTML"/>
        </w:rPr>
      </w:pPr>
      <w:r>
        <w:rPr>
          <w:rStyle w:val="CdigoHTML"/>
        </w:rPr>
        <w:t># Verify network statements and area configuration</w:t>
      </w:r>
    </w:p>
    <w:p w14:paraId="75817464" w14:textId="77777777" w:rsidR="00973CA8" w:rsidRDefault="00973CA8" w:rsidP="00973CA8">
      <w:pPr>
        <w:pStyle w:val="NormalWeb"/>
      </w:pPr>
      <w:r>
        <w:t>This comprehensive guide provides all configurations needed to implement the enterprise network topology with proper WAN usage, redundancy, and all required services.</w:t>
      </w:r>
    </w:p>
    <w:p w14:paraId="395E087A" w14:textId="77777777" w:rsidR="00973CA8" w:rsidRPr="00973CA8" w:rsidRDefault="00973CA8" w:rsidP="00973CA8"/>
    <w:sectPr w:rsidR="00973CA8" w:rsidRPr="0097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659C" w14:textId="77777777" w:rsidR="00343672" w:rsidRDefault="00343672" w:rsidP="00890023">
      <w:pPr>
        <w:spacing w:after="0" w:line="240" w:lineRule="auto"/>
      </w:pPr>
      <w:r>
        <w:separator/>
      </w:r>
    </w:p>
  </w:endnote>
  <w:endnote w:type="continuationSeparator" w:id="0">
    <w:p w14:paraId="69899D53" w14:textId="77777777" w:rsidR="00343672" w:rsidRDefault="00343672" w:rsidP="0089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T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2F36C" w14:textId="77777777" w:rsidR="00343672" w:rsidRDefault="00343672" w:rsidP="00890023">
      <w:pPr>
        <w:spacing w:after="0" w:line="240" w:lineRule="auto"/>
      </w:pPr>
      <w:r>
        <w:separator/>
      </w:r>
    </w:p>
  </w:footnote>
  <w:footnote w:type="continuationSeparator" w:id="0">
    <w:p w14:paraId="6EC382C7" w14:textId="77777777" w:rsidR="00343672" w:rsidRDefault="00343672" w:rsidP="0089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546"/>
    <w:multiLevelType w:val="multilevel"/>
    <w:tmpl w:val="C384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F71AC"/>
    <w:multiLevelType w:val="multilevel"/>
    <w:tmpl w:val="322C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3372A"/>
    <w:multiLevelType w:val="multilevel"/>
    <w:tmpl w:val="1EFE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15169"/>
    <w:multiLevelType w:val="multilevel"/>
    <w:tmpl w:val="D55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0936D5"/>
    <w:multiLevelType w:val="multilevel"/>
    <w:tmpl w:val="9A3E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B8281E"/>
    <w:multiLevelType w:val="multilevel"/>
    <w:tmpl w:val="6948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06A24"/>
    <w:multiLevelType w:val="multilevel"/>
    <w:tmpl w:val="4A40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153F8"/>
    <w:multiLevelType w:val="multilevel"/>
    <w:tmpl w:val="11F0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E7C1D"/>
    <w:multiLevelType w:val="multilevel"/>
    <w:tmpl w:val="8078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783FD4"/>
    <w:multiLevelType w:val="multilevel"/>
    <w:tmpl w:val="F2BC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B53130"/>
    <w:multiLevelType w:val="multilevel"/>
    <w:tmpl w:val="56DE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E5EBA"/>
    <w:multiLevelType w:val="multilevel"/>
    <w:tmpl w:val="7A1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E61A1B"/>
    <w:multiLevelType w:val="multilevel"/>
    <w:tmpl w:val="663C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C106A9"/>
    <w:multiLevelType w:val="multilevel"/>
    <w:tmpl w:val="5F6E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69584B"/>
    <w:multiLevelType w:val="multilevel"/>
    <w:tmpl w:val="FD5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003F7"/>
    <w:multiLevelType w:val="multilevel"/>
    <w:tmpl w:val="A83C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153F1C"/>
    <w:multiLevelType w:val="multilevel"/>
    <w:tmpl w:val="8E24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814AF2"/>
    <w:multiLevelType w:val="multilevel"/>
    <w:tmpl w:val="B790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B5438"/>
    <w:multiLevelType w:val="multilevel"/>
    <w:tmpl w:val="49C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C620D"/>
    <w:multiLevelType w:val="multilevel"/>
    <w:tmpl w:val="A616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80EEF"/>
    <w:multiLevelType w:val="multilevel"/>
    <w:tmpl w:val="3D9E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80FC9"/>
    <w:multiLevelType w:val="multilevel"/>
    <w:tmpl w:val="82C0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CC6F96"/>
    <w:multiLevelType w:val="multilevel"/>
    <w:tmpl w:val="1482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8C345A"/>
    <w:multiLevelType w:val="multilevel"/>
    <w:tmpl w:val="4E0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8E257D"/>
    <w:multiLevelType w:val="multilevel"/>
    <w:tmpl w:val="A8D4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921730"/>
    <w:multiLevelType w:val="multilevel"/>
    <w:tmpl w:val="9BE0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B216D"/>
    <w:multiLevelType w:val="multilevel"/>
    <w:tmpl w:val="26C6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startOverride w:val="1"/>
    </w:lvlOverride>
  </w:num>
  <w:num w:numId="2">
    <w:abstractNumId w:val="15"/>
    <w:lvlOverride w:ilvl="0">
      <w:startOverride w:val="2"/>
    </w:lvlOverride>
  </w:num>
  <w:num w:numId="3">
    <w:abstractNumId w:val="15"/>
    <w:lvlOverride w:ilvl="0">
      <w:startOverride w:val="3"/>
    </w:lvlOverride>
  </w:num>
  <w:num w:numId="4">
    <w:abstractNumId w:val="8"/>
    <w:lvlOverride w:ilvl="0">
      <w:startOverride w:val="1"/>
    </w:lvlOverride>
  </w:num>
  <w:num w:numId="5">
    <w:abstractNumId w:val="8"/>
    <w:lvlOverride w:ilvl="0">
      <w:startOverride w:val="2"/>
    </w:lvlOverride>
  </w:num>
  <w:num w:numId="6">
    <w:abstractNumId w:val="8"/>
    <w:lvlOverride w:ilvl="0">
      <w:startOverride w:val="3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2"/>
    </w:lvlOverride>
  </w:num>
  <w:num w:numId="9">
    <w:abstractNumId w:val="3"/>
    <w:lvlOverride w:ilvl="0">
      <w:startOverride w:val="3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2"/>
    </w:lvlOverride>
  </w:num>
  <w:num w:numId="12">
    <w:abstractNumId w:val="4"/>
    <w:lvlOverride w:ilvl="0">
      <w:startOverride w:val="3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2"/>
    </w:lvlOverride>
  </w:num>
  <w:num w:numId="15">
    <w:abstractNumId w:val="5"/>
    <w:lvlOverride w:ilvl="0">
      <w:startOverride w:val="3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2"/>
    </w:lvlOverride>
  </w:num>
  <w:num w:numId="18">
    <w:abstractNumId w:val="9"/>
    <w:lvlOverride w:ilvl="0">
      <w:startOverride w:val="3"/>
    </w:lvlOverride>
  </w:num>
  <w:num w:numId="19">
    <w:abstractNumId w:val="22"/>
    <w:lvlOverride w:ilvl="0">
      <w:startOverride w:val="1"/>
    </w:lvlOverride>
  </w:num>
  <w:num w:numId="20">
    <w:abstractNumId w:val="22"/>
    <w:lvlOverride w:ilvl="0">
      <w:startOverride w:val="2"/>
    </w:lvlOverride>
  </w:num>
  <w:num w:numId="21">
    <w:abstractNumId w:val="22"/>
    <w:lvlOverride w:ilvl="0">
      <w:startOverride w:val="3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2"/>
    </w:lvlOverride>
  </w:num>
  <w:num w:numId="24">
    <w:abstractNumId w:val="12"/>
    <w:lvlOverride w:ilvl="0">
      <w:startOverride w:val="3"/>
    </w:lvlOverride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0"/>
  </w:num>
  <w:num w:numId="30">
    <w:abstractNumId w:val="26"/>
  </w:num>
  <w:num w:numId="31">
    <w:abstractNumId w:val="13"/>
  </w:num>
  <w:num w:numId="32">
    <w:abstractNumId w:val="17"/>
  </w:num>
  <w:num w:numId="33">
    <w:abstractNumId w:val="18"/>
  </w:num>
  <w:num w:numId="34">
    <w:abstractNumId w:val="16"/>
  </w:num>
  <w:num w:numId="35">
    <w:abstractNumId w:val="7"/>
  </w:num>
  <w:num w:numId="36">
    <w:abstractNumId w:val="1"/>
  </w:num>
  <w:num w:numId="37">
    <w:abstractNumId w:val="14"/>
  </w:num>
  <w:num w:numId="38">
    <w:abstractNumId w:val="20"/>
  </w:num>
  <w:num w:numId="39">
    <w:abstractNumId w:val="19"/>
  </w:num>
  <w:num w:numId="40">
    <w:abstractNumId w:val="25"/>
  </w:num>
  <w:num w:numId="41">
    <w:abstractNumId w:val="24"/>
  </w:num>
  <w:num w:numId="42">
    <w:abstractNumId w:val="6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0E"/>
    <w:rsid w:val="0003147E"/>
    <w:rsid w:val="000D14E6"/>
    <w:rsid w:val="000F0776"/>
    <w:rsid w:val="000F6568"/>
    <w:rsid w:val="00115700"/>
    <w:rsid w:val="001703F8"/>
    <w:rsid w:val="00302CD4"/>
    <w:rsid w:val="00343672"/>
    <w:rsid w:val="00351C0E"/>
    <w:rsid w:val="00356B67"/>
    <w:rsid w:val="004227C7"/>
    <w:rsid w:val="005472A2"/>
    <w:rsid w:val="0088265E"/>
    <w:rsid w:val="00890023"/>
    <w:rsid w:val="00924670"/>
    <w:rsid w:val="00973CA8"/>
    <w:rsid w:val="00A71EBE"/>
    <w:rsid w:val="00A81BF2"/>
    <w:rsid w:val="00AE2908"/>
    <w:rsid w:val="00B00B2A"/>
    <w:rsid w:val="00B32813"/>
    <w:rsid w:val="00B32BA4"/>
    <w:rsid w:val="00C00B3D"/>
    <w:rsid w:val="00C23861"/>
    <w:rsid w:val="00C26613"/>
    <w:rsid w:val="00C340A8"/>
    <w:rsid w:val="00C6770E"/>
    <w:rsid w:val="00CA1C37"/>
    <w:rsid w:val="00E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1237"/>
  <w15:chartTrackingRefBased/>
  <w15:docId w15:val="{3EE455DD-0F03-4B7D-99C8-13AA1A7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4E6"/>
    <w:pPr>
      <w:spacing w:after="160" w:line="259" w:lineRule="auto"/>
    </w:pPr>
    <w:rPr>
      <w:rFonts w:ascii="Inter Tight" w:hAnsi="Inter Tight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56B67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4E6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2A2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0776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0776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2BA4"/>
    <w:rPr>
      <w:sz w:val="22"/>
      <w:szCs w:val="22"/>
    </w:rPr>
  </w:style>
  <w:style w:type="character" w:customStyle="1" w:styleId="Ttulo1Car">
    <w:name w:val="Título 1 Car"/>
    <w:link w:val="Ttulo1"/>
    <w:uiPriority w:val="9"/>
    <w:rsid w:val="00356B67"/>
    <w:rPr>
      <w:rFonts w:ascii="Inter Tight" w:eastAsia="Times New Roman" w:hAnsi="Inter Tight"/>
      <w:b/>
      <w:sz w:val="32"/>
      <w:szCs w:val="32"/>
    </w:rPr>
  </w:style>
  <w:style w:type="character" w:customStyle="1" w:styleId="Ttulo4Car">
    <w:name w:val="Título 4 Car"/>
    <w:link w:val="Ttulo4"/>
    <w:uiPriority w:val="9"/>
    <w:rsid w:val="000F0776"/>
    <w:rPr>
      <w:rFonts w:ascii="Inter Tight" w:eastAsia="Times New Roman" w:hAnsi="Inter Tight"/>
      <w:b/>
      <w:bCs/>
      <w:szCs w:val="28"/>
    </w:rPr>
  </w:style>
  <w:style w:type="character" w:styleId="Hipervnculo">
    <w:name w:val="Hyperlink"/>
    <w:basedOn w:val="Fuentedeprrafopredeter"/>
    <w:uiPriority w:val="99"/>
    <w:unhideWhenUsed/>
    <w:rsid w:val="000D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14E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D14E6"/>
    <w:rPr>
      <w:rFonts w:ascii="Inter Tight" w:eastAsiaTheme="majorEastAsia" w:hAnsi="Inter Tight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72A2"/>
    <w:rPr>
      <w:rFonts w:ascii="Inter Tight" w:eastAsiaTheme="majorEastAsia" w:hAnsi="Inter Tight" w:cstheme="majorBidi"/>
      <w:b/>
      <w:bCs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0F077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msonormal0">
    <w:name w:val="msonormal"/>
    <w:basedOn w:val="Normal"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2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72A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472A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72A2"/>
    <w:rPr>
      <w:rFonts w:ascii="Courier New" w:eastAsia="Times New Roman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023"/>
    <w:rPr>
      <w:rFonts w:ascii="Inter Tight" w:hAnsi="Inter Tight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023"/>
    <w:rPr>
      <w:rFonts w:ascii="Inter Tight" w:hAnsi="Inter Tight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Plantillas%20personalizadas%20de%20Office\Principios%20SOLI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Principios SOLID</Template>
  <TotalTime>3</TotalTime>
  <Pages>21</Pages>
  <Words>3900</Words>
  <Characters>22230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Cristian Meneses</cp:lastModifiedBy>
  <cp:revision>1</cp:revision>
  <cp:lastPrinted>2025-03-27T14:59:00Z</cp:lastPrinted>
  <dcterms:created xsi:type="dcterms:W3CDTF">2025-09-06T20:13:00Z</dcterms:created>
  <dcterms:modified xsi:type="dcterms:W3CDTF">2025-09-06T20:16:00Z</dcterms:modified>
</cp:coreProperties>
</file>